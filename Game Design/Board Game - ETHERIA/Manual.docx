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16738F" w:themeColor="text2"/>
  <w:body>
    <w:p w14:paraId="3B920C97" w14:textId="77777777" w:rsidR="003714E6" w:rsidRPr="00C4439F" w:rsidRDefault="003714E6" w:rsidP="003714E6">
      <w:pPr>
        <w:pStyle w:val="NormalWeb"/>
        <w:spacing w:before="0" w:beforeAutospacing="0" w:after="0" w:afterAutospacing="0"/>
        <w:jc w:val="both"/>
        <w:rPr>
          <w:rFonts w:asciiTheme="minorHAnsi" w:hAnsiTheme="minorHAnsi" w:cs="Calibri"/>
          <w:b/>
          <w:bCs/>
          <w:color w:val="C17529" w:themeColor="accent6"/>
          <w:sz w:val="56"/>
          <w:szCs w:val="56"/>
        </w:rPr>
      </w:pPr>
      <w:r w:rsidRPr="00C4439F">
        <w:rPr>
          <w:rFonts w:asciiTheme="minorHAnsi" w:hAnsiTheme="minorHAnsi" w:cs="Calibri"/>
          <w:b/>
          <w:bCs/>
          <w:color w:val="C17529" w:themeColor="accent6"/>
          <w:sz w:val="56"/>
          <w:szCs w:val="56"/>
        </w:rPr>
        <w:t>ETHERIA</w:t>
      </w:r>
    </w:p>
    <w:p w14:paraId="45163A36" w14:textId="4A61A0C9" w:rsidR="003714E6" w:rsidRDefault="003714E6" w:rsidP="003714E6">
      <w:pPr>
        <w:pStyle w:val="NormalWeb"/>
        <w:spacing w:before="0" w:beforeAutospacing="0" w:after="0" w:afterAutospacing="0"/>
        <w:jc w:val="both"/>
        <w:rPr>
          <w:rFonts w:asciiTheme="minorHAnsi" w:hAnsiTheme="minorHAnsi" w:cs="Calibri"/>
          <w:color w:val="233A44"/>
          <w:sz w:val="26"/>
          <w:szCs w:val="26"/>
        </w:rPr>
      </w:pPr>
    </w:p>
    <w:p w14:paraId="4736E54D" w14:textId="6CF9C562" w:rsidR="003714E6" w:rsidRPr="00C4439F" w:rsidRDefault="003714E6" w:rsidP="003714E6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color w:val="FFFFFF" w:themeColor="background1"/>
          <w:sz w:val="26"/>
          <w:szCs w:val="26"/>
        </w:rPr>
      </w:pPr>
      <w:r w:rsidRPr="00C4439F">
        <w:rPr>
          <w:rFonts w:asciiTheme="minorHAnsi" w:hAnsiTheme="minorHAnsi" w:cs="Calibri"/>
          <w:color w:val="FFFFFF" w:themeColor="background1"/>
          <w:sz w:val="26"/>
          <w:szCs w:val="26"/>
        </w:rPr>
        <w:t>Etheria is a board game that can be played for 2-6 players.</w:t>
      </w:r>
    </w:p>
    <w:p w14:paraId="20078527" w14:textId="67D128E6" w:rsidR="003714E6" w:rsidRPr="00C4439F" w:rsidRDefault="003714E6" w:rsidP="003714E6">
      <w:pPr>
        <w:pStyle w:val="NormalWeb"/>
        <w:spacing w:before="0" w:beforeAutospacing="0" w:after="0" w:afterAutospacing="0"/>
        <w:jc w:val="both"/>
        <w:rPr>
          <w:rFonts w:asciiTheme="minorHAnsi" w:hAnsiTheme="minorHAnsi" w:cs="Calibri"/>
          <w:color w:val="FFFFFF" w:themeColor="background1"/>
          <w:sz w:val="26"/>
          <w:szCs w:val="26"/>
        </w:rPr>
      </w:pPr>
      <w:r w:rsidRPr="00C4439F">
        <w:rPr>
          <w:rFonts w:asciiTheme="minorHAnsi" w:hAnsiTheme="minorHAnsi" w:cs="Calibri"/>
          <w:color w:val="FFFFFF" w:themeColor="background1"/>
          <w:sz w:val="26"/>
          <w:szCs w:val="26"/>
        </w:rPr>
        <w:t>The goal is to reach the end of the path which is full of obstacles and evils, and try survive while doing so.</w:t>
      </w:r>
    </w:p>
    <w:p w14:paraId="5B8BFC43" w14:textId="4C8F8CE6" w:rsidR="003714E6" w:rsidRPr="00C4439F" w:rsidRDefault="003714E6" w:rsidP="003714E6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color w:val="FFFFFF" w:themeColor="background1"/>
          <w:sz w:val="26"/>
          <w:szCs w:val="26"/>
        </w:rPr>
      </w:pPr>
      <w:r w:rsidRPr="00C4439F">
        <w:rPr>
          <w:rFonts w:asciiTheme="minorHAnsi" w:hAnsiTheme="minorHAnsi" w:cs="Calibri"/>
          <w:color w:val="FFFFFF" w:themeColor="background1"/>
          <w:sz w:val="26"/>
          <w:szCs w:val="26"/>
        </w:rPr>
        <w:t>Etheria is about finishing the path first. </w:t>
      </w:r>
    </w:p>
    <w:p w14:paraId="2459810A" w14:textId="1EE70E1E" w:rsidR="003714E6" w:rsidRPr="00C4439F" w:rsidRDefault="003714E6" w:rsidP="003714E6">
      <w:pPr>
        <w:pStyle w:val="NormalWeb"/>
        <w:spacing w:before="0" w:beforeAutospacing="0" w:after="0" w:afterAutospacing="0"/>
        <w:jc w:val="both"/>
        <w:rPr>
          <w:rFonts w:asciiTheme="minorHAnsi" w:hAnsiTheme="minorHAnsi" w:cs="Calibri"/>
          <w:color w:val="FFFFFF" w:themeColor="background1"/>
          <w:sz w:val="26"/>
          <w:szCs w:val="26"/>
        </w:rPr>
      </w:pPr>
      <w:r w:rsidRPr="00C4439F">
        <w:rPr>
          <w:rFonts w:asciiTheme="minorHAnsi" w:hAnsiTheme="minorHAnsi" w:cs="Calibri"/>
          <w:color w:val="FFFFFF" w:themeColor="background1"/>
          <w:sz w:val="26"/>
          <w:szCs w:val="26"/>
        </w:rPr>
        <w:t xml:space="preserve">So </w:t>
      </w:r>
      <w:proofErr w:type="gramStart"/>
      <w:r w:rsidRPr="00C4439F">
        <w:rPr>
          <w:rFonts w:asciiTheme="minorHAnsi" w:hAnsiTheme="minorHAnsi" w:cs="Calibri"/>
          <w:color w:val="FFFFFF" w:themeColor="background1"/>
          <w:sz w:val="26"/>
          <w:szCs w:val="26"/>
        </w:rPr>
        <w:t>basically</w:t>
      </w:r>
      <w:proofErr w:type="gramEnd"/>
      <w:r w:rsidRPr="00C4439F">
        <w:rPr>
          <w:rFonts w:asciiTheme="minorHAnsi" w:hAnsiTheme="minorHAnsi" w:cs="Calibri"/>
          <w:color w:val="FFFFFF" w:themeColor="background1"/>
          <w:sz w:val="26"/>
          <w:szCs w:val="26"/>
        </w:rPr>
        <w:t xml:space="preserve"> first one to finish the path wins the game.</w:t>
      </w:r>
    </w:p>
    <w:p w14:paraId="18B8294A" w14:textId="77777777" w:rsidR="003714E6" w:rsidRPr="00960556" w:rsidRDefault="003714E6" w:rsidP="003714E6">
      <w:pPr>
        <w:pStyle w:val="NormalWeb"/>
        <w:spacing w:before="0" w:beforeAutospacing="0" w:after="0" w:afterAutospacing="0"/>
        <w:rPr>
          <w:rFonts w:asciiTheme="majorHAnsi" w:hAnsiTheme="majorHAnsi" w:cs="Calibri"/>
          <w:color w:val="A5644E" w:themeColor="accent2"/>
          <w:sz w:val="28"/>
          <w:szCs w:val="28"/>
        </w:rPr>
      </w:pPr>
    </w:p>
    <w:p w14:paraId="6F8CDA1E" w14:textId="0596D3E5" w:rsidR="003714E6" w:rsidRPr="00C4439F" w:rsidRDefault="003714E6" w:rsidP="003714E6">
      <w:pPr>
        <w:pStyle w:val="NormalWeb"/>
        <w:spacing w:before="0" w:beforeAutospacing="0" w:after="0" w:afterAutospacing="0"/>
        <w:rPr>
          <w:rFonts w:asciiTheme="majorHAnsi" w:hAnsiTheme="majorHAnsi" w:cs="Calibri"/>
          <w:b/>
          <w:bCs/>
          <w:color w:val="C17529"/>
          <w:sz w:val="36"/>
          <w:szCs w:val="36"/>
        </w:rPr>
      </w:pPr>
      <w:r w:rsidRPr="00C4439F">
        <w:rPr>
          <w:rFonts w:asciiTheme="majorHAnsi" w:hAnsiTheme="majorHAnsi" w:cs="Calibri"/>
          <w:b/>
          <w:bCs/>
          <w:color w:val="C17529"/>
          <w:sz w:val="36"/>
          <w:szCs w:val="36"/>
        </w:rPr>
        <w:t xml:space="preserve">How </w:t>
      </w:r>
      <w:proofErr w:type="gramStart"/>
      <w:r w:rsidRPr="00C4439F">
        <w:rPr>
          <w:rFonts w:asciiTheme="majorHAnsi" w:hAnsiTheme="majorHAnsi" w:cs="Calibri"/>
          <w:b/>
          <w:bCs/>
          <w:color w:val="C17529"/>
          <w:sz w:val="36"/>
          <w:szCs w:val="36"/>
        </w:rPr>
        <w:t>To</w:t>
      </w:r>
      <w:proofErr w:type="gramEnd"/>
      <w:r w:rsidRPr="00C4439F">
        <w:rPr>
          <w:rFonts w:asciiTheme="majorHAnsi" w:hAnsiTheme="majorHAnsi" w:cs="Calibri"/>
          <w:b/>
          <w:bCs/>
          <w:color w:val="C17529"/>
          <w:sz w:val="36"/>
          <w:szCs w:val="36"/>
        </w:rPr>
        <w:t xml:space="preserve"> Play?</w:t>
      </w:r>
    </w:p>
    <w:p w14:paraId="064BBCE8" w14:textId="484B21FB" w:rsidR="00C4439F" w:rsidRPr="00C4439F" w:rsidRDefault="00C4439F" w:rsidP="003714E6">
      <w:pPr>
        <w:pStyle w:val="NormalWeb"/>
        <w:spacing w:before="0" w:beforeAutospacing="0" w:after="0" w:afterAutospacing="0"/>
        <w:rPr>
          <w:rFonts w:asciiTheme="majorHAnsi" w:hAnsiTheme="majorHAnsi" w:cs="Calibri"/>
          <w:b/>
          <w:bCs/>
          <w:color w:val="A5644E" w:themeColor="accent2"/>
          <w:sz w:val="36"/>
          <w:szCs w:val="36"/>
        </w:rPr>
      </w:pPr>
    </w:p>
    <w:p w14:paraId="0998B05B" w14:textId="6D793E21" w:rsidR="003714E6" w:rsidRPr="00C4439F" w:rsidRDefault="003714E6" w:rsidP="003714E6">
      <w:pPr>
        <w:pStyle w:val="NormalWeb"/>
        <w:spacing w:before="0" w:beforeAutospacing="0" w:after="0" w:afterAutospacing="0"/>
        <w:rPr>
          <w:rFonts w:asciiTheme="minorHAnsi" w:hAnsiTheme="minorHAnsi" w:cs="Calibri"/>
          <w:b/>
          <w:bCs/>
          <w:color w:val="C17529"/>
          <w:sz w:val="28"/>
          <w:szCs w:val="28"/>
        </w:rPr>
      </w:pPr>
      <w:r w:rsidRPr="00C4439F">
        <w:rPr>
          <w:rFonts w:asciiTheme="minorHAnsi" w:hAnsiTheme="minorHAnsi" w:cs="Calibri"/>
          <w:b/>
          <w:bCs/>
          <w:color w:val="C17529"/>
          <w:sz w:val="28"/>
          <w:szCs w:val="28"/>
        </w:rPr>
        <w:t>Basic turn mechanics:</w:t>
      </w:r>
    </w:p>
    <w:p w14:paraId="41B2457C" w14:textId="353DA86D" w:rsidR="003714E6" w:rsidRPr="00C4439F" w:rsidRDefault="003714E6" w:rsidP="003714E6">
      <w:pPr>
        <w:pStyle w:val="NormalWeb"/>
        <w:numPr>
          <w:ilvl w:val="0"/>
          <w:numId w:val="4"/>
        </w:numPr>
        <w:spacing w:before="0" w:beforeAutospacing="0" w:after="0" w:afterAutospacing="0"/>
        <w:ind w:left="504"/>
        <w:jc w:val="both"/>
        <w:textAlignment w:val="baseline"/>
        <w:rPr>
          <w:rFonts w:asciiTheme="minorHAnsi" w:hAnsiTheme="minorHAnsi" w:cs="Calibri"/>
          <w:color w:val="FFFFFF" w:themeColor="background1"/>
          <w:sz w:val="26"/>
          <w:szCs w:val="26"/>
        </w:rPr>
      </w:pPr>
      <w:r w:rsidRPr="00C4439F">
        <w:rPr>
          <w:rFonts w:asciiTheme="minorHAnsi" w:hAnsiTheme="minorHAnsi" w:cs="Calibri"/>
          <w:color w:val="FFFFFF" w:themeColor="background1"/>
          <w:sz w:val="26"/>
          <w:szCs w:val="26"/>
        </w:rPr>
        <w:t>Pick the piece that you want to play throughout the game.</w:t>
      </w:r>
    </w:p>
    <w:p w14:paraId="6F208940" w14:textId="77777777" w:rsidR="003714E6" w:rsidRPr="00C4439F" w:rsidRDefault="003714E6" w:rsidP="003714E6">
      <w:pPr>
        <w:pStyle w:val="NormalWeb"/>
        <w:numPr>
          <w:ilvl w:val="0"/>
          <w:numId w:val="4"/>
        </w:numPr>
        <w:spacing w:before="0" w:beforeAutospacing="0" w:after="0" w:afterAutospacing="0"/>
        <w:ind w:left="504"/>
        <w:jc w:val="both"/>
        <w:textAlignment w:val="baseline"/>
        <w:rPr>
          <w:rFonts w:asciiTheme="minorHAnsi" w:hAnsiTheme="minorHAnsi" w:cs="Calibri"/>
          <w:color w:val="FFFFFF" w:themeColor="background1"/>
          <w:sz w:val="26"/>
          <w:szCs w:val="26"/>
        </w:rPr>
      </w:pPr>
      <w:r w:rsidRPr="00C4439F">
        <w:rPr>
          <w:rFonts w:asciiTheme="minorHAnsi" w:hAnsiTheme="minorHAnsi" w:cs="Calibri"/>
          <w:color w:val="FFFFFF" w:themeColor="background1"/>
          <w:sz w:val="26"/>
          <w:szCs w:val="26"/>
        </w:rPr>
        <w:t>Every player starts the game with 10 Health.</w:t>
      </w:r>
    </w:p>
    <w:p w14:paraId="4E3E48F8" w14:textId="77777777" w:rsidR="003714E6" w:rsidRPr="00C4439F" w:rsidRDefault="003714E6" w:rsidP="003714E6">
      <w:pPr>
        <w:pStyle w:val="NormalWeb"/>
        <w:numPr>
          <w:ilvl w:val="0"/>
          <w:numId w:val="4"/>
        </w:numPr>
        <w:spacing w:before="0" w:beforeAutospacing="0" w:after="0" w:afterAutospacing="0"/>
        <w:ind w:left="504"/>
        <w:jc w:val="both"/>
        <w:textAlignment w:val="baseline"/>
        <w:rPr>
          <w:rFonts w:asciiTheme="minorHAnsi" w:hAnsiTheme="minorHAnsi" w:cs="Calibri"/>
          <w:color w:val="FFFFFF" w:themeColor="background1"/>
          <w:sz w:val="26"/>
          <w:szCs w:val="26"/>
        </w:rPr>
      </w:pPr>
      <w:r w:rsidRPr="00C4439F">
        <w:rPr>
          <w:rFonts w:asciiTheme="minorHAnsi" w:hAnsiTheme="minorHAnsi" w:cs="Calibri"/>
          <w:color w:val="FFFFFF" w:themeColor="background1"/>
          <w:sz w:val="26"/>
          <w:szCs w:val="26"/>
        </w:rPr>
        <w:t>Roll a six faced dice. Go forward for the number that comes up.</w:t>
      </w:r>
    </w:p>
    <w:p w14:paraId="46824183" w14:textId="77777777" w:rsidR="003714E6" w:rsidRPr="00C4439F" w:rsidRDefault="003714E6" w:rsidP="003714E6">
      <w:pPr>
        <w:pStyle w:val="NormalWeb"/>
        <w:numPr>
          <w:ilvl w:val="0"/>
          <w:numId w:val="4"/>
        </w:numPr>
        <w:spacing w:before="0" w:beforeAutospacing="0" w:after="0" w:afterAutospacing="0"/>
        <w:ind w:left="504"/>
        <w:textAlignment w:val="baseline"/>
        <w:rPr>
          <w:rFonts w:asciiTheme="minorHAnsi" w:hAnsiTheme="minorHAnsi" w:cs="Calibri"/>
          <w:color w:val="FFFFFF" w:themeColor="background1"/>
          <w:sz w:val="26"/>
          <w:szCs w:val="26"/>
        </w:rPr>
      </w:pPr>
      <w:r w:rsidRPr="00C4439F">
        <w:rPr>
          <w:rFonts w:asciiTheme="minorHAnsi" w:hAnsiTheme="minorHAnsi" w:cs="Calibri"/>
          <w:color w:val="FFFFFF" w:themeColor="background1"/>
          <w:sz w:val="26"/>
          <w:szCs w:val="26"/>
        </w:rPr>
        <w:t xml:space="preserve">If you come to </w:t>
      </w:r>
      <w:proofErr w:type="gramStart"/>
      <w:r w:rsidRPr="00C4439F">
        <w:rPr>
          <w:rFonts w:asciiTheme="minorHAnsi" w:hAnsiTheme="minorHAnsi" w:cs="Calibri"/>
          <w:color w:val="FFFFFF" w:themeColor="background1"/>
          <w:sz w:val="26"/>
          <w:szCs w:val="26"/>
        </w:rPr>
        <w:t>an</w:t>
      </w:r>
      <w:proofErr w:type="gramEnd"/>
      <w:r w:rsidRPr="00C4439F">
        <w:rPr>
          <w:rFonts w:asciiTheme="minorHAnsi" w:hAnsiTheme="minorHAnsi" w:cs="Calibri"/>
          <w:color w:val="FFFFFF" w:themeColor="background1"/>
          <w:sz w:val="26"/>
          <w:szCs w:val="26"/>
        </w:rPr>
        <w:t xml:space="preserve"> unit that has good or bad effect. Draw the according card. You are </w:t>
      </w:r>
      <w:proofErr w:type="gramStart"/>
      <w:r w:rsidRPr="00C4439F">
        <w:rPr>
          <w:rFonts w:asciiTheme="minorHAnsi" w:hAnsiTheme="minorHAnsi" w:cs="Calibri"/>
          <w:color w:val="FFFFFF" w:themeColor="background1"/>
          <w:sz w:val="26"/>
          <w:szCs w:val="26"/>
        </w:rPr>
        <w:t>effected</w:t>
      </w:r>
      <w:proofErr w:type="gramEnd"/>
      <w:r w:rsidRPr="00C4439F">
        <w:rPr>
          <w:rFonts w:asciiTheme="minorHAnsi" w:hAnsiTheme="minorHAnsi" w:cs="Calibri"/>
          <w:color w:val="FFFFFF" w:themeColor="background1"/>
          <w:sz w:val="26"/>
          <w:szCs w:val="26"/>
        </w:rPr>
        <w:t xml:space="preserve"> from what the card says. Put the card at the bottom of the deck.</w:t>
      </w:r>
    </w:p>
    <w:p w14:paraId="0E181C41" w14:textId="77777777" w:rsidR="003714E6" w:rsidRPr="00C4439F" w:rsidRDefault="003714E6" w:rsidP="003714E6">
      <w:pPr>
        <w:pStyle w:val="NormalWeb"/>
        <w:numPr>
          <w:ilvl w:val="0"/>
          <w:numId w:val="4"/>
        </w:numPr>
        <w:spacing w:before="0" w:beforeAutospacing="0" w:after="0" w:afterAutospacing="0"/>
        <w:ind w:left="504"/>
        <w:textAlignment w:val="baseline"/>
        <w:rPr>
          <w:rFonts w:asciiTheme="minorHAnsi" w:hAnsiTheme="minorHAnsi" w:cs="Calibri"/>
          <w:color w:val="FFFFFF" w:themeColor="background1"/>
          <w:sz w:val="26"/>
          <w:szCs w:val="26"/>
        </w:rPr>
      </w:pPr>
      <w:r w:rsidRPr="00C4439F">
        <w:rPr>
          <w:rFonts w:ascii="Calibri" w:hAnsi="Calibri" w:cs="Calibri"/>
          <w:color w:val="FFFFFF" w:themeColor="background1"/>
          <w:sz w:val="28"/>
          <w:szCs w:val="28"/>
        </w:rPr>
        <w:t xml:space="preserve">Pass the turn to other players. </w:t>
      </w:r>
      <w:r w:rsidRPr="00C4439F">
        <w:rPr>
          <w:rFonts w:asciiTheme="minorHAnsi" w:hAnsiTheme="minorHAnsi" w:cs="Calibri"/>
          <w:color w:val="FFFFFF" w:themeColor="background1"/>
          <w:sz w:val="26"/>
          <w:szCs w:val="26"/>
        </w:rPr>
        <w:t>(Turn goes clockwise).</w:t>
      </w:r>
    </w:p>
    <w:p w14:paraId="4E009F09" w14:textId="77777777" w:rsidR="003714E6" w:rsidRPr="00C4439F" w:rsidRDefault="003714E6" w:rsidP="003714E6">
      <w:pPr>
        <w:ind w:firstLine="144"/>
        <w:rPr>
          <w:color w:val="FFFFFF" w:themeColor="background1"/>
        </w:rPr>
      </w:pPr>
      <w:r w:rsidRPr="001E3F2A">
        <w:rPr>
          <w:rFonts w:cs="Calibri"/>
          <w:b/>
          <w:bCs/>
          <w:color w:val="C17529"/>
          <w:sz w:val="26"/>
          <w:szCs w:val="26"/>
        </w:rPr>
        <w:t>6</w:t>
      </w:r>
      <w:r w:rsidRPr="001E3F2A">
        <w:rPr>
          <w:rFonts w:cs="Calibri"/>
          <w:color w:val="C17529"/>
          <w:sz w:val="26"/>
          <w:szCs w:val="26"/>
        </w:rPr>
        <w:t>.</w:t>
      </w:r>
      <w:r w:rsidRPr="00C4439F">
        <w:rPr>
          <w:rFonts w:cs="Calibri"/>
          <w:color w:val="FFFFFF" w:themeColor="background1"/>
          <w:sz w:val="26"/>
          <w:szCs w:val="26"/>
        </w:rPr>
        <w:t xml:space="preserve"> When the turn comes to you again, repeat from the 3rd step</w:t>
      </w:r>
      <w:sdt>
        <w:sdtPr>
          <w:rPr>
            <w:rFonts w:cs="Calibri"/>
            <w:color w:val="FFFFFF" w:themeColor="background1"/>
            <w:sz w:val="26"/>
            <w:szCs w:val="26"/>
          </w:rPr>
          <w:id w:val="-711110065"/>
          <w:placeholder>
            <w:docPart w:val="7A89EC66341F4FB4A395F0C6CF0C85FE"/>
          </w:placeholder>
          <w:temporary/>
          <w15:appearance w15:val="hidden"/>
        </w:sdtPr>
        <w:sdtEndPr>
          <w:rPr>
            <w:rFonts w:cstheme="minorBidi"/>
            <w:sz w:val="18"/>
            <w:szCs w:val="20"/>
          </w:rPr>
        </w:sdtEndPr>
        <w:sdtContent/>
      </w:sdt>
    </w:p>
    <w:p w14:paraId="6A869213" w14:textId="479ED099" w:rsidR="003714E6" w:rsidRDefault="003714E6" w:rsidP="003714E6">
      <w:pPr>
        <w:rPr>
          <w:lang w:val="tr-TR"/>
        </w:rPr>
      </w:pPr>
    </w:p>
    <w:p w14:paraId="32B5546D" w14:textId="7174A114" w:rsidR="003714E6" w:rsidRDefault="003714E6" w:rsidP="003714E6">
      <w:pPr>
        <w:rPr>
          <w:lang w:val="tr-TR"/>
        </w:rPr>
      </w:pPr>
    </w:p>
    <w:p w14:paraId="2254610C" w14:textId="1A1BC8AD" w:rsidR="003714E6" w:rsidRDefault="003714E6" w:rsidP="003714E6">
      <w:pPr>
        <w:rPr>
          <w:lang w:val="tr-TR"/>
        </w:rPr>
      </w:pPr>
    </w:p>
    <w:p w14:paraId="08546C3A" w14:textId="70DD814F" w:rsidR="003714E6" w:rsidRPr="00C4439F" w:rsidRDefault="00C4439F" w:rsidP="003714E6">
      <w:pPr>
        <w:rPr>
          <w:b/>
          <w:bCs/>
          <w:color w:val="C17529"/>
          <w:sz w:val="56"/>
          <w:szCs w:val="56"/>
          <w:lang w:val="tr-TR"/>
        </w:rPr>
      </w:pPr>
      <w:r w:rsidRPr="00C4439F">
        <w:rPr>
          <w:b/>
          <w:bCs/>
          <w:color w:val="C17529"/>
          <w:sz w:val="56"/>
          <w:szCs w:val="56"/>
          <w:lang w:val="tr-TR"/>
        </w:rPr>
        <w:t>TERMINOLOGY</w:t>
      </w:r>
    </w:p>
    <w:p w14:paraId="5B00D059" w14:textId="24F5C2F9" w:rsidR="00C4439F" w:rsidRPr="001E3F2A" w:rsidRDefault="001E3F2A" w:rsidP="003714E6">
      <w:pPr>
        <w:rPr>
          <w:color w:val="FFFFFF" w:themeColor="background1"/>
          <w:sz w:val="22"/>
          <w:szCs w:val="22"/>
          <w:lang w:val="tr-TR"/>
        </w:rPr>
      </w:pPr>
      <w:r w:rsidRPr="001E3F2A">
        <w:rPr>
          <w:noProof/>
          <w:sz w:val="22"/>
          <w:szCs w:val="22"/>
        </w:rPr>
        <w:drawing>
          <wp:anchor distT="0" distB="0" distL="114300" distR="114300" simplePos="0" relativeHeight="251662336" behindDoc="0" locked="0" layoutInCell="1" allowOverlap="1" wp14:anchorId="2BAF66F0" wp14:editId="4C5B5B3B">
            <wp:simplePos x="0" y="0"/>
            <wp:positionH relativeFrom="column">
              <wp:align>left</wp:align>
            </wp:positionH>
            <wp:positionV relativeFrom="paragraph">
              <wp:posOffset>31115</wp:posOffset>
            </wp:positionV>
            <wp:extent cx="510540" cy="488950"/>
            <wp:effectExtent l="0" t="0" r="3810" b="635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797" cy="492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C4439F" w:rsidRPr="001E3F2A">
        <w:rPr>
          <w:b/>
          <w:bCs/>
          <w:color w:val="C17529"/>
          <w:sz w:val="22"/>
          <w:szCs w:val="22"/>
          <w:lang w:val="tr-TR"/>
        </w:rPr>
        <w:t>Portals</w:t>
      </w:r>
      <w:proofErr w:type="spellEnd"/>
      <w:r w:rsidR="00C4439F" w:rsidRPr="001E3F2A">
        <w:rPr>
          <w:color w:val="C17529"/>
          <w:sz w:val="22"/>
          <w:szCs w:val="22"/>
          <w:lang w:val="tr-TR"/>
        </w:rPr>
        <w:t xml:space="preserve">: </w:t>
      </w:r>
      <w:proofErr w:type="spellStart"/>
      <w:r w:rsidR="00C4439F" w:rsidRPr="001E3F2A">
        <w:rPr>
          <w:color w:val="FFFFFF" w:themeColor="background1"/>
          <w:sz w:val="22"/>
          <w:szCs w:val="22"/>
          <w:lang w:val="tr-TR"/>
        </w:rPr>
        <w:t>When</w:t>
      </w:r>
      <w:proofErr w:type="spellEnd"/>
      <w:r w:rsidR="00C4439F" w:rsidRPr="001E3F2A">
        <w:rPr>
          <w:color w:val="FFFFFF" w:themeColor="background1"/>
          <w:sz w:val="22"/>
          <w:szCs w:val="22"/>
          <w:lang w:val="tr-TR"/>
        </w:rPr>
        <w:t xml:space="preserve"> you </w:t>
      </w:r>
      <w:proofErr w:type="spellStart"/>
      <w:r w:rsidR="00C4439F" w:rsidRPr="001E3F2A">
        <w:rPr>
          <w:color w:val="FFFFFF" w:themeColor="background1"/>
          <w:sz w:val="22"/>
          <w:szCs w:val="22"/>
          <w:lang w:val="tr-TR"/>
        </w:rPr>
        <w:t>come</w:t>
      </w:r>
      <w:proofErr w:type="spellEnd"/>
      <w:r w:rsidR="00C4439F" w:rsidRPr="001E3F2A">
        <w:rPr>
          <w:color w:val="FFFFFF" w:themeColor="background1"/>
          <w:sz w:val="22"/>
          <w:szCs w:val="22"/>
          <w:lang w:val="tr-TR"/>
        </w:rPr>
        <w:t xml:space="preserve"> to a portal, you </w:t>
      </w:r>
      <w:proofErr w:type="spellStart"/>
      <w:r w:rsidR="00C4439F" w:rsidRPr="001E3F2A">
        <w:rPr>
          <w:color w:val="FFFFFF" w:themeColor="background1"/>
          <w:sz w:val="22"/>
          <w:szCs w:val="22"/>
          <w:lang w:val="tr-TR"/>
        </w:rPr>
        <w:t>will</w:t>
      </w:r>
      <w:proofErr w:type="spellEnd"/>
      <w:r w:rsidR="00C4439F" w:rsidRPr="001E3F2A">
        <w:rPr>
          <w:color w:val="FFFFFF" w:themeColor="background1"/>
          <w:sz w:val="22"/>
          <w:szCs w:val="22"/>
          <w:lang w:val="tr-TR"/>
        </w:rPr>
        <w:t xml:space="preserve"> </w:t>
      </w:r>
      <w:proofErr w:type="spellStart"/>
      <w:r w:rsidR="00C4439F" w:rsidRPr="001E3F2A">
        <w:rPr>
          <w:color w:val="FFFFFF" w:themeColor="background1"/>
          <w:sz w:val="22"/>
          <w:szCs w:val="22"/>
          <w:lang w:val="tr-TR"/>
        </w:rPr>
        <w:t>teleport</w:t>
      </w:r>
      <w:proofErr w:type="spellEnd"/>
      <w:r w:rsidR="00C4439F" w:rsidRPr="001E3F2A">
        <w:rPr>
          <w:color w:val="FFFFFF" w:themeColor="background1"/>
          <w:sz w:val="22"/>
          <w:szCs w:val="22"/>
          <w:lang w:val="tr-TR"/>
        </w:rPr>
        <w:t xml:space="preserve"> to the </w:t>
      </w:r>
      <w:proofErr w:type="spellStart"/>
      <w:r w:rsidR="00C4439F" w:rsidRPr="001E3F2A">
        <w:rPr>
          <w:color w:val="FFFFFF" w:themeColor="background1"/>
          <w:sz w:val="22"/>
          <w:szCs w:val="22"/>
          <w:lang w:val="tr-TR"/>
        </w:rPr>
        <w:t>other</w:t>
      </w:r>
      <w:proofErr w:type="spellEnd"/>
      <w:r w:rsidR="00C4439F" w:rsidRPr="001E3F2A">
        <w:rPr>
          <w:color w:val="FFFFFF" w:themeColor="background1"/>
          <w:sz w:val="22"/>
          <w:szCs w:val="22"/>
          <w:lang w:val="tr-TR"/>
        </w:rPr>
        <w:t xml:space="preserve"> </w:t>
      </w:r>
      <w:proofErr w:type="spellStart"/>
      <w:r w:rsidR="00C4439F" w:rsidRPr="001E3F2A">
        <w:rPr>
          <w:color w:val="FFFFFF" w:themeColor="background1"/>
          <w:sz w:val="22"/>
          <w:szCs w:val="22"/>
          <w:lang w:val="tr-TR"/>
        </w:rPr>
        <w:t>one</w:t>
      </w:r>
      <w:proofErr w:type="spellEnd"/>
      <w:r w:rsidR="00C4439F" w:rsidRPr="001E3F2A">
        <w:rPr>
          <w:color w:val="FFFFFF" w:themeColor="background1"/>
          <w:sz w:val="22"/>
          <w:szCs w:val="22"/>
          <w:lang w:val="tr-TR"/>
        </w:rPr>
        <w:t xml:space="preserve">. </w:t>
      </w:r>
      <w:proofErr w:type="spellStart"/>
      <w:r w:rsidR="00C4439F" w:rsidRPr="001E3F2A">
        <w:rPr>
          <w:color w:val="FFFFFF" w:themeColor="background1"/>
          <w:sz w:val="22"/>
          <w:szCs w:val="22"/>
          <w:lang w:val="tr-TR"/>
        </w:rPr>
        <w:t>If</w:t>
      </w:r>
      <w:proofErr w:type="spellEnd"/>
      <w:r w:rsidR="00C4439F" w:rsidRPr="001E3F2A">
        <w:rPr>
          <w:color w:val="FFFFFF" w:themeColor="background1"/>
          <w:sz w:val="22"/>
          <w:szCs w:val="22"/>
          <w:lang w:val="tr-TR"/>
        </w:rPr>
        <w:t xml:space="preserve"> you </w:t>
      </w:r>
      <w:proofErr w:type="spellStart"/>
      <w:r w:rsidR="00C4439F" w:rsidRPr="001E3F2A">
        <w:rPr>
          <w:color w:val="FFFFFF" w:themeColor="background1"/>
          <w:sz w:val="22"/>
          <w:szCs w:val="22"/>
          <w:lang w:val="tr-TR"/>
        </w:rPr>
        <w:t>come</w:t>
      </w:r>
      <w:proofErr w:type="spellEnd"/>
      <w:r w:rsidR="00C4439F" w:rsidRPr="001E3F2A">
        <w:rPr>
          <w:color w:val="FFFFFF" w:themeColor="background1"/>
          <w:sz w:val="22"/>
          <w:szCs w:val="22"/>
          <w:lang w:val="tr-TR"/>
        </w:rPr>
        <w:t xml:space="preserve"> to the </w:t>
      </w:r>
      <w:proofErr w:type="spellStart"/>
      <w:r w:rsidR="00C4439F" w:rsidRPr="001E3F2A">
        <w:rPr>
          <w:color w:val="FFFFFF" w:themeColor="background1"/>
          <w:sz w:val="22"/>
          <w:szCs w:val="22"/>
          <w:lang w:val="tr-TR"/>
        </w:rPr>
        <w:t>first</w:t>
      </w:r>
      <w:proofErr w:type="spellEnd"/>
      <w:r w:rsidR="00C4439F" w:rsidRPr="001E3F2A">
        <w:rPr>
          <w:color w:val="FFFFFF" w:themeColor="background1"/>
          <w:sz w:val="22"/>
          <w:szCs w:val="22"/>
          <w:lang w:val="tr-TR"/>
        </w:rPr>
        <w:t xml:space="preserve"> </w:t>
      </w:r>
      <w:proofErr w:type="spellStart"/>
      <w:r w:rsidR="00C4439F" w:rsidRPr="001E3F2A">
        <w:rPr>
          <w:color w:val="FFFFFF" w:themeColor="background1"/>
          <w:sz w:val="22"/>
          <w:szCs w:val="22"/>
          <w:lang w:val="tr-TR"/>
        </w:rPr>
        <w:t>one</w:t>
      </w:r>
      <w:proofErr w:type="spellEnd"/>
      <w:r w:rsidR="00C4439F" w:rsidRPr="001E3F2A">
        <w:rPr>
          <w:color w:val="FFFFFF" w:themeColor="background1"/>
          <w:sz w:val="22"/>
          <w:szCs w:val="22"/>
          <w:lang w:val="tr-TR"/>
        </w:rPr>
        <w:t xml:space="preserve">, you </w:t>
      </w:r>
      <w:proofErr w:type="spellStart"/>
      <w:r w:rsidR="00C4439F" w:rsidRPr="001E3F2A">
        <w:rPr>
          <w:color w:val="FFFFFF" w:themeColor="background1"/>
          <w:sz w:val="22"/>
          <w:szCs w:val="22"/>
          <w:lang w:val="tr-TR"/>
        </w:rPr>
        <w:t>will</w:t>
      </w:r>
      <w:proofErr w:type="spellEnd"/>
      <w:r w:rsidR="00C4439F" w:rsidRPr="001E3F2A">
        <w:rPr>
          <w:color w:val="FFFFFF" w:themeColor="background1"/>
          <w:sz w:val="22"/>
          <w:szCs w:val="22"/>
          <w:lang w:val="tr-TR"/>
        </w:rPr>
        <w:t xml:space="preserve"> </w:t>
      </w:r>
      <w:proofErr w:type="spellStart"/>
      <w:r w:rsidR="00C4439F" w:rsidRPr="001E3F2A">
        <w:rPr>
          <w:color w:val="FFFFFF" w:themeColor="background1"/>
          <w:sz w:val="22"/>
          <w:szCs w:val="22"/>
          <w:lang w:val="tr-TR"/>
        </w:rPr>
        <w:t>teleport</w:t>
      </w:r>
      <w:proofErr w:type="spellEnd"/>
      <w:r w:rsidR="00C4439F" w:rsidRPr="001E3F2A">
        <w:rPr>
          <w:color w:val="FFFFFF" w:themeColor="background1"/>
          <w:sz w:val="22"/>
          <w:szCs w:val="22"/>
          <w:lang w:val="tr-TR"/>
        </w:rPr>
        <w:t xml:space="preserve"> to </w:t>
      </w:r>
      <w:proofErr w:type="spellStart"/>
      <w:r w:rsidR="00C4439F" w:rsidRPr="001E3F2A">
        <w:rPr>
          <w:color w:val="FFFFFF" w:themeColor="background1"/>
          <w:sz w:val="22"/>
          <w:szCs w:val="22"/>
          <w:lang w:val="tr-TR"/>
        </w:rPr>
        <w:t>latter</w:t>
      </w:r>
      <w:proofErr w:type="spellEnd"/>
      <w:r w:rsidR="00C4439F" w:rsidRPr="001E3F2A">
        <w:rPr>
          <w:color w:val="FFFFFF" w:themeColor="background1"/>
          <w:sz w:val="22"/>
          <w:szCs w:val="22"/>
          <w:lang w:val="tr-TR"/>
        </w:rPr>
        <w:t xml:space="preserve"> </w:t>
      </w:r>
      <w:proofErr w:type="spellStart"/>
      <w:r w:rsidR="00C4439F" w:rsidRPr="001E3F2A">
        <w:rPr>
          <w:color w:val="FFFFFF" w:themeColor="background1"/>
          <w:sz w:val="22"/>
          <w:szCs w:val="22"/>
          <w:lang w:val="tr-TR"/>
        </w:rPr>
        <w:t>one</w:t>
      </w:r>
      <w:proofErr w:type="spellEnd"/>
      <w:r w:rsidR="00C4439F" w:rsidRPr="001E3F2A">
        <w:rPr>
          <w:color w:val="FFFFFF" w:themeColor="background1"/>
          <w:sz w:val="22"/>
          <w:szCs w:val="22"/>
          <w:lang w:val="tr-TR"/>
        </w:rPr>
        <w:t xml:space="preserve">. </w:t>
      </w:r>
      <w:proofErr w:type="spellStart"/>
      <w:r w:rsidR="00C4439F" w:rsidRPr="001E3F2A">
        <w:rPr>
          <w:color w:val="FFFFFF" w:themeColor="background1"/>
          <w:sz w:val="22"/>
          <w:szCs w:val="22"/>
          <w:lang w:val="tr-TR"/>
        </w:rPr>
        <w:t>If</w:t>
      </w:r>
      <w:proofErr w:type="spellEnd"/>
      <w:r w:rsidR="00C4439F" w:rsidRPr="001E3F2A">
        <w:rPr>
          <w:color w:val="FFFFFF" w:themeColor="background1"/>
          <w:sz w:val="22"/>
          <w:szCs w:val="22"/>
          <w:lang w:val="tr-TR"/>
        </w:rPr>
        <w:t xml:space="preserve"> you </w:t>
      </w:r>
      <w:proofErr w:type="spellStart"/>
      <w:r w:rsidR="00C4439F" w:rsidRPr="001E3F2A">
        <w:rPr>
          <w:color w:val="FFFFFF" w:themeColor="background1"/>
          <w:sz w:val="22"/>
          <w:szCs w:val="22"/>
          <w:lang w:val="tr-TR"/>
        </w:rPr>
        <w:t>come</w:t>
      </w:r>
      <w:proofErr w:type="spellEnd"/>
      <w:r w:rsidR="00C4439F" w:rsidRPr="001E3F2A">
        <w:rPr>
          <w:color w:val="FFFFFF" w:themeColor="background1"/>
          <w:sz w:val="22"/>
          <w:szCs w:val="22"/>
          <w:lang w:val="tr-TR"/>
        </w:rPr>
        <w:t xml:space="preserve"> to the </w:t>
      </w:r>
      <w:proofErr w:type="spellStart"/>
      <w:r w:rsidR="00C4439F" w:rsidRPr="001E3F2A">
        <w:rPr>
          <w:color w:val="FFFFFF" w:themeColor="background1"/>
          <w:sz w:val="22"/>
          <w:szCs w:val="22"/>
          <w:lang w:val="tr-TR"/>
        </w:rPr>
        <w:t>latter</w:t>
      </w:r>
      <w:proofErr w:type="spellEnd"/>
      <w:r w:rsidR="00C4439F" w:rsidRPr="001E3F2A">
        <w:rPr>
          <w:color w:val="FFFFFF" w:themeColor="background1"/>
          <w:sz w:val="22"/>
          <w:szCs w:val="22"/>
          <w:lang w:val="tr-TR"/>
        </w:rPr>
        <w:t xml:space="preserve"> </w:t>
      </w:r>
      <w:proofErr w:type="spellStart"/>
      <w:r w:rsidR="00C4439F" w:rsidRPr="001E3F2A">
        <w:rPr>
          <w:color w:val="FFFFFF" w:themeColor="background1"/>
          <w:sz w:val="22"/>
          <w:szCs w:val="22"/>
          <w:lang w:val="tr-TR"/>
        </w:rPr>
        <w:t>one</w:t>
      </w:r>
      <w:proofErr w:type="spellEnd"/>
      <w:r w:rsidR="00C4439F" w:rsidRPr="001E3F2A">
        <w:rPr>
          <w:color w:val="FFFFFF" w:themeColor="background1"/>
          <w:sz w:val="22"/>
          <w:szCs w:val="22"/>
          <w:lang w:val="tr-TR"/>
        </w:rPr>
        <w:t xml:space="preserve">, you </w:t>
      </w:r>
      <w:proofErr w:type="spellStart"/>
      <w:r w:rsidR="00C4439F" w:rsidRPr="001E3F2A">
        <w:rPr>
          <w:color w:val="FFFFFF" w:themeColor="background1"/>
          <w:sz w:val="22"/>
          <w:szCs w:val="22"/>
          <w:lang w:val="tr-TR"/>
        </w:rPr>
        <w:t>will</w:t>
      </w:r>
      <w:proofErr w:type="spellEnd"/>
      <w:r w:rsidR="00C4439F" w:rsidRPr="001E3F2A">
        <w:rPr>
          <w:color w:val="FFFFFF" w:themeColor="background1"/>
          <w:sz w:val="22"/>
          <w:szCs w:val="22"/>
          <w:lang w:val="tr-TR"/>
        </w:rPr>
        <w:t xml:space="preserve"> </w:t>
      </w:r>
      <w:proofErr w:type="spellStart"/>
      <w:r w:rsidR="00C4439F" w:rsidRPr="001E3F2A">
        <w:rPr>
          <w:color w:val="FFFFFF" w:themeColor="background1"/>
          <w:sz w:val="22"/>
          <w:szCs w:val="22"/>
          <w:lang w:val="tr-TR"/>
        </w:rPr>
        <w:t>teleport</w:t>
      </w:r>
      <w:proofErr w:type="spellEnd"/>
      <w:r w:rsidR="00C4439F" w:rsidRPr="001E3F2A">
        <w:rPr>
          <w:color w:val="FFFFFF" w:themeColor="background1"/>
          <w:sz w:val="22"/>
          <w:szCs w:val="22"/>
          <w:lang w:val="tr-TR"/>
        </w:rPr>
        <w:t xml:space="preserve"> to </w:t>
      </w:r>
      <w:proofErr w:type="spellStart"/>
      <w:r w:rsidR="00C4439F" w:rsidRPr="001E3F2A">
        <w:rPr>
          <w:color w:val="FFFFFF" w:themeColor="background1"/>
          <w:sz w:val="22"/>
          <w:szCs w:val="22"/>
          <w:lang w:val="tr-TR"/>
        </w:rPr>
        <w:t>first</w:t>
      </w:r>
      <w:proofErr w:type="spellEnd"/>
      <w:r w:rsidR="00C4439F" w:rsidRPr="001E3F2A">
        <w:rPr>
          <w:color w:val="FFFFFF" w:themeColor="background1"/>
          <w:sz w:val="22"/>
          <w:szCs w:val="22"/>
          <w:lang w:val="tr-TR"/>
        </w:rPr>
        <w:t xml:space="preserve"> </w:t>
      </w:r>
      <w:proofErr w:type="spellStart"/>
      <w:r w:rsidR="00C4439F" w:rsidRPr="001E3F2A">
        <w:rPr>
          <w:color w:val="FFFFFF" w:themeColor="background1"/>
          <w:sz w:val="22"/>
          <w:szCs w:val="22"/>
          <w:lang w:val="tr-TR"/>
        </w:rPr>
        <w:t>one</w:t>
      </w:r>
      <w:proofErr w:type="spellEnd"/>
      <w:r w:rsidR="00C4439F" w:rsidRPr="001E3F2A">
        <w:rPr>
          <w:color w:val="FFFFFF" w:themeColor="background1"/>
          <w:sz w:val="22"/>
          <w:szCs w:val="22"/>
          <w:lang w:val="tr-TR"/>
        </w:rPr>
        <w:t xml:space="preserve">. </w:t>
      </w:r>
    </w:p>
    <w:p w14:paraId="16B70B3E" w14:textId="36C4AE2F" w:rsidR="00C4439F" w:rsidRPr="001E3F2A" w:rsidRDefault="001E3F2A" w:rsidP="003714E6">
      <w:pPr>
        <w:rPr>
          <w:color w:val="FFFFFF" w:themeColor="background1"/>
          <w:sz w:val="22"/>
          <w:szCs w:val="22"/>
          <w:lang w:val="tr-TR"/>
        </w:rPr>
      </w:pPr>
      <w:r w:rsidRPr="001E3F2A">
        <w:rPr>
          <w:noProof/>
          <w:sz w:val="22"/>
          <w:szCs w:val="22"/>
        </w:rPr>
        <w:drawing>
          <wp:anchor distT="0" distB="0" distL="114300" distR="114300" simplePos="0" relativeHeight="251663360" behindDoc="0" locked="0" layoutInCell="1" allowOverlap="1" wp14:anchorId="6FCC8C6E" wp14:editId="63CAC7E8">
            <wp:simplePos x="0" y="0"/>
            <wp:positionH relativeFrom="column">
              <wp:align>left</wp:align>
            </wp:positionH>
            <wp:positionV relativeFrom="paragraph">
              <wp:posOffset>41126</wp:posOffset>
            </wp:positionV>
            <wp:extent cx="549275" cy="537845"/>
            <wp:effectExtent l="0" t="0" r="3175" b="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08" cy="542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C4439F" w:rsidRPr="001E3F2A">
        <w:rPr>
          <w:b/>
          <w:bCs/>
          <w:color w:val="C17529"/>
          <w:sz w:val="22"/>
          <w:szCs w:val="22"/>
          <w:lang w:val="tr-TR"/>
        </w:rPr>
        <w:t>Shortcut</w:t>
      </w:r>
      <w:proofErr w:type="spellEnd"/>
      <w:r w:rsidR="00C4439F" w:rsidRPr="001E3F2A">
        <w:rPr>
          <w:b/>
          <w:bCs/>
          <w:color w:val="C17529"/>
          <w:sz w:val="22"/>
          <w:szCs w:val="22"/>
          <w:lang w:val="tr-TR"/>
        </w:rPr>
        <w:t>:</w:t>
      </w:r>
      <w:r w:rsidR="00C4439F" w:rsidRPr="001E3F2A">
        <w:rPr>
          <w:color w:val="C17529"/>
          <w:sz w:val="22"/>
          <w:szCs w:val="22"/>
          <w:lang w:val="tr-TR"/>
        </w:rPr>
        <w:t xml:space="preserve"> </w:t>
      </w:r>
      <w:proofErr w:type="spellStart"/>
      <w:r w:rsidR="00C4439F" w:rsidRPr="001E3F2A">
        <w:rPr>
          <w:color w:val="FFFFFF" w:themeColor="background1"/>
          <w:sz w:val="22"/>
          <w:szCs w:val="22"/>
          <w:lang w:val="tr-TR"/>
        </w:rPr>
        <w:t>If</w:t>
      </w:r>
      <w:proofErr w:type="spellEnd"/>
      <w:r w:rsidR="00C4439F" w:rsidRPr="001E3F2A">
        <w:rPr>
          <w:color w:val="FFFFFF" w:themeColor="background1"/>
          <w:sz w:val="22"/>
          <w:szCs w:val="22"/>
          <w:lang w:val="tr-TR"/>
        </w:rPr>
        <w:t xml:space="preserve"> the </w:t>
      </w:r>
      <w:proofErr w:type="spellStart"/>
      <w:r w:rsidR="00C4439F" w:rsidRPr="001E3F2A">
        <w:rPr>
          <w:color w:val="FFFFFF" w:themeColor="background1"/>
          <w:sz w:val="22"/>
          <w:szCs w:val="22"/>
          <w:lang w:val="tr-TR"/>
        </w:rPr>
        <w:t>player</w:t>
      </w:r>
      <w:proofErr w:type="spellEnd"/>
      <w:r w:rsidR="00C4439F" w:rsidRPr="001E3F2A">
        <w:rPr>
          <w:color w:val="FFFFFF" w:themeColor="background1"/>
          <w:sz w:val="22"/>
          <w:szCs w:val="22"/>
          <w:lang w:val="tr-TR"/>
        </w:rPr>
        <w:t xml:space="preserve"> </w:t>
      </w:r>
      <w:proofErr w:type="spellStart"/>
      <w:r w:rsidR="00C4439F" w:rsidRPr="001E3F2A">
        <w:rPr>
          <w:color w:val="FFFFFF" w:themeColor="background1"/>
          <w:sz w:val="22"/>
          <w:szCs w:val="22"/>
          <w:lang w:val="tr-TR"/>
        </w:rPr>
        <w:t>chooses</w:t>
      </w:r>
      <w:proofErr w:type="spellEnd"/>
      <w:r w:rsidR="00C4439F" w:rsidRPr="001E3F2A">
        <w:rPr>
          <w:color w:val="FFFFFF" w:themeColor="background1"/>
          <w:sz w:val="22"/>
          <w:szCs w:val="22"/>
          <w:lang w:val="tr-TR"/>
        </w:rPr>
        <w:t>. He/</w:t>
      </w:r>
      <w:proofErr w:type="spellStart"/>
      <w:r w:rsidR="00C4439F" w:rsidRPr="001E3F2A">
        <w:rPr>
          <w:color w:val="FFFFFF" w:themeColor="background1"/>
          <w:sz w:val="22"/>
          <w:szCs w:val="22"/>
          <w:lang w:val="tr-TR"/>
        </w:rPr>
        <w:t>She</w:t>
      </w:r>
      <w:proofErr w:type="spellEnd"/>
      <w:r w:rsidR="00C4439F" w:rsidRPr="001E3F2A">
        <w:rPr>
          <w:color w:val="FFFFFF" w:themeColor="background1"/>
          <w:sz w:val="22"/>
          <w:szCs w:val="22"/>
          <w:lang w:val="tr-TR"/>
        </w:rPr>
        <w:t xml:space="preserve"> can </w:t>
      </w:r>
      <w:proofErr w:type="spellStart"/>
      <w:r w:rsidR="00C4439F" w:rsidRPr="001E3F2A">
        <w:rPr>
          <w:color w:val="FFFFFF" w:themeColor="background1"/>
          <w:sz w:val="22"/>
          <w:szCs w:val="22"/>
          <w:lang w:val="tr-TR"/>
        </w:rPr>
        <w:t>use</w:t>
      </w:r>
      <w:proofErr w:type="spellEnd"/>
      <w:r w:rsidR="00C4439F" w:rsidRPr="001E3F2A">
        <w:rPr>
          <w:color w:val="FFFFFF" w:themeColor="background1"/>
          <w:sz w:val="22"/>
          <w:szCs w:val="22"/>
          <w:lang w:val="tr-TR"/>
        </w:rPr>
        <w:t xml:space="preserve"> the </w:t>
      </w:r>
      <w:proofErr w:type="spellStart"/>
      <w:r w:rsidR="00C4439F" w:rsidRPr="001E3F2A">
        <w:rPr>
          <w:color w:val="FFFFFF" w:themeColor="background1"/>
          <w:sz w:val="22"/>
          <w:szCs w:val="22"/>
          <w:lang w:val="tr-TR"/>
        </w:rPr>
        <w:t>shortcut</w:t>
      </w:r>
      <w:proofErr w:type="spellEnd"/>
      <w:r w:rsidR="00C4439F" w:rsidRPr="001E3F2A">
        <w:rPr>
          <w:color w:val="FFFFFF" w:themeColor="background1"/>
          <w:sz w:val="22"/>
          <w:szCs w:val="22"/>
          <w:lang w:val="tr-TR"/>
        </w:rPr>
        <w:t xml:space="preserve">. But </w:t>
      </w:r>
      <w:proofErr w:type="spellStart"/>
      <w:r w:rsidR="00C4439F" w:rsidRPr="001E3F2A">
        <w:rPr>
          <w:color w:val="FFFFFF" w:themeColor="background1"/>
          <w:sz w:val="22"/>
          <w:szCs w:val="22"/>
          <w:lang w:val="tr-TR"/>
        </w:rPr>
        <w:t>remember</w:t>
      </w:r>
      <w:proofErr w:type="spellEnd"/>
      <w:r w:rsidR="00C4439F" w:rsidRPr="001E3F2A">
        <w:rPr>
          <w:color w:val="FFFFFF" w:themeColor="background1"/>
          <w:sz w:val="22"/>
          <w:szCs w:val="22"/>
          <w:lang w:val="tr-TR"/>
        </w:rPr>
        <w:t xml:space="preserve"> you </w:t>
      </w:r>
      <w:proofErr w:type="spellStart"/>
      <w:r w:rsidR="00C4439F" w:rsidRPr="001E3F2A">
        <w:rPr>
          <w:color w:val="FFFFFF" w:themeColor="background1"/>
          <w:sz w:val="22"/>
          <w:szCs w:val="22"/>
          <w:lang w:val="tr-TR"/>
        </w:rPr>
        <w:t>are</w:t>
      </w:r>
      <w:proofErr w:type="spellEnd"/>
      <w:r w:rsidR="00C4439F" w:rsidRPr="001E3F2A">
        <w:rPr>
          <w:color w:val="FFFFFF" w:themeColor="background1"/>
          <w:sz w:val="22"/>
          <w:szCs w:val="22"/>
          <w:lang w:val="tr-TR"/>
        </w:rPr>
        <w:t xml:space="preserve"> not in the </w:t>
      </w:r>
      <w:proofErr w:type="spellStart"/>
      <w:r w:rsidR="00C4439F" w:rsidRPr="001E3F2A">
        <w:rPr>
          <w:color w:val="FFFFFF" w:themeColor="background1"/>
          <w:sz w:val="22"/>
          <w:szCs w:val="22"/>
          <w:lang w:val="tr-TR"/>
        </w:rPr>
        <w:t>path</w:t>
      </w:r>
      <w:proofErr w:type="spellEnd"/>
      <w:r w:rsidR="00C4439F" w:rsidRPr="001E3F2A">
        <w:rPr>
          <w:color w:val="FFFFFF" w:themeColor="background1"/>
          <w:sz w:val="22"/>
          <w:szCs w:val="22"/>
          <w:lang w:val="tr-TR"/>
        </w:rPr>
        <w:t xml:space="preserve"> </w:t>
      </w:r>
      <w:proofErr w:type="spellStart"/>
      <w:r w:rsidR="00C4439F" w:rsidRPr="001E3F2A">
        <w:rPr>
          <w:color w:val="FFFFFF" w:themeColor="background1"/>
          <w:sz w:val="22"/>
          <w:szCs w:val="22"/>
          <w:lang w:val="tr-TR"/>
        </w:rPr>
        <w:t>anymore</w:t>
      </w:r>
      <w:proofErr w:type="spellEnd"/>
      <w:r w:rsidR="00C4439F" w:rsidRPr="001E3F2A">
        <w:rPr>
          <w:color w:val="FFFFFF" w:themeColor="background1"/>
          <w:sz w:val="22"/>
          <w:szCs w:val="22"/>
          <w:lang w:val="tr-TR"/>
        </w:rPr>
        <w:t xml:space="preserve">, </w:t>
      </w:r>
      <w:proofErr w:type="spellStart"/>
      <w:r w:rsidR="00C4439F" w:rsidRPr="001E3F2A">
        <w:rPr>
          <w:color w:val="FFFFFF" w:themeColor="background1"/>
          <w:sz w:val="22"/>
          <w:szCs w:val="22"/>
          <w:lang w:val="tr-TR"/>
        </w:rPr>
        <w:t>which</w:t>
      </w:r>
      <w:proofErr w:type="spellEnd"/>
      <w:r w:rsidR="00C4439F" w:rsidRPr="001E3F2A">
        <w:rPr>
          <w:color w:val="FFFFFF" w:themeColor="background1"/>
          <w:sz w:val="22"/>
          <w:szCs w:val="22"/>
          <w:lang w:val="tr-TR"/>
        </w:rPr>
        <w:t xml:space="preserve"> is </w:t>
      </w:r>
      <w:proofErr w:type="spellStart"/>
      <w:r w:rsidR="00C4439F" w:rsidRPr="001E3F2A">
        <w:rPr>
          <w:color w:val="FFFFFF" w:themeColor="background1"/>
          <w:sz w:val="22"/>
          <w:szCs w:val="22"/>
          <w:lang w:val="tr-TR"/>
        </w:rPr>
        <w:t>safe</w:t>
      </w:r>
      <w:proofErr w:type="spellEnd"/>
      <w:r w:rsidR="00C4439F" w:rsidRPr="001E3F2A">
        <w:rPr>
          <w:color w:val="FFFFFF" w:themeColor="background1"/>
          <w:sz w:val="22"/>
          <w:szCs w:val="22"/>
          <w:lang w:val="tr-TR"/>
        </w:rPr>
        <w:t xml:space="preserve">. </w:t>
      </w:r>
      <w:proofErr w:type="spellStart"/>
      <w:r w:rsidR="00C4439F" w:rsidRPr="001E3F2A">
        <w:rPr>
          <w:color w:val="FFFFFF" w:themeColor="background1"/>
          <w:sz w:val="22"/>
          <w:szCs w:val="22"/>
          <w:lang w:val="tr-TR"/>
        </w:rPr>
        <w:t>So</w:t>
      </w:r>
      <w:proofErr w:type="spellEnd"/>
      <w:r w:rsidR="00C4439F" w:rsidRPr="001E3F2A">
        <w:rPr>
          <w:color w:val="FFFFFF" w:themeColor="background1"/>
          <w:sz w:val="22"/>
          <w:szCs w:val="22"/>
          <w:lang w:val="tr-TR"/>
        </w:rPr>
        <w:t xml:space="preserve"> </w:t>
      </w:r>
      <w:proofErr w:type="spellStart"/>
      <w:r w:rsidR="00C4439F" w:rsidRPr="001E3F2A">
        <w:rPr>
          <w:color w:val="FFFFFF" w:themeColor="background1"/>
          <w:sz w:val="22"/>
          <w:szCs w:val="22"/>
          <w:lang w:val="tr-TR"/>
        </w:rPr>
        <w:t>surely</w:t>
      </w:r>
      <w:proofErr w:type="spellEnd"/>
      <w:r w:rsidR="00C4439F" w:rsidRPr="001E3F2A">
        <w:rPr>
          <w:color w:val="FFFFFF" w:themeColor="background1"/>
          <w:sz w:val="22"/>
          <w:szCs w:val="22"/>
          <w:lang w:val="tr-TR"/>
        </w:rPr>
        <w:t xml:space="preserve"> </w:t>
      </w:r>
      <w:proofErr w:type="spellStart"/>
      <w:r w:rsidR="00C4439F" w:rsidRPr="001E3F2A">
        <w:rPr>
          <w:color w:val="FFFFFF" w:themeColor="background1"/>
          <w:sz w:val="22"/>
          <w:szCs w:val="22"/>
          <w:lang w:val="tr-TR"/>
        </w:rPr>
        <w:t>there</w:t>
      </w:r>
      <w:proofErr w:type="spellEnd"/>
      <w:r w:rsidR="00C4439F" w:rsidRPr="001E3F2A">
        <w:rPr>
          <w:color w:val="FFFFFF" w:themeColor="background1"/>
          <w:sz w:val="22"/>
          <w:szCs w:val="22"/>
          <w:lang w:val="tr-TR"/>
        </w:rPr>
        <w:t xml:space="preserve"> </w:t>
      </w:r>
      <w:proofErr w:type="spellStart"/>
      <w:r w:rsidR="00C4439F" w:rsidRPr="001E3F2A">
        <w:rPr>
          <w:color w:val="FFFFFF" w:themeColor="background1"/>
          <w:sz w:val="22"/>
          <w:szCs w:val="22"/>
          <w:lang w:val="tr-TR"/>
        </w:rPr>
        <w:t>will</w:t>
      </w:r>
      <w:proofErr w:type="spellEnd"/>
      <w:r w:rsidR="00C4439F" w:rsidRPr="001E3F2A">
        <w:rPr>
          <w:color w:val="FFFFFF" w:themeColor="background1"/>
          <w:sz w:val="22"/>
          <w:szCs w:val="22"/>
          <w:lang w:val="tr-TR"/>
        </w:rPr>
        <w:t xml:space="preserve"> be </w:t>
      </w:r>
      <w:proofErr w:type="spellStart"/>
      <w:r w:rsidR="00C4439F" w:rsidRPr="001E3F2A">
        <w:rPr>
          <w:color w:val="FFFFFF" w:themeColor="background1"/>
          <w:sz w:val="22"/>
          <w:szCs w:val="22"/>
          <w:lang w:val="tr-TR"/>
        </w:rPr>
        <w:t>monsters</w:t>
      </w:r>
      <w:proofErr w:type="spellEnd"/>
      <w:r w:rsidR="00C4439F" w:rsidRPr="001E3F2A">
        <w:rPr>
          <w:color w:val="FFFFFF" w:themeColor="background1"/>
          <w:sz w:val="22"/>
          <w:szCs w:val="22"/>
          <w:lang w:val="tr-TR"/>
        </w:rPr>
        <w:t xml:space="preserve"> </w:t>
      </w:r>
      <w:proofErr w:type="spellStart"/>
      <w:r w:rsidR="00C4439F" w:rsidRPr="001E3F2A">
        <w:rPr>
          <w:color w:val="FFFFFF" w:themeColor="background1"/>
          <w:sz w:val="22"/>
          <w:szCs w:val="22"/>
          <w:lang w:val="tr-TR"/>
        </w:rPr>
        <w:t>that</w:t>
      </w:r>
      <w:proofErr w:type="spellEnd"/>
      <w:r w:rsidR="00C4439F" w:rsidRPr="001E3F2A">
        <w:rPr>
          <w:color w:val="FFFFFF" w:themeColor="background1"/>
          <w:sz w:val="22"/>
          <w:szCs w:val="22"/>
          <w:lang w:val="tr-TR"/>
        </w:rPr>
        <w:t xml:space="preserve"> </w:t>
      </w:r>
      <w:proofErr w:type="spellStart"/>
      <w:r w:rsidR="00C4439F" w:rsidRPr="001E3F2A">
        <w:rPr>
          <w:color w:val="FFFFFF" w:themeColor="background1"/>
          <w:sz w:val="22"/>
          <w:szCs w:val="22"/>
          <w:lang w:val="tr-TR"/>
        </w:rPr>
        <w:t>want</w:t>
      </w:r>
      <w:proofErr w:type="spellEnd"/>
      <w:r w:rsidR="00C4439F" w:rsidRPr="001E3F2A">
        <w:rPr>
          <w:color w:val="FFFFFF" w:themeColor="background1"/>
          <w:sz w:val="22"/>
          <w:szCs w:val="22"/>
          <w:lang w:val="tr-TR"/>
        </w:rPr>
        <w:t xml:space="preserve"> to </w:t>
      </w:r>
      <w:proofErr w:type="spellStart"/>
      <w:r w:rsidR="00C4439F" w:rsidRPr="001E3F2A">
        <w:rPr>
          <w:color w:val="FFFFFF" w:themeColor="background1"/>
          <w:sz w:val="22"/>
          <w:szCs w:val="22"/>
          <w:lang w:val="tr-TR"/>
        </w:rPr>
        <w:t>attack</w:t>
      </w:r>
      <w:proofErr w:type="spellEnd"/>
      <w:r w:rsidR="00C4439F" w:rsidRPr="001E3F2A">
        <w:rPr>
          <w:color w:val="FFFFFF" w:themeColor="background1"/>
          <w:sz w:val="22"/>
          <w:szCs w:val="22"/>
          <w:lang w:val="tr-TR"/>
        </w:rPr>
        <w:t xml:space="preserve"> you. </w:t>
      </w:r>
      <w:proofErr w:type="spellStart"/>
      <w:r w:rsidR="00C4439F" w:rsidRPr="001E3F2A">
        <w:rPr>
          <w:color w:val="FFFFFF" w:themeColor="background1"/>
          <w:sz w:val="22"/>
          <w:szCs w:val="22"/>
          <w:lang w:val="tr-TR"/>
        </w:rPr>
        <w:t>So</w:t>
      </w:r>
      <w:proofErr w:type="spellEnd"/>
      <w:r w:rsidR="00C4439F" w:rsidRPr="001E3F2A">
        <w:rPr>
          <w:color w:val="FFFFFF" w:themeColor="background1"/>
          <w:sz w:val="22"/>
          <w:szCs w:val="22"/>
          <w:lang w:val="tr-TR"/>
        </w:rPr>
        <w:t xml:space="preserve">, you can </w:t>
      </w:r>
      <w:proofErr w:type="spellStart"/>
      <w:r w:rsidR="00C4439F" w:rsidRPr="001E3F2A">
        <w:rPr>
          <w:color w:val="FFFFFF" w:themeColor="background1"/>
          <w:sz w:val="22"/>
          <w:szCs w:val="22"/>
          <w:lang w:val="tr-TR"/>
        </w:rPr>
        <w:t>choose</w:t>
      </w:r>
      <w:proofErr w:type="spellEnd"/>
      <w:r w:rsidR="00C4439F" w:rsidRPr="001E3F2A">
        <w:rPr>
          <w:color w:val="FFFFFF" w:themeColor="background1"/>
          <w:sz w:val="22"/>
          <w:szCs w:val="22"/>
          <w:lang w:val="tr-TR"/>
        </w:rPr>
        <w:t xml:space="preserve"> to </w:t>
      </w:r>
      <w:proofErr w:type="spellStart"/>
      <w:r w:rsidR="00C4439F" w:rsidRPr="001E3F2A">
        <w:rPr>
          <w:color w:val="FFFFFF" w:themeColor="background1"/>
          <w:sz w:val="22"/>
          <w:szCs w:val="22"/>
          <w:lang w:val="tr-TR"/>
        </w:rPr>
        <w:t>use</w:t>
      </w:r>
      <w:proofErr w:type="spellEnd"/>
      <w:r w:rsidR="00C4439F" w:rsidRPr="001E3F2A">
        <w:rPr>
          <w:color w:val="FFFFFF" w:themeColor="background1"/>
          <w:sz w:val="22"/>
          <w:szCs w:val="22"/>
          <w:lang w:val="tr-TR"/>
        </w:rPr>
        <w:t xml:space="preserve"> the </w:t>
      </w:r>
      <w:proofErr w:type="spellStart"/>
      <w:r w:rsidR="00C4439F" w:rsidRPr="001E3F2A">
        <w:rPr>
          <w:color w:val="FFFFFF" w:themeColor="background1"/>
          <w:sz w:val="22"/>
          <w:szCs w:val="22"/>
          <w:lang w:val="tr-TR"/>
        </w:rPr>
        <w:t>shortcut</w:t>
      </w:r>
      <w:proofErr w:type="spellEnd"/>
      <w:r w:rsidR="00C4439F" w:rsidRPr="001E3F2A">
        <w:rPr>
          <w:color w:val="FFFFFF" w:themeColor="background1"/>
          <w:sz w:val="22"/>
          <w:szCs w:val="22"/>
          <w:lang w:val="tr-TR"/>
        </w:rPr>
        <w:t xml:space="preserve"> with the </w:t>
      </w:r>
      <w:proofErr w:type="spellStart"/>
      <w:r w:rsidR="00C4439F" w:rsidRPr="001E3F2A">
        <w:rPr>
          <w:color w:val="FFFFFF" w:themeColor="background1"/>
          <w:sz w:val="22"/>
          <w:szCs w:val="22"/>
          <w:lang w:val="tr-TR"/>
        </w:rPr>
        <w:t>cost</w:t>
      </w:r>
      <w:proofErr w:type="spellEnd"/>
      <w:r w:rsidR="00C4439F" w:rsidRPr="001E3F2A">
        <w:rPr>
          <w:color w:val="FFFFFF" w:themeColor="background1"/>
          <w:sz w:val="22"/>
          <w:szCs w:val="22"/>
          <w:lang w:val="tr-TR"/>
        </w:rPr>
        <w:t xml:space="preserve"> of </w:t>
      </w:r>
      <w:proofErr w:type="spellStart"/>
      <w:r w:rsidR="00C4439F" w:rsidRPr="001E3F2A">
        <w:rPr>
          <w:color w:val="FFFFFF" w:themeColor="background1"/>
          <w:sz w:val="22"/>
          <w:szCs w:val="22"/>
          <w:lang w:val="tr-TR"/>
        </w:rPr>
        <w:t>indicated</w:t>
      </w:r>
      <w:proofErr w:type="spellEnd"/>
      <w:r w:rsidR="00C4439F" w:rsidRPr="001E3F2A">
        <w:rPr>
          <w:color w:val="FFFFFF" w:themeColor="background1"/>
          <w:sz w:val="22"/>
          <w:szCs w:val="22"/>
          <w:lang w:val="tr-TR"/>
        </w:rPr>
        <w:t xml:space="preserve"> </w:t>
      </w:r>
      <w:proofErr w:type="spellStart"/>
      <w:r w:rsidR="00C4439F" w:rsidRPr="001E3F2A">
        <w:rPr>
          <w:color w:val="FFFFFF" w:themeColor="background1"/>
          <w:sz w:val="22"/>
          <w:szCs w:val="22"/>
          <w:lang w:val="tr-TR"/>
        </w:rPr>
        <w:t>damage</w:t>
      </w:r>
      <w:proofErr w:type="spellEnd"/>
      <w:r w:rsidR="00C4439F" w:rsidRPr="001E3F2A">
        <w:rPr>
          <w:color w:val="FFFFFF" w:themeColor="background1"/>
          <w:sz w:val="22"/>
          <w:szCs w:val="22"/>
          <w:lang w:val="tr-TR"/>
        </w:rPr>
        <w:t xml:space="preserve">. Do it at </w:t>
      </w:r>
      <w:proofErr w:type="spellStart"/>
      <w:r w:rsidR="00C4439F" w:rsidRPr="001E3F2A">
        <w:rPr>
          <w:color w:val="FFFFFF" w:themeColor="background1"/>
          <w:sz w:val="22"/>
          <w:szCs w:val="22"/>
          <w:lang w:val="tr-TR"/>
        </w:rPr>
        <w:t>your</w:t>
      </w:r>
      <w:proofErr w:type="spellEnd"/>
      <w:r w:rsidR="00C4439F" w:rsidRPr="001E3F2A">
        <w:rPr>
          <w:color w:val="FFFFFF" w:themeColor="background1"/>
          <w:sz w:val="22"/>
          <w:szCs w:val="22"/>
          <w:lang w:val="tr-TR"/>
        </w:rPr>
        <w:t xml:space="preserve"> </w:t>
      </w:r>
      <w:proofErr w:type="spellStart"/>
      <w:r w:rsidR="00C4439F" w:rsidRPr="001E3F2A">
        <w:rPr>
          <w:color w:val="FFFFFF" w:themeColor="background1"/>
          <w:sz w:val="22"/>
          <w:szCs w:val="22"/>
          <w:lang w:val="tr-TR"/>
        </w:rPr>
        <w:t>own</w:t>
      </w:r>
      <w:proofErr w:type="spellEnd"/>
      <w:r w:rsidR="00C4439F" w:rsidRPr="001E3F2A">
        <w:rPr>
          <w:color w:val="FFFFFF" w:themeColor="background1"/>
          <w:sz w:val="22"/>
          <w:szCs w:val="22"/>
          <w:lang w:val="tr-TR"/>
        </w:rPr>
        <w:t xml:space="preserve"> risk!</w:t>
      </w:r>
      <w:r w:rsidRPr="001E3F2A">
        <w:rPr>
          <w:sz w:val="22"/>
          <w:szCs w:val="22"/>
        </w:rPr>
        <w:t xml:space="preserve"> </w:t>
      </w:r>
    </w:p>
    <w:p w14:paraId="5E58E63A" w14:textId="07CB89F9" w:rsidR="00C4439F" w:rsidRPr="001E3F2A" w:rsidRDefault="001E3F2A" w:rsidP="003714E6">
      <w:pPr>
        <w:rPr>
          <w:color w:val="FFFFFF" w:themeColor="background1"/>
          <w:sz w:val="22"/>
          <w:szCs w:val="22"/>
          <w:lang w:val="tr-TR"/>
        </w:rPr>
      </w:pPr>
      <w:r w:rsidRPr="001E3F2A">
        <w:rPr>
          <w:noProof/>
          <w:sz w:val="22"/>
          <w:szCs w:val="22"/>
        </w:rPr>
        <w:drawing>
          <wp:anchor distT="0" distB="0" distL="114300" distR="114300" simplePos="0" relativeHeight="251664384" behindDoc="0" locked="0" layoutInCell="1" allowOverlap="1" wp14:anchorId="1C76407F" wp14:editId="04E651CC">
            <wp:simplePos x="0" y="0"/>
            <wp:positionH relativeFrom="column">
              <wp:align>left</wp:align>
            </wp:positionH>
            <wp:positionV relativeFrom="paragraph">
              <wp:posOffset>20955</wp:posOffset>
            </wp:positionV>
            <wp:extent cx="535305" cy="523875"/>
            <wp:effectExtent l="0" t="0" r="0" b="9525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C4439F" w:rsidRPr="001E3F2A">
        <w:rPr>
          <w:b/>
          <w:bCs/>
          <w:color w:val="C17529"/>
          <w:sz w:val="22"/>
          <w:szCs w:val="22"/>
          <w:lang w:val="tr-TR"/>
        </w:rPr>
        <w:t>Respawn</w:t>
      </w:r>
      <w:proofErr w:type="spellEnd"/>
      <w:r w:rsidR="00C4439F" w:rsidRPr="001E3F2A">
        <w:rPr>
          <w:color w:val="C17529"/>
          <w:sz w:val="22"/>
          <w:szCs w:val="22"/>
          <w:lang w:val="tr-TR"/>
        </w:rPr>
        <w:t xml:space="preserve">: </w:t>
      </w:r>
      <w:proofErr w:type="spellStart"/>
      <w:r w:rsidR="00C4439F" w:rsidRPr="001E3F2A">
        <w:rPr>
          <w:color w:val="FFFFFF" w:themeColor="background1"/>
          <w:sz w:val="22"/>
          <w:szCs w:val="22"/>
          <w:lang w:val="tr-TR"/>
        </w:rPr>
        <w:t>If</w:t>
      </w:r>
      <w:proofErr w:type="spellEnd"/>
      <w:r w:rsidR="00C4439F" w:rsidRPr="001E3F2A">
        <w:rPr>
          <w:color w:val="FFFFFF" w:themeColor="background1"/>
          <w:sz w:val="22"/>
          <w:szCs w:val="22"/>
          <w:lang w:val="tr-TR"/>
        </w:rPr>
        <w:t xml:space="preserve"> you </w:t>
      </w:r>
      <w:proofErr w:type="spellStart"/>
      <w:r w:rsidR="00C4439F" w:rsidRPr="001E3F2A">
        <w:rPr>
          <w:color w:val="FFFFFF" w:themeColor="background1"/>
          <w:sz w:val="22"/>
          <w:szCs w:val="22"/>
          <w:lang w:val="tr-TR"/>
        </w:rPr>
        <w:t>have</w:t>
      </w:r>
      <w:proofErr w:type="spellEnd"/>
      <w:r w:rsidR="00C4439F" w:rsidRPr="001E3F2A">
        <w:rPr>
          <w:color w:val="FFFFFF" w:themeColor="background1"/>
          <w:sz w:val="22"/>
          <w:szCs w:val="22"/>
          <w:lang w:val="tr-TR"/>
        </w:rPr>
        <w:t xml:space="preserve"> </w:t>
      </w:r>
      <w:proofErr w:type="spellStart"/>
      <w:r w:rsidR="00C4439F" w:rsidRPr="001E3F2A">
        <w:rPr>
          <w:color w:val="FFFFFF" w:themeColor="background1"/>
          <w:sz w:val="22"/>
          <w:szCs w:val="22"/>
          <w:lang w:val="tr-TR"/>
        </w:rPr>
        <w:t>respawn</w:t>
      </w:r>
      <w:proofErr w:type="spellEnd"/>
      <w:r w:rsidR="00C4439F" w:rsidRPr="001E3F2A">
        <w:rPr>
          <w:color w:val="FFFFFF" w:themeColor="background1"/>
          <w:sz w:val="22"/>
          <w:szCs w:val="22"/>
          <w:lang w:val="tr-TR"/>
        </w:rPr>
        <w:t xml:space="preserve"> </w:t>
      </w:r>
      <w:proofErr w:type="spellStart"/>
      <w:r w:rsidR="00C4439F" w:rsidRPr="001E3F2A">
        <w:rPr>
          <w:color w:val="FFFFFF" w:themeColor="background1"/>
          <w:sz w:val="22"/>
          <w:szCs w:val="22"/>
          <w:lang w:val="tr-TR"/>
        </w:rPr>
        <w:t>card</w:t>
      </w:r>
      <w:proofErr w:type="spellEnd"/>
      <w:r w:rsidR="00C4439F" w:rsidRPr="001E3F2A">
        <w:rPr>
          <w:color w:val="FFFFFF" w:themeColor="background1"/>
          <w:sz w:val="22"/>
          <w:szCs w:val="22"/>
          <w:lang w:val="tr-TR"/>
        </w:rPr>
        <w:t xml:space="preserve"> at </w:t>
      </w:r>
      <w:proofErr w:type="spellStart"/>
      <w:r w:rsidR="00C4439F" w:rsidRPr="001E3F2A">
        <w:rPr>
          <w:color w:val="FFFFFF" w:themeColor="background1"/>
          <w:sz w:val="22"/>
          <w:szCs w:val="22"/>
          <w:lang w:val="tr-TR"/>
        </w:rPr>
        <w:t>hand</w:t>
      </w:r>
      <w:proofErr w:type="spellEnd"/>
      <w:r w:rsidR="00C4439F" w:rsidRPr="001E3F2A">
        <w:rPr>
          <w:color w:val="FFFFFF" w:themeColor="background1"/>
          <w:sz w:val="22"/>
          <w:szCs w:val="22"/>
          <w:lang w:val="tr-TR"/>
        </w:rPr>
        <w:t xml:space="preserve">. You can </w:t>
      </w:r>
      <w:proofErr w:type="spellStart"/>
      <w:r w:rsidR="00C4439F" w:rsidRPr="001E3F2A">
        <w:rPr>
          <w:color w:val="FFFFFF" w:themeColor="background1"/>
          <w:sz w:val="22"/>
          <w:szCs w:val="22"/>
          <w:lang w:val="tr-TR"/>
        </w:rPr>
        <w:t>return</w:t>
      </w:r>
      <w:proofErr w:type="spellEnd"/>
      <w:r w:rsidR="00C4439F" w:rsidRPr="001E3F2A">
        <w:rPr>
          <w:color w:val="FFFFFF" w:themeColor="background1"/>
          <w:sz w:val="22"/>
          <w:szCs w:val="22"/>
          <w:lang w:val="tr-TR"/>
        </w:rPr>
        <w:t xml:space="preserve"> to </w:t>
      </w:r>
      <w:proofErr w:type="spellStart"/>
      <w:r w:rsidR="00C4439F" w:rsidRPr="001E3F2A">
        <w:rPr>
          <w:color w:val="FFFFFF" w:themeColor="background1"/>
          <w:sz w:val="22"/>
          <w:szCs w:val="22"/>
          <w:lang w:val="tr-TR"/>
        </w:rPr>
        <w:t>game</w:t>
      </w:r>
      <w:proofErr w:type="spellEnd"/>
      <w:r w:rsidR="00C4439F" w:rsidRPr="001E3F2A">
        <w:rPr>
          <w:color w:val="FFFFFF" w:themeColor="background1"/>
          <w:sz w:val="22"/>
          <w:szCs w:val="22"/>
          <w:lang w:val="tr-TR"/>
        </w:rPr>
        <w:t xml:space="preserve"> </w:t>
      </w:r>
      <w:proofErr w:type="spellStart"/>
      <w:r w:rsidR="00C4439F" w:rsidRPr="001E3F2A">
        <w:rPr>
          <w:color w:val="FFFFFF" w:themeColor="background1"/>
          <w:sz w:val="22"/>
          <w:szCs w:val="22"/>
          <w:lang w:val="tr-TR"/>
        </w:rPr>
        <w:t>from</w:t>
      </w:r>
      <w:proofErr w:type="spellEnd"/>
      <w:r w:rsidR="00C4439F" w:rsidRPr="001E3F2A">
        <w:rPr>
          <w:color w:val="FFFFFF" w:themeColor="background1"/>
          <w:sz w:val="22"/>
          <w:szCs w:val="22"/>
          <w:lang w:val="tr-TR"/>
        </w:rPr>
        <w:t xml:space="preserve"> the </w:t>
      </w:r>
      <w:proofErr w:type="spellStart"/>
      <w:r w:rsidR="00C4439F" w:rsidRPr="001E3F2A">
        <w:rPr>
          <w:color w:val="FFFFFF" w:themeColor="background1"/>
          <w:sz w:val="22"/>
          <w:szCs w:val="22"/>
          <w:lang w:val="tr-TR"/>
        </w:rPr>
        <w:t>respawn</w:t>
      </w:r>
      <w:proofErr w:type="spellEnd"/>
      <w:r w:rsidR="00C4439F" w:rsidRPr="001E3F2A">
        <w:rPr>
          <w:color w:val="FFFFFF" w:themeColor="background1"/>
          <w:sz w:val="22"/>
          <w:szCs w:val="22"/>
          <w:lang w:val="tr-TR"/>
        </w:rPr>
        <w:t xml:space="preserve"> </w:t>
      </w:r>
      <w:proofErr w:type="spellStart"/>
      <w:r w:rsidR="00C4439F" w:rsidRPr="001E3F2A">
        <w:rPr>
          <w:color w:val="FFFFFF" w:themeColor="background1"/>
          <w:sz w:val="22"/>
          <w:szCs w:val="22"/>
          <w:lang w:val="tr-TR"/>
        </w:rPr>
        <w:t>point</w:t>
      </w:r>
      <w:proofErr w:type="spellEnd"/>
      <w:r w:rsidR="00C4439F" w:rsidRPr="001E3F2A">
        <w:rPr>
          <w:color w:val="FFFFFF" w:themeColor="background1"/>
          <w:sz w:val="22"/>
          <w:szCs w:val="22"/>
          <w:lang w:val="tr-TR"/>
        </w:rPr>
        <w:t xml:space="preserve"> </w:t>
      </w:r>
      <w:proofErr w:type="spellStart"/>
      <w:r w:rsidR="00C4439F" w:rsidRPr="001E3F2A">
        <w:rPr>
          <w:color w:val="FFFFFF" w:themeColor="background1"/>
          <w:sz w:val="22"/>
          <w:szCs w:val="22"/>
          <w:lang w:val="tr-TR"/>
        </w:rPr>
        <w:t>when</w:t>
      </w:r>
      <w:proofErr w:type="spellEnd"/>
      <w:r w:rsidR="00C4439F" w:rsidRPr="001E3F2A">
        <w:rPr>
          <w:color w:val="FFFFFF" w:themeColor="background1"/>
          <w:sz w:val="22"/>
          <w:szCs w:val="22"/>
          <w:lang w:val="tr-TR"/>
        </w:rPr>
        <w:t xml:space="preserve"> you </w:t>
      </w:r>
      <w:proofErr w:type="spellStart"/>
      <w:r w:rsidR="00C4439F" w:rsidRPr="001E3F2A">
        <w:rPr>
          <w:color w:val="FFFFFF" w:themeColor="background1"/>
          <w:sz w:val="22"/>
          <w:szCs w:val="22"/>
          <w:lang w:val="tr-TR"/>
        </w:rPr>
        <w:t>die</w:t>
      </w:r>
      <w:proofErr w:type="spellEnd"/>
      <w:r w:rsidR="00C4439F" w:rsidRPr="001E3F2A">
        <w:rPr>
          <w:color w:val="FFFFFF" w:themeColor="background1"/>
          <w:sz w:val="22"/>
          <w:szCs w:val="22"/>
          <w:lang w:val="tr-TR"/>
        </w:rPr>
        <w:t xml:space="preserve">. </w:t>
      </w:r>
    </w:p>
    <w:p w14:paraId="7F4E15A4" w14:textId="2BA7FF80" w:rsidR="001E3F2A" w:rsidRDefault="001E3F2A" w:rsidP="003714E6">
      <w:pPr>
        <w:rPr>
          <w:b/>
          <w:bCs/>
          <w:color w:val="C17529"/>
          <w:sz w:val="22"/>
          <w:szCs w:val="22"/>
          <w:lang w:val="tr-TR"/>
        </w:rPr>
      </w:pPr>
    </w:p>
    <w:p w14:paraId="52098357" w14:textId="151C5B4C" w:rsidR="00C4439F" w:rsidRPr="001E3F2A" w:rsidRDefault="00C4439F" w:rsidP="003714E6">
      <w:pPr>
        <w:rPr>
          <w:b/>
          <w:bCs/>
          <w:color w:val="C17529"/>
          <w:sz w:val="22"/>
          <w:szCs w:val="22"/>
          <w:lang w:val="tr-TR"/>
        </w:rPr>
      </w:pPr>
      <w:r w:rsidRPr="001E3F2A">
        <w:rPr>
          <w:b/>
          <w:bCs/>
          <w:color w:val="C17529"/>
          <w:sz w:val="22"/>
          <w:szCs w:val="22"/>
          <w:lang w:val="tr-TR"/>
        </w:rPr>
        <w:t>CARDS</w:t>
      </w:r>
      <w:r w:rsidR="001E3F2A" w:rsidRPr="001E3F2A">
        <w:rPr>
          <w:sz w:val="22"/>
          <w:szCs w:val="22"/>
        </w:rPr>
        <w:t xml:space="preserve"> </w:t>
      </w:r>
    </w:p>
    <w:p w14:paraId="163A4F05" w14:textId="7BE8E82D" w:rsidR="00C4439F" w:rsidRPr="001E3F2A" w:rsidRDefault="00C4439F" w:rsidP="003714E6">
      <w:pPr>
        <w:rPr>
          <w:color w:val="FFFFFF" w:themeColor="background1"/>
          <w:sz w:val="22"/>
          <w:szCs w:val="22"/>
          <w:lang w:val="tr-TR"/>
        </w:rPr>
      </w:pPr>
      <w:proofErr w:type="spellStart"/>
      <w:r w:rsidRPr="001E3F2A">
        <w:rPr>
          <w:b/>
          <w:bCs/>
          <w:color w:val="C17529"/>
          <w:sz w:val="22"/>
          <w:szCs w:val="22"/>
          <w:lang w:val="tr-TR"/>
        </w:rPr>
        <w:t>Good</w:t>
      </w:r>
      <w:proofErr w:type="spellEnd"/>
      <w:r w:rsidRPr="001E3F2A">
        <w:rPr>
          <w:b/>
          <w:bCs/>
          <w:color w:val="C17529"/>
          <w:sz w:val="22"/>
          <w:szCs w:val="22"/>
          <w:lang w:val="tr-TR"/>
        </w:rPr>
        <w:t xml:space="preserve"> </w:t>
      </w:r>
      <w:proofErr w:type="spellStart"/>
      <w:r w:rsidRPr="001E3F2A">
        <w:rPr>
          <w:b/>
          <w:bCs/>
          <w:color w:val="C17529"/>
          <w:sz w:val="22"/>
          <w:szCs w:val="22"/>
          <w:lang w:val="tr-TR"/>
        </w:rPr>
        <w:t>Cards</w:t>
      </w:r>
      <w:proofErr w:type="spellEnd"/>
      <w:r w:rsidRPr="001E3F2A">
        <w:rPr>
          <w:color w:val="C17529"/>
          <w:sz w:val="22"/>
          <w:szCs w:val="22"/>
          <w:lang w:val="tr-TR"/>
        </w:rPr>
        <w:t xml:space="preserve">: </w:t>
      </w:r>
      <w:proofErr w:type="spellStart"/>
      <w:r w:rsidRPr="001E3F2A">
        <w:rPr>
          <w:color w:val="FFFFFF" w:themeColor="background1"/>
          <w:sz w:val="22"/>
          <w:szCs w:val="22"/>
          <w:lang w:val="tr-TR"/>
        </w:rPr>
        <w:t>Good</w:t>
      </w:r>
      <w:proofErr w:type="spellEnd"/>
      <w:r w:rsidRPr="001E3F2A">
        <w:rPr>
          <w:color w:val="FFFFFF" w:themeColor="background1"/>
          <w:sz w:val="22"/>
          <w:szCs w:val="22"/>
          <w:lang w:val="tr-TR"/>
        </w:rPr>
        <w:t xml:space="preserve"> </w:t>
      </w:r>
      <w:proofErr w:type="spellStart"/>
      <w:r w:rsidRPr="001E3F2A">
        <w:rPr>
          <w:color w:val="FFFFFF" w:themeColor="background1"/>
          <w:sz w:val="22"/>
          <w:szCs w:val="22"/>
          <w:lang w:val="tr-TR"/>
        </w:rPr>
        <w:t>cards</w:t>
      </w:r>
      <w:proofErr w:type="spellEnd"/>
      <w:r w:rsidRPr="001E3F2A">
        <w:rPr>
          <w:color w:val="FFFFFF" w:themeColor="background1"/>
          <w:sz w:val="22"/>
          <w:szCs w:val="22"/>
          <w:lang w:val="tr-TR"/>
        </w:rPr>
        <w:t xml:space="preserve"> </w:t>
      </w:r>
      <w:proofErr w:type="spellStart"/>
      <w:r w:rsidRPr="001E3F2A">
        <w:rPr>
          <w:color w:val="FFFFFF" w:themeColor="background1"/>
          <w:sz w:val="22"/>
          <w:szCs w:val="22"/>
          <w:lang w:val="tr-TR"/>
        </w:rPr>
        <w:t>have</w:t>
      </w:r>
      <w:proofErr w:type="spellEnd"/>
      <w:r w:rsidRPr="001E3F2A">
        <w:rPr>
          <w:color w:val="FFFFFF" w:themeColor="background1"/>
          <w:sz w:val="22"/>
          <w:szCs w:val="22"/>
          <w:lang w:val="tr-TR"/>
        </w:rPr>
        <w:t xml:space="preserve"> </w:t>
      </w:r>
      <w:proofErr w:type="spellStart"/>
      <w:r w:rsidRPr="001E3F2A">
        <w:rPr>
          <w:color w:val="FFFFFF" w:themeColor="background1"/>
          <w:sz w:val="22"/>
          <w:szCs w:val="22"/>
          <w:lang w:val="tr-TR"/>
        </w:rPr>
        <w:t>good</w:t>
      </w:r>
      <w:proofErr w:type="spellEnd"/>
      <w:r w:rsidRPr="001E3F2A">
        <w:rPr>
          <w:color w:val="FFFFFF" w:themeColor="background1"/>
          <w:sz w:val="22"/>
          <w:szCs w:val="22"/>
          <w:lang w:val="tr-TR"/>
        </w:rPr>
        <w:t xml:space="preserve"> </w:t>
      </w:r>
      <w:proofErr w:type="spellStart"/>
      <w:r w:rsidRPr="001E3F2A">
        <w:rPr>
          <w:color w:val="FFFFFF" w:themeColor="background1"/>
          <w:sz w:val="22"/>
          <w:szCs w:val="22"/>
          <w:lang w:val="tr-TR"/>
        </w:rPr>
        <w:t>effect</w:t>
      </w:r>
      <w:proofErr w:type="spellEnd"/>
      <w:r w:rsidRPr="001E3F2A">
        <w:rPr>
          <w:color w:val="FFFFFF" w:themeColor="background1"/>
          <w:sz w:val="22"/>
          <w:szCs w:val="22"/>
          <w:lang w:val="tr-TR"/>
        </w:rPr>
        <w:t xml:space="preserve"> on </w:t>
      </w:r>
      <w:proofErr w:type="spellStart"/>
      <w:r w:rsidRPr="001E3F2A">
        <w:rPr>
          <w:color w:val="FFFFFF" w:themeColor="background1"/>
          <w:sz w:val="22"/>
          <w:szCs w:val="22"/>
          <w:lang w:val="tr-TR"/>
        </w:rPr>
        <w:t>them</w:t>
      </w:r>
      <w:proofErr w:type="spellEnd"/>
      <w:r w:rsidRPr="001E3F2A">
        <w:rPr>
          <w:color w:val="FFFFFF" w:themeColor="background1"/>
          <w:sz w:val="22"/>
          <w:szCs w:val="22"/>
          <w:lang w:val="tr-TR"/>
        </w:rPr>
        <w:t xml:space="preserve">. </w:t>
      </w:r>
    </w:p>
    <w:p w14:paraId="1095EE9B" w14:textId="609442CE" w:rsidR="003714E6" w:rsidRPr="001E3F2A" w:rsidRDefault="00C4439F" w:rsidP="003714E6">
      <w:pPr>
        <w:rPr>
          <w:color w:val="FFFFFF" w:themeColor="background1"/>
          <w:sz w:val="22"/>
          <w:szCs w:val="22"/>
          <w:lang w:val="tr-TR"/>
        </w:rPr>
      </w:pPr>
      <w:proofErr w:type="spellStart"/>
      <w:r w:rsidRPr="001E3F2A">
        <w:rPr>
          <w:b/>
          <w:bCs/>
          <w:color w:val="C17529"/>
          <w:sz w:val="22"/>
          <w:szCs w:val="22"/>
          <w:lang w:val="tr-TR"/>
        </w:rPr>
        <w:t>Bad</w:t>
      </w:r>
      <w:proofErr w:type="spellEnd"/>
      <w:r w:rsidRPr="001E3F2A">
        <w:rPr>
          <w:b/>
          <w:bCs/>
          <w:color w:val="C17529"/>
          <w:sz w:val="22"/>
          <w:szCs w:val="22"/>
          <w:lang w:val="tr-TR"/>
        </w:rPr>
        <w:t xml:space="preserve"> </w:t>
      </w:r>
      <w:proofErr w:type="spellStart"/>
      <w:r w:rsidRPr="001E3F2A">
        <w:rPr>
          <w:b/>
          <w:bCs/>
          <w:color w:val="C17529"/>
          <w:sz w:val="22"/>
          <w:szCs w:val="22"/>
          <w:lang w:val="tr-TR"/>
        </w:rPr>
        <w:t>Cards</w:t>
      </w:r>
      <w:proofErr w:type="spellEnd"/>
      <w:r w:rsidRPr="001E3F2A">
        <w:rPr>
          <w:b/>
          <w:bCs/>
          <w:color w:val="C17529"/>
          <w:sz w:val="22"/>
          <w:szCs w:val="22"/>
          <w:lang w:val="tr-TR"/>
        </w:rPr>
        <w:t>:</w:t>
      </w:r>
      <w:r w:rsidRPr="001E3F2A">
        <w:rPr>
          <w:color w:val="C17529"/>
          <w:sz w:val="22"/>
          <w:szCs w:val="22"/>
          <w:lang w:val="tr-TR"/>
        </w:rPr>
        <w:t xml:space="preserve"> </w:t>
      </w:r>
      <w:proofErr w:type="spellStart"/>
      <w:r w:rsidRPr="001E3F2A">
        <w:rPr>
          <w:color w:val="FFFFFF" w:themeColor="background1"/>
          <w:sz w:val="22"/>
          <w:szCs w:val="22"/>
          <w:lang w:val="tr-TR"/>
        </w:rPr>
        <w:t>Bad</w:t>
      </w:r>
      <w:proofErr w:type="spellEnd"/>
      <w:r w:rsidRPr="001E3F2A">
        <w:rPr>
          <w:color w:val="FFFFFF" w:themeColor="background1"/>
          <w:sz w:val="22"/>
          <w:szCs w:val="22"/>
          <w:lang w:val="tr-TR"/>
        </w:rPr>
        <w:t xml:space="preserve"> </w:t>
      </w:r>
      <w:proofErr w:type="spellStart"/>
      <w:r w:rsidRPr="001E3F2A">
        <w:rPr>
          <w:color w:val="FFFFFF" w:themeColor="background1"/>
          <w:sz w:val="22"/>
          <w:szCs w:val="22"/>
          <w:lang w:val="tr-TR"/>
        </w:rPr>
        <w:t>cards</w:t>
      </w:r>
      <w:proofErr w:type="spellEnd"/>
      <w:r w:rsidRPr="001E3F2A">
        <w:rPr>
          <w:color w:val="FFFFFF" w:themeColor="background1"/>
          <w:sz w:val="22"/>
          <w:szCs w:val="22"/>
          <w:lang w:val="tr-TR"/>
        </w:rPr>
        <w:t xml:space="preserve"> </w:t>
      </w:r>
      <w:proofErr w:type="spellStart"/>
      <w:r w:rsidRPr="001E3F2A">
        <w:rPr>
          <w:color w:val="FFFFFF" w:themeColor="background1"/>
          <w:sz w:val="22"/>
          <w:szCs w:val="22"/>
          <w:lang w:val="tr-TR"/>
        </w:rPr>
        <w:t>have</w:t>
      </w:r>
      <w:proofErr w:type="spellEnd"/>
      <w:r w:rsidRPr="001E3F2A">
        <w:rPr>
          <w:color w:val="FFFFFF" w:themeColor="background1"/>
          <w:sz w:val="22"/>
          <w:szCs w:val="22"/>
          <w:lang w:val="tr-TR"/>
        </w:rPr>
        <w:t xml:space="preserve"> </w:t>
      </w:r>
      <w:proofErr w:type="spellStart"/>
      <w:r w:rsidRPr="001E3F2A">
        <w:rPr>
          <w:color w:val="FFFFFF" w:themeColor="background1"/>
          <w:sz w:val="22"/>
          <w:szCs w:val="22"/>
          <w:lang w:val="tr-TR"/>
        </w:rPr>
        <w:t>bad</w:t>
      </w:r>
      <w:proofErr w:type="spellEnd"/>
      <w:r w:rsidRPr="001E3F2A">
        <w:rPr>
          <w:color w:val="FFFFFF" w:themeColor="background1"/>
          <w:sz w:val="22"/>
          <w:szCs w:val="22"/>
          <w:lang w:val="tr-TR"/>
        </w:rPr>
        <w:t xml:space="preserve"> </w:t>
      </w:r>
      <w:proofErr w:type="spellStart"/>
      <w:r w:rsidRPr="001E3F2A">
        <w:rPr>
          <w:color w:val="FFFFFF" w:themeColor="background1"/>
          <w:sz w:val="22"/>
          <w:szCs w:val="22"/>
          <w:lang w:val="tr-TR"/>
        </w:rPr>
        <w:t>effect</w:t>
      </w:r>
      <w:proofErr w:type="spellEnd"/>
      <w:r w:rsidRPr="001E3F2A">
        <w:rPr>
          <w:color w:val="FFFFFF" w:themeColor="background1"/>
          <w:sz w:val="22"/>
          <w:szCs w:val="22"/>
          <w:lang w:val="tr-TR"/>
        </w:rPr>
        <w:t xml:space="preserve"> on </w:t>
      </w:r>
      <w:proofErr w:type="spellStart"/>
      <w:r w:rsidRPr="001E3F2A">
        <w:rPr>
          <w:color w:val="FFFFFF" w:themeColor="background1"/>
          <w:sz w:val="22"/>
          <w:szCs w:val="22"/>
          <w:lang w:val="tr-TR"/>
        </w:rPr>
        <w:t>them</w:t>
      </w:r>
      <w:proofErr w:type="spellEnd"/>
      <w:r w:rsidRPr="001E3F2A">
        <w:rPr>
          <w:color w:val="FFFFFF" w:themeColor="background1"/>
          <w:sz w:val="22"/>
          <w:szCs w:val="22"/>
          <w:lang w:val="tr-TR"/>
        </w:rPr>
        <w:t xml:space="preserve">. </w:t>
      </w:r>
      <w:proofErr w:type="spellStart"/>
      <w:r w:rsidRPr="001E3F2A">
        <w:rPr>
          <w:color w:val="FFFFFF" w:themeColor="background1"/>
          <w:sz w:val="22"/>
          <w:szCs w:val="22"/>
          <w:lang w:val="tr-TR"/>
        </w:rPr>
        <w:t>Chance</w:t>
      </w:r>
      <w:proofErr w:type="spellEnd"/>
      <w:r w:rsidRPr="001E3F2A">
        <w:rPr>
          <w:color w:val="FFFFFF" w:themeColor="background1"/>
          <w:sz w:val="22"/>
          <w:szCs w:val="22"/>
          <w:lang w:val="tr-TR"/>
        </w:rPr>
        <w:t xml:space="preserve"> </w:t>
      </w:r>
      <w:proofErr w:type="spellStart"/>
      <w:r w:rsidRPr="001E3F2A">
        <w:rPr>
          <w:color w:val="FFFFFF" w:themeColor="background1"/>
          <w:sz w:val="22"/>
          <w:szCs w:val="22"/>
          <w:lang w:val="tr-TR"/>
        </w:rPr>
        <w:t>Cards</w:t>
      </w:r>
      <w:proofErr w:type="spellEnd"/>
      <w:r w:rsidRPr="001E3F2A">
        <w:rPr>
          <w:color w:val="FFFFFF" w:themeColor="background1"/>
          <w:sz w:val="22"/>
          <w:szCs w:val="22"/>
          <w:lang w:val="tr-TR"/>
        </w:rPr>
        <w:t xml:space="preserve">: </w:t>
      </w:r>
      <w:proofErr w:type="spellStart"/>
      <w:r w:rsidRPr="001E3F2A">
        <w:rPr>
          <w:color w:val="FFFFFF" w:themeColor="background1"/>
          <w:sz w:val="22"/>
          <w:szCs w:val="22"/>
          <w:lang w:val="tr-TR"/>
        </w:rPr>
        <w:t>This</w:t>
      </w:r>
      <w:proofErr w:type="spellEnd"/>
      <w:r w:rsidRPr="001E3F2A">
        <w:rPr>
          <w:color w:val="FFFFFF" w:themeColor="background1"/>
          <w:sz w:val="22"/>
          <w:szCs w:val="22"/>
          <w:lang w:val="tr-TR"/>
        </w:rPr>
        <w:t xml:space="preserve"> </w:t>
      </w:r>
      <w:proofErr w:type="spellStart"/>
      <w:r w:rsidRPr="001E3F2A">
        <w:rPr>
          <w:color w:val="FFFFFF" w:themeColor="background1"/>
          <w:sz w:val="22"/>
          <w:szCs w:val="22"/>
          <w:lang w:val="tr-TR"/>
        </w:rPr>
        <w:t>rare</w:t>
      </w:r>
      <w:proofErr w:type="spellEnd"/>
      <w:r w:rsidRPr="001E3F2A">
        <w:rPr>
          <w:color w:val="FFFFFF" w:themeColor="background1"/>
          <w:sz w:val="22"/>
          <w:szCs w:val="22"/>
          <w:lang w:val="tr-TR"/>
        </w:rPr>
        <w:t xml:space="preserve"> </w:t>
      </w:r>
      <w:proofErr w:type="spellStart"/>
      <w:r w:rsidRPr="001E3F2A">
        <w:rPr>
          <w:color w:val="FFFFFF" w:themeColor="background1"/>
          <w:sz w:val="22"/>
          <w:szCs w:val="22"/>
          <w:lang w:val="tr-TR"/>
        </w:rPr>
        <w:t>cards</w:t>
      </w:r>
      <w:proofErr w:type="spellEnd"/>
      <w:r w:rsidRPr="001E3F2A">
        <w:rPr>
          <w:color w:val="FFFFFF" w:themeColor="background1"/>
          <w:sz w:val="22"/>
          <w:szCs w:val="22"/>
          <w:lang w:val="tr-TR"/>
        </w:rPr>
        <w:t xml:space="preserve"> </w:t>
      </w:r>
      <w:proofErr w:type="spellStart"/>
      <w:r w:rsidRPr="001E3F2A">
        <w:rPr>
          <w:color w:val="FFFFFF" w:themeColor="background1"/>
          <w:sz w:val="22"/>
          <w:szCs w:val="22"/>
          <w:lang w:val="tr-TR"/>
        </w:rPr>
        <w:t>have</w:t>
      </w:r>
      <w:proofErr w:type="spellEnd"/>
      <w:r w:rsidRPr="001E3F2A">
        <w:rPr>
          <w:color w:val="FFFFFF" w:themeColor="background1"/>
          <w:sz w:val="22"/>
          <w:szCs w:val="22"/>
          <w:lang w:val="tr-TR"/>
        </w:rPr>
        <w:t xml:space="preserve"> </w:t>
      </w:r>
      <w:proofErr w:type="spellStart"/>
      <w:r w:rsidRPr="001E3F2A">
        <w:rPr>
          <w:color w:val="FFFFFF" w:themeColor="background1"/>
          <w:sz w:val="22"/>
          <w:szCs w:val="22"/>
          <w:lang w:val="tr-TR"/>
        </w:rPr>
        <w:t>powerful</w:t>
      </w:r>
      <w:proofErr w:type="spellEnd"/>
      <w:r w:rsidRPr="001E3F2A">
        <w:rPr>
          <w:color w:val="FFFFFF" w:themeColor="background1"/>
          <w:sz w:val="22"/>
          <w:szCs w:val="22"/>
          <w:lang w:val="tr-TR"/>
        </w:rPr>
        <w:t xml:space="preserve"> </w:t>
      </w:r>
      <w:proofErr w:type="spellStart"/>
      <w:r w:rsidRPr="001E3F2A">
        <w:rPr>
          <w:color w:val="FFFFFF" w:themeColor="background1"/>
          <w:sz w:val="22"/>
          <w:szCs w:val="22"/>
          <w:lang w:val="tr-TR"/>
        </w:rPr>
        <w:t>effects</w:t>
      </w:r>
      <w:proofErr w:type="spellEnd"/>
      <w:r w:rsidRPr="001E3F2A">
        <w:rPr>
          <w:color w:val="FFFFFF" w:themeColor="background1"/>
          <w:sz w:val="22"/>
          <w:szCs w:val="22"/>
          <w:lang w:val="tr-TR"/>
        </w:rPr>
        <w:t xml:space="preserve"> on </w:t>
      </w:r>
      <w:proofErr w:type="spellStart"/>
      <w:r w:rsidRPr="001E3F2A">
        <w:rPr>
          <w:color w:val="FFFFFF" w:themeColor="background1"/>
          <w:sz w:val="22"/>
          <w:szCs w:val="22"/>
          <w:lang w:val="tr-TR"/>
        </w:rPr>
        <w:t>them</w:t>
      </w:r>
      <w:proofErr w:type="spellEnd"/>
      <w:r w:rsidRPr="001E3F2A">
        <w:rPr>
          <w:color w:val="FFFFFF" w:themeColor="background1"/>
          <w:sz w:val="22"/>
          <w:szCs w:val="22"/>
          <w:lang w:val="tr-TR"/>
        </w:rPr>
        <w:t>.</w:t>
      </w:r>
    </w:p>
    <w:p w14:paraId="4062D14A" w14:textId="61D1667E" w:rsidR="001E3F2A" w:rsidRPr="001E3F2A" w:rsidRDefault="001E3F2A" w:rsidP="003714E6">
      <w:pPr>
        <w:rPr>
          <w:color w:val="FFFFFF" w:themeColor="background1"/>
          <w:sz w:val="22"/>
          <w:szCs w:val="22"/>
          <w:lang w:val="tr-TR"/>
        </w:rPr>
      </w:pPr>
      <w:proofErr w:type="spellStart"/>
      <w:r w:rsidRPr="001E3F2A">
        <w:rPr>
          <w:b/>
          <w:bCs/>
          <w:color w:val="C17529"/>
          <w:sz w:val="22"/>
          <w:szCs w:val="22"/>
          <w:lang w:val="tr-TR"/>
        </w:rPr>
        <w:t>Chance</w:t>
      </w:r>
      <w:proofErr w:type="spellEnd"/>
      <w:r w:rsidRPr="001E3F2A">
        <w:rPr>
          <w:b/>
          <w:bCs/>
          <w:color w:val="C17529"/>
          <w:sz w:val="22"/>
          <w:szCs w:val="22"/>
          <w:lang w:val="tr-TR"/>
        </w:rPr>
        <w:t xml:space="preserve"> </w:t>
      </w:r>
      <w:proofErr w:type="spellStart"/>
      <w:r w:rsidRPr="001E3F2A">
        <w:rPr>
          <w:b/>
          <w:bCs/>
          <w:color w:val="C17529"/>
          <w:sz w:val="22"/>
          <w:szCs w:val="22"/>
          <w:lang w:val="tr-TR"/>
        </w:rPr>
        <w:t>Cards</w:t>
      </w:r>
      <w:proofErr w:type="spellEnd"/>
      <w:r w:rsidRPr="001E3F2A">
        <w:rPr>
          <w:b/>
          <w:bCs/>
          <w:color w:val="C17529"/>
          <w:sz w:val="22"/>
          <w:szCs w:val="22"/>
          <w:lang w:val="tr-TR"/>
        </w:rPr>
        <w:t xml:space="preserve">: </w:t>
      </w:r>
      <w:proofErr w:type="spellStart"/>
      <w:r w:rsidRPr="001E3F2A">
        <w:rPr>
          <w:color w:val="FFFFFF" w:themeColor="background1"/>
          <w:sz w:val="22"/>
          <w:szCs w:val="22"/>
          <w:lang w:val="tr-TR"/>
        </w:rPr>
        <w:t>This</w:t>
      </w:r>
      <w:proofErr w:type="spellEnd"/>
      <w:r w:rsidRPr="001E3F2A">
        <w:rPr>
          <w:color w:val="FFFFFF" w:themeColor="background1"/>
          <w:sz w:val="22"/>
          <w:szCs w:val="22"/>
          <w:lang w:val="tr-TR"/>
        </w:rPr>
        <w:t xml:space="preserve"> </w:t>
      </w:r>
      <w:proofErr w:type="spellStart"/>
      <w:r w:rsidRPr="001E3F2A">
        <w:rPr>
          <w:color w:val="FFFFFF" w:themeColor="background1"/>
          <w:sz w:val="22"/>
          <w:szCs w:val="22"/>
          <w:lang w:val="tr-TR"/>
        </w:rPr>
        <w:t>rare</w:t>
      </w:r>
      <w:proofErr w:type="spellEnd"/>
      <w:r w:rsidRPr="001E3F2A">
        <w:rPr>
          <w:color w:val="FFFFFF" w:themeColor="background1"/>
          <w:sz w:val="22"/>
          <w:szCs w:val="22"/>
          <w:lang w:val="tr-TR"/>
        </w:rPr>
        <w:t xml:space="preserve"> </w:t>
      </w:r>
      <w:proofErr w:type="spellStart"/>
      <w:r w:rsidRPr="001E3F2A">
        <w:rPr>
          <w:color w:val="FFFFFF" w:themeColor="background1"/>
          <w:sz w:val="22"/>
          <w:szCs w:val="22"/>
          <w:lang w:val="tr-TR"/>
        </w:rPr>
        <w:t>cards</w:t>
      </w:r>
      <w:proofErr w:type="spellEnd"/>
      <w:r w:rsidRPr="001E3F2A">
        <w:rPr>
          <w:color w:val="FFFFFF" w:themeColor="background1"/>
          <w:sz w:val="22"/>
          <w:szCs w:val="22"/>
          <w:lang w:val="tr-TR"/>
        </w:rPr>
        <w:t xml:space="preserve"> </w:t>
      </w:r>
      <w:proofErr w:type="spellStart"/>
      <w:r w:rsidRPr="001E3F2A">
        <w:rPr>
          <w:color w:val="FFFFFF" w:themeColor="background1"/>
          <w:sz w:val="22"/>
          <w:szCs w:val="22"/>
          <w:lang w:val="tr-TR"/>
        </w:rPr>
        <w:t>have</w:t>
      </w:r>
      <w:proofErr w:type="spellEnd"/>
      <w:r w:rsidRPr="001E3F2A">
        <w:rPr>
          <w:color w:val="FFFFFF" w:themeColor="background1"/>
          <w:sz w:val="22"/>
          <w:szCs w:val="22"/>
          <w:lang w:val="tr-TR"/>
        </w:rPr>
        <w:t xml:space="preserve"> </w:t>
      </w:r>
      <w:proofErr w:type="spellStart"/>
      <w:r w:rsidRPr="001E3F2A">
        <w:rPr>
          <w:color w:val="FFFFFF" w:themeColor="background1"/>
          <w:sz w:val="22"/>
          <w:szCs w:val="22"/>
          <w:lang w:val="tr-TR"/>
        </w:rPr>
        <w:t>powerful</w:t>
      </w:r>
      <w:proofErr w:type="spellEnd"/>
      <w:r w:rsidRPr="001E3F2A">
        <w:rPr>
          <w:color w:val="FFFFFF" w:themeColor="background1"/>
          <w:sz w:val="22"/>
          <w:szCs w:val="22"/>
          <w:lang w:val="tr-TR"/>
        </w:rPr>
        <w:t xml:space="preserve"> </w:t>
      </w:r>
      <w:proofErr w:type="spellStart"/>
      <w:r w:rsidRPr="001E3F2A">
        <w:rPr>
          <w:color w:val="FFFFFF" w:themeColor="background1"/>
          <w:sz w:val="22"/>
          <w:szCs w:val="22"/>
          <w:lang w:val="tr-TR"/>
        </w:rPr>
        <w:t>effects</w:t>
      </w:r>
      <w:proofErr w:type="spellEnd"/>
      <w:r w:rsidRPr="001E3F2A">
        <w:rPr>
          <w:color w:val="FFFFFF" w:themeColor="background1"/>
          <w:sz w:val="22"/>
          <w:szCs w:val="22"/>
          <w:lang w:val="tr-TR"/>
        </w:rPr>
        <w:t xml:space="preserve"> on </w:t>
      </w:r>
      <w:proofErr w:type="spellStart"/>
      <w:r w:rsidRPr="001E3F2A">
        <w:rPr>
          <w:color w:val="FFFFFF" w:themeColor="background1"/>
          <w:sz w:val="22"/>
          <w:szCs w:val="22"/>
          <w:lang w:val="tr-TR"/>
        </w:rPr>
        <w:t>them</w:t>
      </w:r>
      <w:proofErr w:type="spellEnd"/>
      <w:r w:rsidRPr="001E3F2A">
        <w:rPr>
          <w:color w:val="FFFFFF" w:themeColor="background1"/>
          <w:sz w:val="22"/>
          <w:szCs w:val="22"/>
          <w:lang w:val="tr-TR"/>
        </w:rPr>
        <w:t>.</w:t>
      </w:r>
      <w:bookmarkStart w:id="0" w:name="_GoBack"/>
      <w:bookmarkEnd w:id="0"/>
    </w:p>
    <w:p w14:paraId="755C3EE4" w14:textId="13478943" w:rsidR="001E3F2A" w:rsidRPr="001E3F2A" w:rsidRDefault="001E3F2A" w:rsidP="003714E6">
      <w:pPr>
        <w:rPr>
          <w:color w:val="FFFFFF" w:themeColor="background1"/>
          <w:sz w:val="24"/>
          <w:szCs w:val="24"/>
          <w:lang w:val="tr-TR"/>
        </w:rPr>
      </w:pPr>
    </w:p>
    <w:p w14:paraId="1324BB18" w14:textId="79C88440" w:rsidR="003714E6" w:rsidRDefault="001E3F2A" w:rsidP="003714E6">
      <w:pPr>
        <w:rPr>
          <w:lang w:val="tr-TR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C8CC895" wp14:editId="600EEA61">
            <wp:simplePos x="0" y="0"/>
            <wp:positionH relativeFrom="margin">
              <wp:posOffset>8259298</wp:posOffset>
            </wp:positionH>
            <wp:positionV relativeFrom="paragraph">
              <wp:posOffset>292735</wp:posOffset>
            </wp:positionV>
            <wp:extent cx="638175" cy="636270"/>
            <wp:effectExtent l="0" t="0" r="9525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37" r="1055" b="-1"/>
                    <a:stretch/>
                  </pic:blipFill>
                  <pic:spPr bwMode="auto">
                    <a:xfrm>
                      <a:off x="0" y="0"/>
                      <a:ext cx="638175" cy="63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C3381D" w14:textId="1C86822A" w:rsidR="003714E6" w:rsidRDefault="001E3F2A" w:rsidP="003714E6">
      <w:pPr>
        <w:rPr>
          <w:lang w:val="tr-TR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FD8F93D" wp14:editId="4B1C6437">
            <wp:simplePos x="0" y="0"/>
            <wp:positionH relativeFrom="column">
              <wp:posOffset>1951355</wp:posOffset>
            </wp:positionH>
            <wp:positionV relativeFrom="paragraph">
              <wp:posOffset>24765</wp:posOffset>
            </wp:positionV>
            <wp:extent cx="607695" cy="610870"/>
            <wp:effectExtent l="0" t="0" r="1905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48" r="3745" b="1843"/>
                    <a:stretch/>
                  </pic:blipFill>
                  <pic:spPr bwMode="auto">
                    <a:xfrm>
                      <a:off x="0" y="0"/>
                      <a:ext cx="607695" cy="61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7B35C234" wp14:editId="4BC7C7AE">
            <wp:simplePos x="0" y="0"/>
            <wp:positionH relativeFrom="column">
              <wp:posOffset>2719803</wp:posOffset>
            </wp:positionH>
            <wp:positionV relativeFrom="paragraph">
              <wp:posOffset>20076</wp:posOffset>
            </wp:positionV>
            <wp:extent cx="629285" cy="618490"/>
            <wp:effectExtent l="0" t="0" r="0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65"/>
                    <a:stretch/>
                  </pic:blipFill>
                  <pic:spPr bwMode="auto">
                    <a:xfrm>
                      <a:off x="0" y="0"/>
                      <a:ext cx="629285" cy="61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F5D51E" w14:textId="2831A894" w:rsidR="003714E6" w:rsidRDefault="003714E6" w:rsidP="003714E6">
      <w:pPr>
        <w:rPr>
          <w:lang w:val="tr-TR"/>
        </w:rPr>
      </w:pPr>
    </w:p>
    <w:p w14:paraId="425201BB" w14:textId="372C783F" w:rsidR="00C4439F" w:rsidRPr="001E3F2A" w:rsidRDefault="00C4439F" w:rsidP="00ED0CE6">
      <w:pPr>
        <w:rPr>
          <w:b/>
          <w:bCs/>
          <w:color w:val="C17529"/>
          <w:sz w:val="56"/>
          <w:szCs w:val="56"/>
          <w:lang w:val="tr-TR"/>
        </w:rPr>
      </w:pPr>
      <w:r w:rsidRPr="001E3F2A">
        <w:rPr>
          <w:b/>
          <w:bCs/>
          <w:color w:val="C17529"/>
          <w:sz w:val="56"/>
          <w:szCs w:val="56"/>
          <w:lang w:val="tr-TR"/>
        </w:rPr>
        <w:lastRenderedPageBreak/>
        <w:t>STORY</w:t>
      </w:r>
      <w:r w:rsidR="00ED0CE6">
        <w:rPr>
          <w:noProof/>
        </w:rPr>
        <w:drawing>
          <wp:inline distT="0" distB="0" distL="0" distR="0" wp14:anchorId="400DE31A" wp14:editId="7D236087">
            <wp:extent cx="3481754" cy="2086610"/>
            <wp:effectExtent l="0" t="0" r="4445" b="889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567" cy="211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AA4709" w14:textId="4A527697" w:rsidR="001E3F2A" w:rsidRPr="001E3F2A" w:rsidRDefault="001E3F2A" w:rsidP="001E3F2A">
      <w:pPr>
        <w:rPr>
          <w:color w:val="FFFFFF" w:themeColor="background1"/>
          <w:sz w:val="24"/>
          <w:szCs w:val="24"/>
          <w:lang w:val="tr-TR"/>
        </w:rPr>
      </w:pPr>
      <w:proofErr w:type="spellStart"/>
      <w:r w:rsidRPr="001E3F2A">
        <w:rPr>
          <w:color w:val="FFFFFF" w:themeColor="background1"/>
          <w:sz w:val="24"/>
          <w:szCs w:val="24"/>
          <w:lang w:val="tr-TR"/>
        </w:rPr>
        <w:t>According</w:t>
      </w:r>
      <w:proofErr w:type="spellEnd"/>
      <w:r w:rsidRPr="001E3F2A">
        <w:rPr>
          <w:color w:val="FFFFFF" w:themeColor="background1"/>
          <w:sz w:val="24"/>
          <w:szCs w:val="24"/>
          <w:lang w:val="tr-TR"/>
        </w:rPr>
        <w:t xml:space="preserve"> to </w:t>
      </w:r>
      <w:proofErr w:type="spellStart"/>
      <w:r w:rsidRPr="001E3F2A">
        <w:rPr>
          <w:color w:val="FFFFFF" w:themeColor="background1"/>
          <w:sz w:val="24"/>
          <w:szCs w:val="24"/>
          <w:lang w:val="tr-TR"/>
        </w:rPr>
        <w:t>thousands</w:t>
      </w:r>
      <w:proofErr w:type="spellEnd"/>
      <w:r w:rsidRPr="001E3F2A">
        <w:rPr>
          <w:color w:val="FFFFFF" w:themeColor="background1"/>
          <w:sz w:val="24"/>
          <w:szCs w:val="24"/>
          <w:lang w:val="tr-TR"/>
        </w:rPr>
        <w:t xml:space="preserve"> of </w:t>
      </w:r>
      <w:proofErr w:type="spellStart"/>
      <w:r w:rsidRPr="001E3F2A">
        <w:rPr>
          <w:color w:val="FFFFFF" w:themeColor="background1"/>
          <w:sz w:val="24"/>
          <w:szCs w:val="24"/>
          <w:lang w:val="tr-TR"/>
        </w:rPr>
        <w:t>years</w:t>
      </w:r>
      <w:proofErr w:type="spellEnd"/>
      <w:r w:rsidRPr="001E3F2A">
        <w:rPr>
          <w:color w:val="FFFFFF" w:themeColor="background1"/>
          <w:sz w:val="24"/>
          <w:szCs w:val="24"/>
          <w:lang w:val="tr-TR"/>
        </w:rPr>
        <w:t xml:space="preserve"> </w:t>
      </w:r>
      <w:proofErr w:type="spellStart"/>
      <w:r w:rsidRPr="001E3F2A">
        <w:rPr>
          <w:color w:val="FFFFFF" w:themeColor="background1"/>
          <w:sz w:val="24"/>
          <w:szCs w:val="24"/>
          <w:lang w:val="tr-TR"/>
        </w:rPr>
        <w:t>old</w:t>
      </w:r>
      <w:proofErr w:type="spellEnd"/>
      <w:r w:rsidRPr="001E3F2A">
        <w:rPr>
          <w:color w:val="FFFFFF" w:themeColor="background1"/>
          <w:sz w:val="24"/>
          <w:szCs w:val="24"/>
          <w:lang w:val="tr-TR"/>
        </w:rPr>
        <w:t xml:space="preserve"> </w:t>
      </w:r>
      <w:proofErr w:type="spellStart"/>
      <w:r w:rsidRPr="001E3F2A">
        <w:rPr>
          <w:color w:val="FFFFFF" w:themeColor="background1"/>
          <w:sz w:val="24"/>
          <w:szCs w:val="24"/>
          <w:lang w:val="tr-TR"/>
        </w:rPr>
        <w:t>prophecy</w:t>
      </w:r>
      <w:proofErr w:type="spellEnd"/>
      <w:r w:rsidRPr="001E3F2A">
        <w:rPr>
          <w:color w:val="FFFFFF" w:themeColor="background1"/>
          <w:sz w:val="24"/>
          <w:szCs w:val="24"/>
          <w:lang w:val="tr-TR"/>
        </w:rPr>
        <w:t xml:space="preserve">, the </w:t>
      </w:r>
      <w:proofErr w:type="spellStart"/>
      <w:r w:rsidRPr="001E3F2A">
        <w:rPr>
          <w:color w:val="FFFFFF" w:themeColor="background1"/>
          <w:sz w:val="24"/>
          <w:szCs w:val="24"/>
          <w:lang w:val="tr-TR"/>
        </w:rPr>
        <w:t>one</w:t>
      </w:r>
      <w:proofErr w:type="spellEnd"/>
      <w:r w:rsidRPr="001E3F2A">
        <w:rPr>
          <w:color w:val="FFFFFF" w:themeColor="background1"/>
          <w:sz w:val="24"/>
          <w:szCs w:val="24"/>
          <w:lang w:val="tr-TR"/>
        </w:rPr>
        <w:t xml:space="preserve"> </w:t>
      </w:r>
      <w:proofErr w:type="spellStart"/>
      <w:r w:rsidRPr="001E3F2A">
        <w:rPr>
          <w:color w:val="FFFFFF" w:themeColor="background1"/>
          <w:sz w:val="24"/>
          <w:szCs w:val="24"/>
          <w:lang w:val="tr-TR"/>
        </w:rPr>
        <w:t>that</w:t>
      </w:r>
      <w:proofErr w:type="spellEnd"/>
      <w:r w:rsidRPr="001E3F2A">
        <w:rPr>
          <w:color w:val="FFFFFF" w:themeColor="background1"/>
          <w:sz w:val="24"/>
          <w:szCs w:val="24"/>
          <w:lang w:val="tr-TR"/>
        </w:rPr>
        <w:t xml:space="preserve"> </w:t>
      </w:r>
      <w:proofErr w:type="spellStart"/>
      <w:r w:rsidRPr="001E3F2A">
        <w:rPr>
          <w:color w:val="FFFFFF" w:themeColor="background1"/>
          <w:sz w:val="24"/>
          <w:szCs w:val="24"/>
          <w:lang w:val="tr-TR"/>
        </w:rPr>
        <w:t>reaches</w:t>
      </w:r>
      <w:proofErr w:type="spellEnd"/>
      <w:r w:rsidRPr="001E3F2A">
        <w:rPr>
          <w:color w:val="FFFFFF" w:themeColor="background1"/>
          <w:sz w:val="24"/>
          <w:szCs w:val="24"/>
          <w:lang w:val="tr-TR"/>
        </w:rPr>
        <w:t xml:space="preserve"> the </w:t>
      </w:r>
      <w:proofErr w:type="spellStart"/>
      <w:r w:rsidRPr="001E3F2A">
        <w:rPr>
          <w:color w:val="FFFFFF" w:themeColor="background1"/>
          <w:sz w:val="24"/>
          <w:szCs w:val="24"/>
          <w:lang w:val="tr-TR"/>
        </w:rPr>
        <w:t>summit</w:t>
      </w:r>
      <w:proofErr w:type="spellEnd"/>
      <w:r w:rsidRPr="001E3F2A">
        <w:rPr>
          <w:color w:val="FFFFFF" w:themeColor="background1"/>
          <w:sz w:val="24"/>
          <w:szCs w:val="24"/>
          <w:lang w:val="tr-TR"/>
        </w:rPr>
        <w:t xml:space="preserve"> of the </w:t>
      </w:r>
      <w:proofErr w:type="spellStart"/>
      <w:r w:rsidRPr="001E3F2A">
        <w:rPr>
          <w:color w:val="FFFFFF" w:themeColor="background1"/>
          <w:sz w:val="24"/>
          <w:szCs w:val="24"/>
          <w:lang w:val="tr-TR"/>
        </w:rPr>
        <w:t>misty</w:t>
      </w:r>
      <w:proofErr w:type="spellEnd"/>
      <w:r w:rsidRPr="001E3F2A">
        <w:rPr>
          <w:color w:val="FFFFFF" w:themeColor="background1"/>
          <w:sz w:val="24"/>
          <w:szCs w:val="24"/>
          <w:lang w:val="tr-TR"/>
        </w:rPr>
        <w:t xml:space="preserve"> </w:t>
      </w:r>
      <w:proofErr w:type="spellStart"/>
      <w:r w:rsidRPr="001E3F2A">
        <w:rPr>
          <w:color w:val="FFFFFF" w:themeColor="background1"/>
          <w:sz w:val="24"/>
          <w:szCs w:val="24"/>
          <w:lang w:val="tr-TR"/>
        </w:rPr>
        <w:t>and</w:t>
      </w:r>
      <w:proofErr w:type="spellEnd"/>
      <w:r w:rsidRPr="001E3F2A">
        <w:rPr>
          <w:color w:val="FFFFFF" w:themeColor="background1"/>
          <w:sz w:val="24"/>
          <w:szCs w:val="24"/>
          <w:lang w:val="tr-TR"/>
        </w:rPr>
        <w:t xml:space="preserve"> </w:t>
      </w:r>
      <w:proofErr w:type="spellStart"/>
      <w:r w:rsidRPr="001E3F2A">
        <w:rPr>
          <w:color w:val="FFFFFF" w:themeColor="background1"/>
          <w:sz w:val="24"/>
          <w:szCs w:val="24"/>
          <w:lang w:val="tr-TR"/>
        </w:rPr>
        <w:t>might</w:t>
      </w:r>
      <w:proofErr w:type="spellEnd"/>
      <w:r w:rsidRPr="001E3F2A">
        <w:rPr>
          <w:color w:val="FFFFFF" w:themeColor="background1"/>
          <w:sz w:val="24"/>
          <w:szCs w:val="24"/>
          <w:lang w:val="tr-TR"/>
        </w:rPr>
        <w:t xml:space="preserve"> </w:t>
      </w:r>
      <w:proofErr w:type="spellStart"/>
      <w:r w:rsidRPr="001E3F2A">
        <w:rPr>
          <w:color w:val="FFFFFF" w:themeColor="background1"/>
          <w:sz w:val="24"/>
          <w:szCs w:val="24"/>
          <w:lang w:val="tr-TR"/>
        </w:rPr>
        <w:t>mountain</w:t>
      </w:r>
      <w:proofErr w:type="spellEnd"/>
      <w:r w:rsidRPr="001E3F2A">
        <w:rPr>
          <w:color w:val="FFFFFF" w:themeColor="background1"/>
          <w:sz w:val="24"/>
          <w:szCs w:val="24"/>
          <w:lang w:val="tr-TR"/>
        </w:rPr>
        <w:t xml:space="preserve"> </w:t>
      </w:r>
      <w:proofErr w:type="spellStart"/>
      <w:r w:rsidRPr="001E3F2A">
        <w:rPr>
          <w:color w:val="FFFFFF" w:themeColor="background1"/>
          <w:sz w:val="24"/>
          <w:szCs w:val="24"/>
          <w:lang w:val="tr-TR"/>
        </w:rPr>
        <w:t>Etheria</w:t>
      </w:r>
      <w:proofErr w:type="spellEnd"/>
      <w:r w:rsidRPr="001E3F2A">
        <w:rPr>
          <w:color w:val="FFFFFF" w:themeColor="background1"/>
          <w:sz w:val="24"/>
          <w:szCs w:val="24"/>
          <w:lang w:val="tr-TR"/>
        </w:rPr>
        <w:t xml:space="preserve"> is </w:t>
      </w:r>
      <w:proofErr w:type="spellStart"/>
      <w:r w:rsidRPr="001E3F2A">
        <w:rPr>
          <w:color w:val="FFFFFF" w:themeColor="background1"/>
          <w:sz w:val="24"/>
          <w:szCs w:val="24"/>
          <w:lang w:val="tr-TR"/>
        </w:rPr>
        <w:t>rewarded</w:t>
      </w:r>
      <w:proofErr w:type="spellEnd"/>
      <w:r w:rsidRPr="001E3F2A">
        <w:rPr>
          <w:color w:val="FFFFFF" w:themeColor="background1"/>
          <w:sz w:val="24"/>
          <w:szCs w:val="24"/>
          <w:lang w:val="tr-TR"/>
        </w:rPr>
        <w:t xml:space="preserve"> with </w:t>
      </w:r>
      <w:proofErr w:type="spellStart"/>
      <w:r w:rsidRPr="001E3F2A">
        <w:rPr>
          <w:color w:val="FFFFFF" w:themeColor="background1"/>
          <w:sz w:val="24"/>
          <w:szCs w:val="24"/>
          <w:lang w:val="tr-TR"/>
        </w:rPr>
        <w:t>unknown</w:t>
      </w:r>
      <w:proofErr w:type="spellEnd"/>
      <w:r w:rsidRPr="001E3F2A">
        <w:rPr>
          <w:color w:val="FFFFFF" w:themeColor="background1"/>
          <w:sz w:val="24"/>
          <w:szCs w:val="24"/>
          <w:lang w:val="tr-TR"/>
        </w:rPr>
        <w:t xml:space="preserve"> </w:t>
      </w:r>
      <w:proofErr w:type="spellStart"/>
      <w:r w:rsidRPr="001E3F2A">
        <w:rPr>
          <w:color w:val="FFFFFF" w:themeColor="background1"/>
          <w:sz w:val="24"/>
          <w:szCs w:val="24"/>
          <w:lang w:val="tr-TR"/>
        </w:rPr>
        <w:t>power</w:t>
      </w:r>
      <w:proofErr w:type="spellEnd"/>
      <w:r w:rsidRPr="001E3F2A">
        <w:rPr>
          <w:color w:val="FFFFFF" w:themeColor="background1"/>
          <w:sz w:val="24"/>
          <w:szCs w:val="24"/>
          <w:lang w:val="tr-TR"/>
        </w:rPr>
        <w:t xml:space="preserve">. </w:t>
      </w:r>
      <w:proofErr w:type="spellStart"/>
      <w:r w:rsidRPr="001E3F2A">
        <w:rPr>
          <w:color w:val="FFFFFF" w:themeColor="background1"/>
          <w:sz w:val="24"/>
          <w:szCs w:val="24"/>
          <w:lang w:val="tr-TR"/>
        </w:rPr>
        <w:t>Reward</w:t>
      </w:r>
      <w:proofErr w:type="spellEnd"/>
      <w:r w:rsidRPr="001E3F2A">
        <w:rPr>
          <w:color w:val="FFFFFF" w:themeColor="background1"/>
          <w:sz w:val="24"/>
          <w:szCs w:val="24"/>
          <w:lang w:val="tr-TR"/>
        </w:rPr>
        <w:t xml:space="preserve"> is </w:t>
      </w:r>
      <w:proofErr w:type="spellStart"/>
      <w:r w:rsidRPr="001E3F2A">
        <w:rPr>
          <w:color w:val="FFFFFF" w:themeColor="background1"/>
          <w:sz w:val="24"/>
          <w:szCs w:val="24"/>
          <w:lang w:val="tr-TR"/>
        </w:rPr>
        <w:t>rumored</w:t>
      </w:r>
      <w:proofErr w:type="spellEnd"/>
      <w:r w:rsidRPr="001E3F2A">
        <w:rPr>
          <w:color w:val="FFFFFF" w:themeColor="background1"/>
          <w:sz w:val="24"/>
          <w:szCs w:val="24"/>
          <w:lang w:val="tr-TR"/>
        </w:rPr>
        <w:t xml:space="preserve"> </w:t>
      </w:r>
      <w:proofErr w:type="spellStart"/>
      <w:r w:rsidRPr="001E3F2A">
        <w:rPr>
          <w:color w:val="FFFFFF" w:themeColor="background1"/>
          <w:sz w:val="24"/>
          <w:szCs w:val="24"/>
          <w:lang w:val="tr-TR"/>
        </w:rPr>
        <w:t>from</w:t>
      </w:r>
      <w:proofErr w:type="spellEnd"/>
      <w:r w:rsidRPr="001E3F2A">
        <w:rPr>
          <w:color w:val="FFFFFF" w:themeColor="background1"/>
          <w:sz w:val="24"/>
          <w:szCs w:val="24"/>
          <w:lang w:val="tr-TR"/>
        </w:rPr>
        <w:t xml:space="preserve"> </w:t>
      </w:r>
      <w:proofErr w:type="spellStart"/>
      <w:r w:rsidRPr="001E3F2A">
        <w:rPr>
          <w:color w:val="FFFFFF" w:themeColor="background1"/>
          <w:sz w:val="24"/>
          <w:szCs w:val="24"/>
          <w:lang w:val="tr-TR"/>
        </w:rPr>
        <w:t>tongue</w:t>
      </w:r>
      <w:proofErr w:type="spellEnd"/>
      <w:r w:rsidRPr="001E3F2A">
        <w:rPr>
          <w:color w:val="FFFFFF" w:themeColor="background1"/>
          <w:sz w:val="24"/>
          <w:szCs w:val="24"/>
          <w:lang w:val="tr-TR"/>
        </w:rPr>
        <w:t xml:space="preserve"> to </w:t>
      </w:r>
      <w:proofErr w:type="spellStart"/>
      <w:r w:rsidRPr="001E3F2A">
        <w:rPr>
          <w:color w:val="FFFFFF" w:themeColor="background1"/>
          <w:sz w:val="24"/>
          <w:szCs w:val="24"/>
          <w:lang w:val="tr-TR"/>
        </w:rPr>
        <w:t>tongue</w:t>
      </w:r>
      <w:proofErr w:type="spellEnd"/>
      <w:r w:rsidRPr="001E3F2A">
        <w:rPr>
          <w:color w:val="FFFFFF" w:themeColor="background1"/>
          <w:sz w:val="24"/>
          <w:szCs w:val="24"/>
          <w:lang w:val="tr-TR"/>
        </w:rPr>
        <w:t xml:space="preserve">. </w:t>
      </w:r>
      <w:proofErr w:type="spellStart"/>
      <w:r w:rsidRPr="001E3F2A">
        <w:rPr>
          <w:color w:val="FFFFFF" w:themeColor="background1"/>
          <w:sz w:val="24"/>
          <w:szCs w:val="24"/>
          <w:lang w:val="tr-TR"/>
        </w:rPr>
        <w:t>Some</w:t>
      </w:r>
      <w:proofErr w:type="spellEnd"/>
      <w:r w:rsidRPr="001E3F2A">
        <w:rPr>
          <w:color w:val="FFFFFF" w:themeColor="background1"/>
          <w:sz w:val="24"/>
          <w:szCs w:val="24"/>
          <w:lang w:val="tr-TR"/>
        </w:rPr>
        <w:t xml:space="preserve"> say </w:t>
      </w:r>
      <w:proofErr w:type="spellStart"/>
      <w:r w:rsidRPr="001E3F2A">
        <w:rPr>
          <w:color w:val="FFFFFF" w:themeColor="background1"/>
          <w:sz w:val="24"/>
          <w:szCs w:val="24"/>
          <w:lang w:val="tr-TR"/>
        </w:rPr>
        <w:t>its</w:t>
      </w:r>
      <w:proofErr w:type="spellEnd"/>
      <w:r w:rsidRPr="001E3F2A">
        <w:rPr>
          <w:color w:val="FFFFFF" w:themeColor="background1"/>
          <w:sz w:val="24"/>
          <w:szCs w:val="24"/>
          <w:lang w:val="tr-TR"/>
        </w:rPr>
        <w:t xml:space="preserve"> </w:t>
      </w:r>
      <w:proofErr w:type="spellStart"/>
      <w:r w:rsidRPr="001E3F2A">
        <w:rPr>
          <w:color w:val="FFFFFF" w:themeColor="background1"/>
          <w:sz w:val="24"/>
          <w:szCs w:val="24"/>
          <w:lang w:val="tr-TR"/>
        </w:rPr>
        <w:t>eternal</w:t>
      </w:r>
      <w:proofErr w:type="spellEnd"/>
      <w:r w:rsidRPr="001E3F2A">
        <w:rPr>
          <w:color w:val="FFFFFF" w:themeColor="background1"/>
          <w:sz w:val="24"/>
          <w:szCs w:val="24"/>
          <w:lang w:val="tr-TR"/>
        </w:rPr>
        <w:t xml:space="preserve"> life, </w:t>
      </w:r>
      <w:proofErr w:type="spellStart"/>
      <w:r w:rsidRPr="001E3F2A">
        <w:rPr>
          <w:color w:val="FFFFFF" w:themeColor="background1"/>
          <w:sz w:val="24"/>
          <w:szCs w:val="24"/>
          <w:lang w:val="tr-TR"/>
        </w:rPr>
        <w:t>some</w:t>
      </w:r>
      <w:proofErr w:type="spellEnd"/>
      <w:r w:rsidRPr="001E3F2A">
        <w:rPr>
          <w:color w:val="FFFFFF" w:themeColor="background1"/>
          <w:sz w:val="24"/>
          <w:szCs w:val="24"/>
          <w:lang w:val="tr-TR"/>
        </w:rPr>
        <w:t xml:space="preserve"> say </w:t>
      </w:r>
      <w:proofErr w:type="spellStart"/>
      <w:r w:rsidRPr="001E3F2A">
        <w:rPr>
          <w:color w:val="FFFFFF" w:themeColor="background1"/>
          <w:sz w:val="24"/>
          <w:szCs w:val="24"/>
          <w:lang w:val="tr-TR"/>
        </w:rPr>
        <w:t>its</w:t>
      </w:r>
      <w:proofErr w:type="spellEnd"/>
      <w:r w:rsidRPr="001E3F2A">
        <w:rPr>
          <w:color w:val="FFFFFF" w:themeColor="background1"/>
          <w:sz w:val="24"/>
          <w:szCs w:val="24"/>
          <w:lang w:val="tr-TR"/>
        </w:rPr>
        <w:t xml:space="preserve"> </w:t>
      </w:r>
      <w:proofErr w:type="spellStart"/>
      <w:r w:rsidRPr="001E3F2A">
        <w:rPr>
          <w:color w:val="FFFFFF" w:themeColor="background1"/>
          <w:sz w:val="24"/>
          <w:szCs w:val="24"/>
          <w:lang w:val="tr-TR"/>
        </w:rPr>
        <w:t>invulnerability</w:t>
      </w:r>
      <w:proofErr w:type="spellEnd"/>
      <w:r w:rsidRPr="001E3F2A">
        <w:rPr>
          <w:color w:val="FFFFFF" w:themeColor="background1"/>
          <w:sz w:val="24"/>
          <w:szCs w:val="24"/>
          <w:lang w:val="tr-TR"/>
        </w:rPr>
        <w:t xml:space="preserve">, </w:t>
      </w:r>
      <w:proofErr w:type="spellStart"/>
      <w:r w:rsidRPr="001E3F2A">
        <w:rPr>
          <w:color w:val="FFFFFF" w:themeColor="background1"/>
          <w:sz w:val="24"/>
          <w:szCs w:val="24"/>
          <w:lang w:val="tr-TR"/>
        </w:rPr>
        <w:t>some</w:t>
      </w:r>
      <w:proofErr w:type="spellEnd"/>
      <w:r w:rsidRPr="001E3F2A">
        <w:rPr>
          <w:color w:val="FFFFFF" w:themeColor="background1"/>
          <w:sz w:val="24"/>
          <w:szCs w:val="24"/>
          <w:lang w:val="tr-TR"/>
        </w:rPr>
        <w:t xml:space="preserve"> say </w:t>
      </w:r>
      <w:proofErr w:type="spellStart"/>
      <w:r w:rsidRPr="001E3F2A">
        <w:rPr>
          <w:color w:val="FFFFFF" w:themeColor="background1"/>
          <w:sz w:val="24"/>
          <w:szCs w:val="24"/>
          <w:lang w:val="tr-TR"/>
        </w:rPr>
        <w:t>its</w:t>
      </w:r>
      <w:proofErr w:type="spellEnd"/>
      <w:r w:rsidRPr="001E3F2A">
        <w:rPr>
          <w:color w:val="FFFFFF" w:themeColor="background1"/>
          <w:sz w:val="24"/>
          <w:szCs w:val="24"/>
          <w:lang w:val="tr-TR"/>
        </w:rPr>
        <w:t xml:space="preserve"> </w:t>
      </w:r>
      <w:proofErr w:type="spellStart"/>
      <w:r w:rsidRPr="001E3F2A">
        <w:rPr>
          <w:color w:val="FFFFFF" w:themeColor="background1"/>
          <w:sz w:val="24"/>
          <w:szCs w:val="24"/>
          <w:lang w:val="tr-TR"/>
        </w:rPr>
        <w:t>endless</w:t>
      </w:r>
      <w:proofErr w:type="spellEnd"/>
      <w:r w:rsidRPr="001E3F2A">
        <w:rPr>
          <w:color w:val="FFFFFF" w:themeColor="background1"/>
          <w:sz w:val="24"/>
          <w:szCs w:val="24"/>
          <w:lang w:val="tr-TR"/>
        </w:rPr>
        <w:t xml:space="preserve"> </w:t>
      </w:r>
      <w:proofErr w:type="spellStart"/>
      <w:r w:rsidRPr="001E3F2A">
        <w:rPr>
          <w:color w:val="FFFFFF" w:themeColor="background1"/>
          <w:sz w:val="24"/>
          <w:szCs w:val="24"/>
          <w:lang w:val="tr-TR"/>
        </w:rPr>
        <w:t>riches</w:t>
      </w:r>
      <w:proofErr w:type="spellEnd"/>
      <w:r w:rsidRPr="001E3F2A">
        <w:rPr>
          <w:color w:val="FFFFFF" w:themeColor="background1"/>
          <w:sz w:val="24"/>
          <w:szCs w:val="24"/>
          <w:lang w:val="tr-TR"/>
        </w:rPr>
        <w:t xml:space="preserve">. Folk of the </w:t>
      </w:r>
      <w:proofErr w:type="spellStart"/>
      <w:r w:rsidRPr="001E3F2A">
        <w:rPr>
          <w:color w:val="FFFFFF" w:themeColor="background1"/>
          <w:sz w:val="24"/>
          <w:szCs w:val="24"/>
          <w:lang w:val="tr-TR"/>
        </w:rPr>
        <w:t>continent</w:t>
      </w:r>
      <w:proofErr w:type="spellEnd"/>
      <w:r w:rsidRPr="001E3F2A">
        <w:rPr>
          <w:color w:val="FFFFFF" w:themeColor="background1"/>
          <w:sz w:val="24"/>
          <w:szCs w:val="24"/>
          <w:lang w:val="tr-TR"/>
        </w:rPr>
        <w:t xml:space="preserve"> </w:t>
      </w:r>
      <w:proofErr w:type="spellStart"/>
      <w:r w:rsidRPr="001E3F2A">
        <w:rPr>
          <w:color w:val="FFFFFF" w:themeColor="background1"/>
          <w:sz w:val="24"/>
          <w:szCs w:val="24"/>
          <w:lang w:val="tr-TR"/>
        </w:rPr>
        <w:t>says</w:t>
      </w:r>
      <w:proofErr w:type="spellEnd"/>
      <w:r w:rsidRPr="001E3F2A">
        <w:rPr>
          <w:color w:val="FFFFFF" w:themeColor="background1"/>
          <w:sz w:val="24"/>
          <w:szCs w:val="24"/>
          <w:lang w:val="tr-TR"/>
        </w:rPr>
        <w:t xml:space="preserve"> a lot of </w:t>
      </w:r>
      <w:proofErr w:type="spellStart"/>
      <w:r w:rsidRPr="001E3F2A">
        <w:rPr>
          <w:color w:val="FFFFFF" w:themeColor="background1"/>
          <w:sz w:val="24"/>
          <w:szCs w:val="24"/>
          <w:lang w:val="tr-TR"/>
        </w:rPr>
        <w:t>things</w:t>
      </w:r>
      <w:proofErr w:type="spellEnd"/>
      <w:r w:rsidRPr="001E3F2A">
        <w:rPr>
          <w:color w:val="FFFFFF" w:themeColor="background1"/>
          <w:sz w:val="24"/>
          <w:szCs w:val="24"/>
          <w:lang w:val="tr-TR"/>
        </w:rPr>
        <w:t xml:space="preserve"> </w:t>
      </w:r>
      <w:proofErr w:type="spellStart"/>
      <w:r w:rsidRPr="001E3F2A">
        <w:rPr>
          <w:color w:val="FFFFFF" w:themeColor="background1"/>
          <w:sz w:val="24"/>
          <w:szCs w:val="24"/>
          <w:lang w:val="tr-TR"/>
        </w:rPr>
        <w:t>about</w:t>
      </w:r>
      <w:proofErr w:type="spellEnd"/>
      <w:r w:rsidRPr="001E3F2A">
        <w:rPr>
          <w:color w:val="FFFFFF" w:themeColor="background1"/>
          <w:sz w:val="24"/>
          <w:szCs w:val="24"/>
          <w:lang w:val="tr-TR"/>
        </w:rPr>
        <w:t xml:space="preserve"> the </w:t>
      </w:r>
      <w:proofErr w:type="spellStart"/>
      <w:r w:rsidRPr="001E3F2A">
        <w:rPr>
          <w:color w:val="FFFFFF" w:themeColor="background1"/>
          <w:sz w:val="24"/>
          <w:szCs w:val="24"/>
          <w:lang w:val="tr-TR"/>
        </w:rPr>
        <w:t>reward</w:t>
      </w:r>
      <w:proofErr w:type="spellEnd"/>
      <w:r w:rsidRPr="001E3F2A">
        <w:rPr>
          <w:color w:val="FFFFFF" w:themeColor="background1"/>
          <w:sz w:val="24"/>
          <w:szCs w:val="24"/>
          <w:lang w:val="tr-TR"/>
        </w:rPr>
        <w:t xml:space="preserve"> of the </w:t>
      </w:r>
      <w:proofErr w:type="spellStart"/>
      <w:r w:rsidRPr="001E3F2A">
        <w:rPr>
          <w:color w:val="FFFFFF" w:themeColor="background1"/>
          <w:sz w:val="24"/>
          <w:szCs w:val="24"/>
          <w:lang w:val="tr-TR"/>
        </w:rPr>
        <w:t>mountain</w:t>
      </w:r>
      <w:proofErr w:type="spellEnd"/>
      <w:r w:rsidRPr="001E3F2A">
        <w:rPr>
          <w:color w:val="FFFFFF" w:themeColor="background1"/>
          <w:sz w:val="24"/>
          <w:szCs w:val="24"/>
          <w:lang w:val="tr-TR"/>
        </w:rPr>
        <w:t xml:space="preserve">. But </w:t>
      </w:r>
      <w:proofErr w:type="spellStart"/>
      <w:r w:rsidRPr="001E3F2A">
        <w:rPr>
          <w:color w:val="FFFFFF" w:themeColor="background1"/>
          <w:sz w:val="24"/>
          <w:szCs w:val="24"/>
          <w:lang w:val="tr-TR"/>
        </w:rPr>
        <w:t>one</w:t>
      </w:r>
      <w:proofErr w:type="spellEnd"/>
      <w:r w:rsidRPr="001E3F2A">
        <w:rPr>
          <w:color w:val="FFFFFF" w:themeColor="background1"/>
          <w:sz w:val="24"/>
          <w:szCs w:val="24"/>
          <w:lang w:val="tr-TR"/>
        </w:rPr>
        <w:t xml:space="preserve"> </w:t>
      </w:r>
      <w:proofErr w:type="spellStart"/>
      <w:r w:rsidRPr="001E3F2A">
        <w:rPr>
          <w:color w:val="FFFFFF" w:themeColor="background1"/>
          <w:sz w:val="24"/>
          <w:szCs w:val="24"/>
          <w:lang w:val="tr-TR"/>
        </w:rPr>
        <w:t>thing</w:t>
      </w:r>
      <w:proofErr w:type="spellEnd"/>
      <w:r w:rsidRPr="001E3F2A">
        <w:rPr>
          <w:color w:val="FFFFFF" w:themeColor="background1"/>
          <w:sz w:val="24"/>
          <w:szCs w:val="24"/>
          <w:lang w:val="tr-TR"/>
        </w:rPr>
        <w:t xml:space="preserve"> </w:t>
      </w:r>
      <w:proofErr w:type="spellStart"/>
      <w:r w:rsidRPr="001E3F2A">
        <w:rPr>
          <w:color w:val="FFFFFF" w:themeColor="background1"/>
          <w:sz w:val="24"/>
          <w:szCs w:val="24"/>
          <w:lang w:val="tr-TR"/>
        </w:rPr>
        <w:t>we</w:t>
      </w:r>
      <w:proofErr w:type="spellEnd"/>
      <w:r w:rsidRPr="001E3F2A">
        <w:rPr>
          <w:color w:val="FFFFFF" w:themeColor="background1"/>
          <w:sz w:val="24"/>
          <w:szCs w:val="24"/>
          <w:lang w:val="tr-TR"/>
        </w:rPr>
        <w:t xml:space="preserve"> </w:t>
      </w:r>
      <w:proofErr w:type="spellStart"/>
      <w:r w:rsidRPr="001E3F2A">
        <w:rPr>
          <w:color w:val="FFFFFF" w:themeColor="background1"/>
          <w:sz w:val="24"/>
          <w:szCs w:val="24"/>
          <w:lang w:val="tr-TR"/>
        </w:rPr>
        <w:t>know</w:t>
      </w:r>
      <w:proofErr w:type="spellEnd"/>
      <w:r w:rsidRPr="001E3F2A">
        <w:rPr>
          <w:color w:val="FFFFFF" w:themeColor="background1"/>
          <w:sz w:val="24"/>
          <w:szCs w:val="24"/>
          <w:lang w:val="tr-TR"/>
        </w:rPr>
        <w:t xml:space="preserve">… </w:t>
      </w:r>
      <w:proofErr w:type="spellStart"/>
      <w:r w:rsidRPr="001E3F2A">
        <w:rPr>
          <w:color w:val="FFFFFF" w:themeColor="background1"/>
          <w:sz w:val="24"/>
          <w:szCs w:val="24"/>
          <w:lang w:val="tr-TR"/>
        </w:rPr>
        <w:t>Mountain</w:t>
      </w:r>
      <w:proofErr w:type="spellEnd"/>
      <w:r w:rsidRPr="001E3F2A">
        <w:rPr>
          <w:color w:val="FFFFFF" w:themeColor="background1"/>
          <w:sz w:val="24"/>
          <w:szCs w:val="24"/>
          <w:lang w:val="tr-TR"/>
        </w:rPr>
        <w:t xml:space="preserve"> </w:t>
      </w:r>
      <w:proofErr w:type="spellStart"/>
      <w:r w:rsidRPr="001E3F2A">
        <w:rPr>
          <w:color w:val="FFFFFF" w:themeColor="background1"/>
          <w:sz w:val="24"/>
          <w:szCs w:val="24"/>
          <w:lang w:val="tr-TR"/>
        </w:rPr>
        <w:t>Etheria</w:t>
      </w:r>
      <w:proofErr w:type="spellEnd"/>
      <w:r w:rsidRPr="001E3F2A">
        <w:rPr>
          <w:color w:val="FFFFFF" w:themeColor="background1"/>
          <w:sz w:val="24"/>
          <w:szCs w:val="24"/>
          <w:lang w:val="tr-TR"/>
        </w:rPr>
        <w:t xml:space="preserve"> </w:t>
      </w:r>
      <w:proofErr w:type="spellStart"/>
      <w:r w:rsidRPr="001E3F2A">
        <w:rPr>
          <w:color w:val="FFFFFF" w:themeColor="background1"/>
          <w:sz w:val="24"/>
          <w:szCs w:val="24"/>
          <w:lang w:val="tr-TR"/>
        </w:rPr>
        <w:t>looks</w:t>
      </w:r>
      <w:proofErr w:type="spellEnd"/>
      <w:r w:rsidRPr="001E3F2A">
        <w:rPr>
          <w:color w:val="FFFFFF" w:themeColor="background1"/>
          <w:sz w:val="24"/>
          <w:szCs w:val="24"/>
          <w:lang w:val="tr-TR"/>
        </w:rPr>
        <w:t xml:space="preserve"> </w:t>
      </w:r>
      <w:proofErr w:type="spellStart"/>
      <w:r w:rsidRPr="001E3F2A">
        <w:rPr>
          <w:color w:val="FFFFFF" w:themeColor="background1"/>
          <w:sz w:val="24"/>
          <w:szCs w:val="24"/>
          <w:lang w:val="tr-TR"/>
        </w:rPr>
        <w:t>beautiful</w:t>
      </w:r>
      <w:proofErr w:type="spellEnd"/>
      <w:r w:rsidRPr="001E3F2A">
        <w:rPr>
          <w:color w:val="FFFFFF" w:themeColor="background1"/>
          <w:sz w:val="24"/>
          <w:szCs w:val="24"/>
          <w:lang w:val="tr-TR"/>
        </w:rPr>
        <w:t xml:space="preserve"> </w:t>
      </w:r>
      <w:proofErr w:type="spellStart"/>
      <w:r w:rsidRPr="001E3F2A">
        <w:rPr>
          <w:color w:val="FFFFFF" w:themeColor="background1"/>
          <w:sz w:val="24"/>
          <w:szCs w:val="24"/>
          <w:lang w:val="tr-TR"/>
        </w:rPr>
        <w:t>and</w:t>
      </w:r>
      <w:proofErr w:type="spellEnd"/>
      <w:r w:rsidRPr="001E3F2A">
        <w:rPr>
          <w:color w:val="FFFFFF" w:themeColor="background1"/>
          <w:sz w:val="24"/>
          <w:szCs w:val="24"/>
          <w:lang w:val="tr-TR"/>
        </w:rPr>
        <w:t xml:space="preserve"> </w:t>
      </w:r>
      <w:proofErr w:type="spellStart"/>
      <w:r w:rsidRPr="001E3F2A">
        <w:rPr>
          <w:color w:val="FFFFFF" w:themeColor="background1"/>
          <w:sz w:val="24"/>
          <w:szCs w:val="24"/>
          <w:lang w:val="tr-TR"/>
        </w:rPr>
        <w:t>stunning</w:t>
      </w:r>
      <w:proofErr w:type="spellEnd"/>
      <w:r w:rsidRPr="001E3F2A">
        <w:rPr>
          <w:color w:val="FFFFFF" w:themeColor="background1"/>
          <w:sz w:val="24"/>
          <w:szCs w:val="24"/>
          <w:lang w:val="tr-TR"/>
        </w:rPr>
        <w:t xml:space="preserve"> </w:t>
      </w:r>
      <w:proofErr w:type="spellStart"/>
      <w:r w:rsidRPr="001E3F2A">
        <w:rPr>
          <w:color w:val="FFFFFF" w:themeColor="background1"/>
          <w:sz w:val="24"/>
          <w:szCs w:val="24"/>
          <w:lang w:val="tr-TR"/>
        </w:rPr>
        <w:t>from</w:t>
      </w:r>
      <w:proofErr w:type="spellEnd"/>
      <w:r w:rsidRPr="001E3F2A">
        <w:rPr>
          <w:color w:val="FFFFFF" w:themeColor="background1"/>
          <w:sz w:val="24"/>
          <w:szCs w:val="24"/>
          <w:lang w:val="tr-TR"/>
        </w:rPr>
        <w:t xml:space="preserve"> </w:t>
      </w:r>
      <w:proofErr w:type="spellStart"/>
      <w:r w:rsidRPr="001E3F2A">
        <w:rPr>
          <w:color w:val="FFFFFF" w:themeColor="background1"/>
          <w:sz w:val="24"/>
          <w:szCs w:val="24"/>
          <w:lang w:val="tr-TR"/>
        </w:rPr>
        <w:t>afar</w:t>
      </w:r>
      <w:proofErr w:type="spellEnd"/>
      <w:r w:rsidRPr="001E3F2A">
        <w:rPr>
          <w:color w:val="FFFFFF" w:themeColor="background1"/>
          <w:sz w:val="24"/>
          <w:szCs w:val="24"/>
          <w:lang w:val="tr-TR"/>
        </w:rPr>
        <w:t xml:space="preserve">. Yet the </w:t>
      </w:r>
      <w:proofErr w:type="spellStart"/>
      <w:r w:rsidRPr="001E3F2A">
        <w:rPr>
          <w:color w:val="FFFFFF" w:themeColor="background1"/>
          <w:sz w:val="24"/>
          <w:szCs w:val="24"/>
          <w:lang w:val="tr-TR"/>
        </w:rPr>
        <w:t>road</w:t>
      </w:r>
      <w:proofErr w:type="spellEnd"/>
      <w:r w:rsidRPr="001E3F2A">
        <w:rPr>
          <w:color w:val="FFFFFF" w:themeColor="background1"/>
          <w:sz w:val="24"/>
          <w:szCs w:val="24"/>
          <w:lang w:val="tr-TR"/>
        </w:rPr>
        <w:t xml:space="preserve">, the </w:t>
      </w:r>
      <w:proofErr w:type="spellStart"/>
      <w:r w:rsidRPr="001E3F2A">
        <w:rPr>
          <w:color w:val="FFFFFF" w:themeColor="background1"/>
          <w:sz w:val="24"/>
          <w:szCs w:val="24"/>
          <w:lang w:val="tr-TR"/>
        </w:rPr>
        <w:t>climb</w:t>
      </w:r>
      <w:proofErr w:type="spellEnd"/>
      <w:r w:rsidRPr="001E3F2A">
        <w:rPr>
          <w:color w:val="FFFFFF" w:themeColor="background1"/>
          <w:sz w:val="24"/>
          <w:szCs w:val="24"/>
          <w:lang w:val="tr-TR"/>
        </w:rPr>
        <w:t xml:space="preserve"> is </w:t>
      </w:r>
      <w:proofErr w:type="spellStart"/>
      <w:r w:rsidRPr="001E3F2A">
        <w:rPr>
          <w:color w:val="FFFFFF" w:themeColor="background1"/>
          <w:sz w:val="24"/>
          <w:szCs w:val="24"/>
          <w:lang w:val="tr-TR"/>
        </w:rPr>
        <w:t>lethal</w:t>
      </w:r>
      <w:proofErr w:type="spellEnd"/>
      <w:r w:rsidRPr="001E3F2A">
        <w:rPr>
          <w:color w:val="FFFFFF" w:themeColor="background1"/>
          <w:sz w:val="24"/>
          <w:szCs w:val="24"/>
          <w:lang w:val="tr-TR"/>
        </w:rPr>
        <w:t xml:space="preserve">. </w:t>
      </w:r>
      <w:proofErr w:type="spellStart"/>
      <w:r w:rsidRPr="001E3F2A">
        <w:rPr>
          <w:color w:val="FFFFFF" w:themeColor="background1"/>
          <w:sz w:val="24"/>
          <w:szCs w:val="24"/>
          <w:lang w:val="tr-TR"/>
        </w:rPr>
        <w:t>Mutated</w:t>
      </w:r>
      <w:proofErr w:type="spellEnd"/>
      <w:r w:rsidRPr="001E3F2A">
        <w:rPr>
          <w:color w:val="FFFFFF" w:themeColor="background1"/>
          <w:sz w:val="24"/>
          <w:szCs w:val="24"/>
          <w:lang w:val="tr-TR"/>
        </w:rPr>
        <w:t xml:space="preserve"> </w:t>
      </w:r>
      <w:proofErr w:type="spellStart"/>
      <w:r w:rsidRPr="001E3F2A">
        <w:rPr>
          <w:color w:val="FFFFFF" w:themeColor="background1"/>
          <w:sz w:val="24"/>
          <w:szCs w:val="24"/>
          <w:lang w:val="tr-TR"/>
        </w:rPr>
        <w:t>wolves</w:t>
      </w:r>
      <w:proofErr w:type="spellEnd"/>
      <w:r w:rsidRPr="001E3F2A">
        <w:rPr>
          <w:color w:val="FFFFFF" w:themeColor="background1"/>
          <w:sz w:val="24"/>
          <w:szCs w:val="24"/>
          <w:lang w:val="tr-TR"/>
        </w:rPr>
        <w:t xml:space="preserve">, </w:t>
      </w:r>
      <w:proofErr w:type="spellStart"/>
      <w:r w:rsidRPr="001E3F2A">
        <w:rPr>
          <w:color w:val="FFFFFF" w:themeColor="background1"/>
          <w:sz w:val="24"/>
          <w:szCs w:val="24"/>
          <w:lang w:val="tr-TR"/>
        </w:rPr>
        <w:t>creatures</w:t>
      </w:r>
      <w:proofErr w:type="spellEnd"/>
      <w:r w:rsidRPr="001E3F2A">
        <w:rPr>
          <w:color w:val="FFFFFF" w:themeColor="background1"/>
          <w:sz w:val="24"/>
          <w:szCs w:val="24"/>
          <w:lang w:val="tr-TR"/>
        </w:rPr>
        <w:t xml:space="preserve"> of </w:t>
      </w:r>
      <w:proofErr w:type="spellStart"/>
      <w:r w:rsidRPr="001E3F2A">
        <w:rPr>
          <w:color w:val="FFFFFF" w:themeColor="background1"/>
          <w:sz w:val="24"/>
          <w:szCs w:val="24"/>
          <w:lang w:val="tr-TR"/>
        </w:rPr>
        <w:t>dark</w:t>
      </w:r>
      <w:proofErr w:type="spellEnd"/>
      <w:r w:rsidRPr="001E3F2A">
        <w:rPr>
          <w:color w:val="FFFFFF" w:themeColor="background1"/>
          <w:sz w:val="24"/>
          <w:szCs w:val="24"/>
          <w:lang w:val="tr-TR"/>
        </w:rPr>
        <w:t xml:space="preserve">, </w:t>
      </w:r>
      <w:proofErr w:type="spellStart"/>
      <w:r w:rsidRPr="001E3F2A">
        <w:rPr>
          <w:color w:val="FFFFFF" w:themeColor="background1"/>
          <w:sz w:val="24"/>
          <w:szCs w:val="24"/>
          <w:lang w:val="tr-TR"/>
        </w:rPr>
        <w:t>foul</w:t>
      </w:r>
      <w:proofErr w:type="spellEnd"/>
      <w:r w:rsidRPr="001E3F2A">
        <w:rPr>
          <w:color w:val="FFFFFF" w:themeColor="background1"/>
          <w:sz w:val="24"/>
          <w:szCs w:val="24"/>
          <w:lang w:val="tr-TR"/>
        </w:rPr>
        <w:t xml:space="preserve"> </w:t>
      </w:r>
      <w:proofErr w:type="spellStart"/>
      <w:r w:rsidRPr="001E3F2A">
        <w:rPr>
          <w:color w:val="FFFFFF" w:themeColor="background1"/>
          <w:sz w:val="24"/>
          <w:szCs w:val="24"/>
          <w:lang w:val="tr-TR"/>
        </w:rPr>
        <w:t>beasts</w:t>
      </w:r>
      <w:proofErr w:type="spellEnd"/>
      <w:r w:rsidRPr="001E3F2A">
        <w:rPr>
          <w:color w:val="FFFFFF" w:themeColor="background1"/>
          <w:sz w:val="24"/>
          <w:szCs w:val="24"/>
          <w:lang w:val="tr-TR"/>
        </w:rPr>
        <w:t xml:space="preserve"> </w:t>
      </w:r>
      <w:proofErr w:type="spellStart"/>
      <w:r w:rsidRPr="001E3F2A">
        <w:rPr>
          <w:color w:val="FFFFFF" w:themeColor="background1"/>
          <w:sz w:val="24"/>
          <w:szCs w:val="24"/>
          <w:lang w:val="tr-TR"/>
        </w:rPr>
        <w:t>guard</w:t>
      </w:r>
      <w:proofErr w:type="spellEnd"/>
      <w:r w:rsidRPr="001E3F2A">
        <w:rPr>
          <w:color w:val="FFFFFF" w:themeColor="background1"/>
          <w:sz w:val="24"/>
          <w:szCs w:val="24"/>
          <w:lang w:val="tr-TR"/>
        </w:rPr>
        <w:t xml:space="preserve"> the </w:t>
      </w:r>
      <w:proofErr w:type="spellStart"/>
      <w:r w:rsidRPr="001E3F2A">
        <w:rPr>
          <w:color w:val="FFFFFF" w:themeColor="background1"/>
          <w:sz w:val="24"/>
          <w:szCs w:val="24"/>
          <w:lang w:val="tr-TR"/>
        </w:rPr>
        <w:t>mountain</w:t>
      </w:r>
      <w:proofErr w:type="spellEnd"/>
      <w:r w:rsidRPr="001E3F2A">
        <w:rPr>
          <w:color w:val="FFFFFF" w:themeColor="background1"/>
          <w:sz w:val="24"/>
          <w:szCs w:val="24"/>
          <w:lang w:val="tr-TR"/>
        </w:rPr>
        <w:t xml:space="preserve">. </w:t>
      </w:r>
      <w:proofErr w:type="spellStart"/>
      <w:r w:rsidRPr="001E3F2A">
        <w:rPr>
          <w:color w:val="FFFFFF" w:themeColor="background1"/>
          <w:sz w:val="24"/>
          <w:szCs w:val="24"/>
          <w:lang w:val="tr-TR"/>
        </w:rPr>
        <w:t>Some</w:t>
      </w:r>
      <w:proofErr w:type="spellEnd"/>
      <w:r w:rsidRPr="001E3F2A">
        <w:rPr>
          <w:color w:val="FFFFFF" w:themeColor="background1"/>
          <w:sz w:val="24"/>
          <w:szCs w:val="24"/>
          <w:lang w:val="tr-TR"/>
        </w:rPr>
        <w:t xml:space="preserve"> say </w:t>
      </w:r>
      <w:proofErr w:type="spellStart"/>
      <w:r w:rsidRPr="001E3F2A">
        <w:rPr>
          <w:color w:val="FFFFFF" w:themeColor="background1"/>
          <w:sz w:val="24"/>
          <w:szCs w:val="24"/>
          <w:lang w:val="tr-TR"/>
        </w:rPr>
        <w:t>even</w:t>
      </w:r>
      <w:proofErr w:type="spellEnd"/>
      <w:r w:rsidRPr="001E3F2A">
        <w:rPr>
          <w:color w:val="FFFFFF" w:themeColor="background1"/>
          <w:sz w:val="24"/>
          <w:szCs w:val="24"/>
          <w:lang w:val="tr-TR"/>
        </w:rPr>
        <w:t xml:space="preserve"> </w:t>
      </w:r>
      <w:proofErr w:type="spellStart"/>
      <w:r w:rsidRPr="001E3F2A">
        <w:rPr>
          <w:color w:val="FFFFFF" w:themeColor="background1"/>
          <w:sz w:val="24"/>
          <w:szCs w:val="24"/>
          <w:lang w:val="tr-TR"/>
        </w:rPr>
        <w:t>mighty</w:t>
      </w:r>
      <w:proofErr w:type="spellEnd"/>
      <w:r w:rsidRPr="001E3F2A">
        <w:rPr>
          <w:color w:val="FFFFFF" w:themeColor="background1"/>
          <w:sz w:val="24"/>
          <w:szCs w:val="24"/>
          <w:lang w:val="tr-TR"/>
        </w:rPr>
        <w:t xml:space="preserve"> </w:t>
      </w:r>
      <w:proofErr w:type="spellStart"/>
      <w:r w:rsidRPr="001E3F2A">
        <w:rPr>
          <w:color w:val="FFFFFF" w:themeColor="background1"/>
          <w:sz w:val="24"/>
          <w:szCs w:val="24"/>
          <w:lang w:val="tr-TR"/>
        </w:rPr>
        <w:t>dragons</w:t>
      </w:r>
      <w:proofErr w:type="spellEnd"/>
      <w:r w:rsidRPr="001E3F2A">
        <w:rPr>
          <w:color w:val="FFFFFF" w:themeColor="background1"/>
          <w:sz w:val="24"/>
          <w:szCs w:val="24"/>
          <w:lang w:val="tr-TR"/>
        </w:rPr>
        <w:t xml:space="preserve"> </w:t>
      </w:r>
      <w:proofErr w:type="spellStart"/>
      <w:r w:rsidRPr="001E3F2A">
        <w:rPr>
          <w:color w:val="FFFFFF" w:themeColor="background1"/>
          <w:sz w:val="24"/>
          <w:szCs w:val="24"/>
          <w:lang w:val="tr-TR"/>
        </w:rPr>
        <w:t>live</w:t>
      </w:r>
      <w:proofErr w:type="spellEnd"/>
      <w:r w:rsidRPr="001E3F2A">
        <w:rPr>
          <w:color w:val="FFFFFF" w:themeColor="background1"/>
          <w:sz w:val="24"/>
          <w:szCs w:val="24"/>
          <w:lang w:val="tr-TR"/>
        </w:rPr>
        <w:t xml:space="preserve"> </w:t>
      </w:r>
      <w:proofErr w:type="spellStart"/>
      <w:r w:rsidRPr="001E3F2A">
        <w:rPr>
          <w:color w:val="FFFFFF" w:themeColor="background1"/>
          <w:sz w:val="24"/>
          <w:szCs w:val="24"/>
          <w:lang w:val="tr-TR"/>
        </w:rPr>
        <w:t>near</w:t>
      </w:r>
      <w:proofErr w:type="spellEnd"/>
      <w:r w:rsidRPr="001E3F2A">
        <w:rPr>
          <w:color w:val="FFFFFF" w:themeColor="background1"/>
          <w:sz w:val="24"/>
          <w:szCs w:val="24"/>
          <w:lang w:val="tr-TR"/>
        </w:rPr>
        <w:t xml:space="preserve"> the top.</w:t>
      </w:r>
    </w:p>
    <w:p w14:paraId="5DFEDEF6" w14:textId="0ECD9547" w:rsidR="003714E6" w:rsidRPr="001E3F2A" w:rsidRDefault="001E3F2A" w:rsidP="003714E6">
      <w:pPr>
        <w:rPr>
          <w:color w:val="FFFFFF" w:themeColor="background1"/>
          <w:sz w:val="24"/>
          <w:szCs w:val="24"/>
          <w:lang w:val="tr-TR"/>
        </w:rPr>
      </w:pPr>
      <w:proofErr w:type="spellStart"/>
      <w:r w:rsidRPr="001E3F2A">
        <w:rPr>
          <w:color w:val="FFFFFF" w:themeColor="background1"/>
          <w:sz w:val="24"/>
          <w:szCs w:val="24"/>
          <w:lang w:val="tr-TR"/>
        </w:rPr>
        <w:t>Every</w:t>
      </w:r>
      <w:proofErr w:type="spellEnd"/>
      <w:r w:rsidRPr="001E3F2A">
        <w:rPr>
          <w:color w:val="FFFFFF" w:themeColor="background1"/>
          <w:sz w:val="24"/>
          <w:szCs w:val="24"/>
          <w:lang w:val="tr-TR"/>
        </w:rPr>
        <w:t xml:space="preserve"> </w:t>
      </w:r>
      <w:proofErr w:type="spellStart"/>
      <w:r w:rsidRPr="001E3F2A">
        <w:rPr>
          <w:color w:val="FFFFFF" w:themeColor="background1"/>
          <w:sz w:val="24"/>
          <w:szCs w:val="24"/>
          <w:lang w:val="tr-TR"/>
        </w:rPr>
        <w:t>year</w:t>
      </w:r>
      <w:proofErr w:type="spellEnd"/>
      <w:r w:rsidRPr="001E3F2A">
        <w:rPr>
          <w:color w:val="FFFFFF" w:themeColor="background1"/>
          <w:sz w:val="24"/>
          <w:szCs w:val="24"/>
          <w:lang w:val="tr-TR"/>
        </w:rPr>
        <w:t xml:space="preserve"> </w:t>
      </w:r>
      <w:proofErr w:type="spellStart"/>
      <w:r w:rsidRPr="001E3F2A">
        <w:rPr>
          <w:color w:val="FFFFFF" w:themeColor="background1"/>
          <w:sz w:val="24"/>
          <w:szCs w:val="24"/>
          <w:lang w:val="tr-TR"/>
        </w:rPr>
        <w:t>hundreds</w:t>
      </w:r>
      <w:proofErr w:type="spellEnd"/>
      <w:r w:rsidRPr="001E3F2A">
        <w:rPr>
          <w:color w:val="FFFFFF" w:themeColor="background1"/>
          <w:sz w:val="24"/>
          <w:szCs w:val="24"/>
          <w:lang w:val="tr-TR"/>
        </w:rPr>
        <w:t xml:space="preserve"> of </w:t>
      </w:r>
      <w:proofErr w:type="spellStart"/>
      <w:r w:rsidRPr="001E3F2A">
        <w:rPr>
          <w:color w:val="FFFFFF" w:themeColor="background1"/>
          <w:sz w:val="24"/>
          <w:szCs w:val="24"/>
          <w:lang w:val="tr-TR"/>
        </w:rPr>
        <w:t>warriors</w:t>
      </w:r>
      <w:proofErr w:type="spellEnd"/>
      <w:r w:rsidRPr="001E3F2A">
        <w:rPr>
          <w:color w:val="FFFFFF" w:themeColor="background1"/>
          <w:sz w:val="24"/>
          <w:szCs w:val="24"/>
          <w:lang w:val="tr-TR"/>
        </w:rPr>
        <w:t xml:space="preserve">, </w:t>
      </w:r>
      <w:proofErr w:type="spellStart"/>
      <w:r w:rsidRPr="001E3F2A">
        <w:rPr>
          <w:color w:val="FFFFFF" w:themeColor="background1"/>
          <w:sz w:val="24"/>
          <w:szCs w:val="24"/>
          <w:lang w:val="tr-TR"/>
        </w:rPr>
        <w:t>adventurers</w:t>
      </w:r>
      <w:proofErr w:type="spellEnd"/>
      <w:r w:rsidRPr="001E3F2A">
        <w:rPr>
          <w:color w:val="FFFFFF" w:themeColor="background1"/>
          <w:sz w:val="24"/>
          <w:szCs w:val="24"/>
          <w:lang w:val="tr-TR"/>
        </w:rPr>
        <w:t xml:space="preserve">, </w:t>
      </w:r>
      <w:proofErr w:type="spellStart"/>
      <w:r w:rsidRPr="001E3F2A">
        <w:rPr>
          <w:color w:val="FFFFFF" w:themeColor="background1"/>
          <w:sz w:val="24"/>
          <w:szCs w:val="24"/>
          <w:lang w:val="tr-TR"/>
        </w:rPr>
        <w:t>explorers</w:t>
      </w:r>
      <w:proofErr w:type="spellEnd"/>
      <w:r w:rsidRPr="001E3F2A">
        <w:rPr>
          <w:color w:val="FFFFFF" w:themeColor="background1"/>
          <w:sz w:val="24"/>
          <w:szCs w:val="24"/>
          <w:lang w:val="tr-TR"/>
        </w:rPr>
        <w:t xml:space="preserve"> </w:t>
      </w:r>
      <w:proofErr w:type="spellStart"/>
      <w:r w:rsidRPr="001E3F2A">
        <w:rPr>
          <w:color w:val="FFFFFF" w:themeColor="background1"/>
          <w:sz w:val="24"/>
          <w:szCs w:val="24"/>
          <w:lang w:val="tr-TR"/>
        </w:rPr>
        <w:t>try</w:t>
      </w:r>
      <w:proofErr w:type="spellEnd"/>
      <w:r w:rsidRPr="001E3F2A">
        <w:rPr>
          <w:color w:val="FFFFFF" w:themeColor="background1"/>
          <w:sz w:val="24"/>
          <w:szCs w:val="24"/>
          <w:lang w:val="tr-TR"/>
        </w:rPr>
        <w:t xml:space="preserve"> to </w:t>
      </w:r>
      <w:proofErr w:type="spellStart"/>
      <w:r w:rsidRPr="001E3F2A">
        <w:rPr>
          <w:color w:val="FFFFFF" w:themeColor="background1"/>
          <w:sz w:val="24"/>
          <w:szCs w:val="24"/>
          <w:lang w:val="tr-TR"/>
        </w:rPr>
        <w:t>reach</w:t>
      </w:r>
      <w:proofErr w:type="spellEnd"/>
      <w:r w:rsidRPr="001E3F2A">
        <w:rPr>
          <w:color w:val="FFFFFF" w:themeColor="background1"/>
          <w:sz w:val="24"/>
          <w:szCs w:val="24"/>
          <w:lang w:val="tr-TR"/>
        </w:rPr>
        <w:t xml:space="preserve"> the </w:t>
      </w:r>
      <w:proofErr w:type="spellStart"/>
      <w:r w:rsidRPr="001E3F2A">
        <w:rPr>
          <w:color w:val="FFFFFF" w:themeColor="background1"/>
          <w:sz w:val="24"/>
          <w:szCs w:val="24"/>
          <w:lang w:val="tr-TR"/>
        </w:rPr>
        <w:t>summit</w:t>
      </w:r>
      <w:proofErr w:type="spellEnd"/>
      <w:r w:rsidRPr="001E3F2A">
        <w:rPr>
          <w:color w:val="FFFFFF" w:themeColor="background1"/>
          <w:sz w:val="24"/>
          <w:szCs w:val="24"/>
          <w:lang w:val="tr-TR"/>
        </w:rPr>
        <w:t xml:space="preserve">. </w:t>
      </w:r>
      <w:proofErr w:type="spellStart"/>
      <w:r w:rsidRPr="001E3F2A">
        <w:rPr>
          <w:color w:val="FFFFFF" w:themeColor="background1"/>
          <w:sz w:val="24"/>
          <w:szCs w:val="24"/>
          <w:lang w:val="tr-TR"/>
        </w:rPr>
        <w:t>Prophecy</w:t>
      </w:r>
      <w:proofErr w:type="spellEnd"/>
      <w:r w:rsidRPr="001E3F2A">
        <w:rPr>
          <w:color w:val="FFFFFF" w:themeColor="background1"/>
          <w:sz w:val="24"/>
          <w:szCs w:val="24"/>
          <w:lang w:val="tr-TR"/>
        </w:rPr>
        <w:t xml:space="preserve"> say </w:t>
      </w:r>
      <w:proofErr w:type="spellStart"/>
      <w:r w:rsidRPr="001E3F2A">
        <w:rPr>
          <w:color w:val="FFFFFF" w:themeColor="background1"/>
          <w:sz w:val="24"/>
          <w:szCs w:val="24"/>
          <w:lang w:val="tr-TR"/>
        </w:rPr>
        <w:t>some</w:t>
      </w:r>
      <w:proofErr w:type="spellEnd"/>
      <w:r w:rsidRPr="001E3F2A">
        <w:rPr>
          <w:color w:val="FFFFFF" w:themeColor="background1"/>
          <w:sz w:val="24"/>
          <w:szCs w:val="24"/>
          <w:lang w:val="tr-TR"/>
        </w:rPr>
        <w:t xml:space="preserve"> </w:t>
      </w:r>
      <w:proofErr w:type="spellStart"/>
      <w:r w:rsidRPr="001E3F2A">
        <w:rPr>
          <w:color w:val="FFFFFF" w:themeColor="background1"/>
          <w:sz w:val="24"/>
          <w:szCs w:val="24"/>
          <w:lang w:val="tr-TR"/>
        </w:rPr>
        <w:t>will</w:t>
      </w:r>
      <w:proofErr w:type="spellEnd"/>
      <w:r w:rsidRPr="001E3F2A">
        <w:rPr>
          <w:color w:val="FFFFFF" w:themeColor="background1"/>
          <w:sz w:val="24"/>
          <w:szCs w:val="24"/>
          <w:lang w:val="tr-TR"/>
        </w:rPr>
        <w:t xml:space="preserve"> </w:t>
      </w:r>
      <w:proofErr w:type="spellStart"/>
      <w:r w:rsidRPr="001E3F2A">
        <w:rPr>
          <w:color w:val="FFFFFF" w:themeColor="background1"/>
          <w:sz w:val="24"/>
          <w:szCs w:val="24"/>
          <w:lang w:val="tr-TR"/>
        </w:rPr>
        <w:t>prevail</w:t>
      </w:r>
      <w:proofErr w:type="spellEnd"/>
      <w:r w:rsidRPr="001E3F2A">
        <w:rPr>
          <w:color w:val="FFFFFF" w:themeColor="background1"/>
          <w:sz w:val="24"/>
          <w:szCs w:val="24"/>
          <w:lang w:val="tr-TR"/>
        </w:rPr>
        <w:t xml:space="preserve">… No </w:t>
      </w:r>
      <w:proofErr w:type="spellStart"/>
      <w:r w:rsidRPr="001E3F2A">
        <w:rPr>
          <w:color w:val="FFFFFF" w:themeColor="background1"/>
          <w:sz w:val="24"/>
          <w:szCs w:val="24"/>
          <w:lang w:val="tr-TR"/>
        </w:rPr>
        <w:t>one</w:t>
      </w:r>
      <w:proofErr w:type="spellEnd"/>
      <w:r w:rsidRPr="001E3F2A">
        <w:rPr>
          <w:color w:val="FFFFFF" w:themeColor="background1"/>
          <w:sz w:val="24"/>
          <w:szCs w:val="24"/>
          <w:lang w:val="tr-TR"/>
        </w:rPr>
        <w:t xml:space="preserve"> has </w:t>
      </w:r>
      <w:proofErr w:type="spellStart"/>
      <w:r w:rsidRPr="001E3F2A">
        <w:rPr>
          <w:color w:val="FFFFFF" w:themeColor="background1"/>
          <w:sz w:val="24"/>
          <w:szCs w:val="24"/>
          <w:lang w:val="tr-TR"/>
        </w:rPr>
        <w:t>returned</w:t>
      </w:r>
      <w:proofErr w:type="spellEnd"/>
      <w:r w:rsidRPr="001E3F2A">
        <w:rPr>
          <w:color w:val="FFFFFF" w:themeColor="background1"/>
          <w:sz w:val="24"/>
          <w:szCs w:val="24"/>
          <w:lang w:val="tr-TR"/>
        </w:rPr>
        <w:t xml:space="preserve"> </w:t>
      </w:r>
      <w:proofErr w:type="spellStart"/>
      <w:r w:rsidRPr="001E3F2A">
        <w:rPr>
          <w:color w:val="FFFFFF" w:themeColor="background1"/>
          <w:sz w:val="24"/>
          <w:szCs w:val="24"/>
          <w:lang w:val="tr-TR"/>
        </w:rPr>
        <w:t>from</w:t>
      </w:r>
      <w:proofErr w:type="spellEnd"/>
      <w:r w:rsidRPr="001E3F2A">
        <w:rPr>
          <w:color w:val="FFFFFF" w:themeColor="background1"/>
          <w:sz w:val="24"/>
          <w:szCs w:val="24"/>
          <w:lang w:val="tr-TR"/>
        </w:rPr>
        <w:t xml:space="preserve"> the </w:t>
      </w:r>
      <w:proofErr w:type="spellStart"/>
      <w:r w:rsidRPr="001E3F2A">
        <w:rPr>
          <w:color w:val="FFFFFF" w:themeColor="background1"/>
          <w:sz w:val="24"/>
          <w:szCs w:val="24"/>
          <w:lang w:val="tr-TR"/>
        </w:rPr>
        <w:t>mountain</w:t>
      </w:r>
      <w:proofErr w:type="spellEnd"/>
      <w:r w:rsidRPr="001E3F2A">
        <w:rPr>
          <w:color w:val="FFFFFF" w:themeColor="background1"/>
          <w:sz w:val="24"/>
          <w:szCs w:val="24"/>
          <w:lang w:val="tr-TR"/>
        </w:rPr>
        <w:t>… Eve</w:t>
      </w:r>
      <w:r w:rsidRPr="001E3F2A">
        <w:rPr>
          <w:color w:val="FFFFFF" w:themeColor="background1"/>
          <w:sz w:val="24"/>
          <w:szCs w:val="24"/>
          <w:lang w:val="tr-TR"/>
        </w:rPr>
        <w:t>r.</w:t>
      </w:r>
    </w:p>
    <w:p w14:paraId="29C6365E" w14:textId="6C5DB5B6" w:rsidR="003714E6" w:rsidRPr="001E3F2A" w:rsidRDefault="003714E6" w:rsidP="003714E6">
      <w:pPr>
        <w:rPr>
          <w:color w:val="FFFFFF" w:themeColor="background1"/>
          <w:sz w:val="24"/>
          <w:szCs w:val="24"/>
          <w:lang w:val="tr-TR"/>
        </w:rPr>
      </w:pPr>
    </w:p>
    <w:p w14:paraId="74396C0D" w14:textId="2090FF83" w:rsidR="00C4439F" w:rsidRDefault="00C4439F" w:rsidP="003714E6">
      <w:pPr>
        <w:rPr>
          <w:lang w:val="tr-TR"/>
        </w:rPr>
      </w:pPr>
    </w:p>
    <w:p w14:paraId="6F7B6E8B" w14:textId="6D4CBF3B" w:rsidR="003714E6" w:rsidRDefault="003714E6" w:rsidP="003714E6">
      <w:pPr>
        <w:rPr>
          <w:lang w:val="tr-TR"/>
        </w:rPr>
      </w:pPr>
    </w:p>
    <w:p w14:paraId="5085CDB9" w14:textId="719C47AC" w:rsidR="003714E6" w:rsidRDefault="003714E6" w:rsidP="003714E6">
      <w:pPr>
        <w:rPr>
          <w:lang w:val="tr-TR"/>
        </w:rPr>
      </w:pPr>
    </w:p>
    <w:p w14:paraId="6CE1B489" w14:textId="361F16D2" w:rsidR="003714E6" w:rsidRDefault="003714E6" w:rsidP="003714E6">
      <w:pPr>
        <w:rPr>
          <w:lang w:val="tr-TR"/>
        </w:rPr>
      </w:pPr>
      <w:r w:rsidRPr="00ED0CE6">
        <w:rPr>
          <w:noProof/>
          <w:color w:val="C17529"/>
          <w:lang w:val="tr-TR"/>
        </w:rPr>
        <w:drawing>
          <wp:anchor distT="0" distB="0" distL="114300" distR="114300" simplePos="0" relativeHeight="251658240" behindDoc="0" locked="0" layoutInCell="1" allowOverlap="1" wp14:anchorId="780CEA2F" wp14:editId="1B925C50">
            <wp:simplePos x="0" y="0"/>
            <wp:positionH relativeFrom="column">
              <wp:posOffset>1259840</wp:posOffset>
            </wp:positionH>
            <wp:positionV relativeFrom="paragraph">
              <wp:posOffset>252730</wp:posOffset>
            </wp:positionV>
            <wp:extent cx="2145030" cy="2145030"/>
            <wp:effectExtent l="0" t="0" r="762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5030" cy="214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994E6A" w14:textId="792D9274" w:rsidR="003714E6" w:rsidRDefault="003714E6" w:rsidP="003714E6">
      <w:pPr>
        <w:rPr>
          <w:lang w:val="tr-TR"/>
        </w:rPr>
      </w:pPr>
    </w:p>
    <w:p w14:paraId="5F7DDC7A" w14:textId="7F47BF3D" w:rsidR="003714E6" w:rsidRDefault="003714E6" w:rsidP="003714E6">
      <w:pPr>
        <w:rPr>
          <w:lang w:val="tr-TR"/>
        </w:rPr>
      </w:pPr>
    </w:p>
    <w:p w14:paraId="21A2BEEB" w14:textId="7B82F38A" w:rsidR="003714E6" w:rsidRDefault="003714E6" w:rsidP="003714E6">
      <w:pPr>
        <w:rPr>
          <w:lang w:val="tr-TR"/>
        </w:rPr>
      </w:pPr>
    </w:p>
    <w:p w14:paraId="69C601D9" w14:textId="687E3035" w:rsidR="003714E6" w:rsidRDefault="003714E6" w:rsidP="003714E6">
      <w:pPr>
        <w:rPr>
          <w:lang w:val="tr-TR"/>
        </w:rPr>
      </w:pPr>
    </w:p>
    <w:p w14:paraId="31817EE1" w14:textId="02FE0B56" w:rsidR="003714E6" w:rsidRDefault="003714E6" w:rsidP="003714E6">
      <w:pPr>
        <w:rPr>
          <w:lang w:val="tr-TR"/>
        </w:rPr>
      </w:pPr>
    </w:p>
    <w:p w14:paraId="5A892D2D" w14:textId="5344F45E" w:rsidR="003714E6" w:rsidRPr="00ED0CE6" w:rsidRDefault="003714E6" w:rsidP="00ED0CE6">
      <w:pPr>
        <w:jc w:val="center"/>
        <w:rPr>
          <w:b/>
          <w:bCs/>
          <w:color w:val="C17529"/>
          <w:sz w:val="144"/>
          <w:szCs w:val="144"/>
          <w:lang w:val="tr-TR"/>
        </w:rPr>
      </w:pPr>
      <w:r w:rsidRPr="00C4439F">
        <w:rPr>
          <w:b/>
          <w:bCs/>
          <w:color w:val="C17529"/>
          <w:sz w:val="144"/>
          <w:szCs w:val="144"/>
          <w:lang w:val="tr-TR"/>
        </w:rPr>
        <w:t>ET</w:t>
      </w:r>
      <w:r w:rsidRPr="001E3F2A">
        <w:rPr>
          <w:b/>
          <w:bCs/>
          <w:color w:val="C17529"/>
          <w:sz w:val="144"/>
          <w:szCs w:val="144"/>
          <w:lang w:val="tr-TR"/>
        </w:rPr>
        <w:t>HERIA</w:t>
      </w:r>
    </w:p>
    <w:sectPr w:rsidR="003714E6" w:rsidRPr="00ED0CE6" w:rsidSect="003714E6">
      <w:headerReference w:type="even" r:id="rId20"/>
      <w:headerReference w:type="default" r:id="rId21"/>
      <w:footerReference w:type="default" r:id="rId22"/>
      <w:headerReference w:type="first" r:id="rId23"/>
      <w:footerReference w:type="first" r:id="rId24"/>
      <w:pgSz w:w="15840" w:h="12240" w:orient="landscape" w:code="1"/>
      <w:pgMar w:top="1296" w:right="720" w:bottom="864" w:left="720" w:header="360" w:footer="360" w:gutter="0"/>
      <w:cols w:num="2" w:sep="1"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541F04" w14:textId="77777777" w:rsidR="007766CB" w:rsidRDefault="007766CB" w:rsidP="009966C9">
      <w:pPr>
        <w:spacing w:after="0" w:line="240" w:lineRule="auto"/>
      </w:pPr>
      <w:r>
        <w:separator/>
      </w:r>
    </w:p>
  </w:endnote>
  <w:endnote w:type="continuationSeparator" w:id="0">
    <w:p w14:paraId="2B693C7F" w14:textId="77777777" w:rsidR="007766CB" w:rsidRDefault="007766CB" w:rsidP="00996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CB87C" w14:textId="77777777" w:rsidR="000B7976" w:rsidRDefault="000B7976">
    <w:pPr>
      <w:pStyle w:val="Footer"/>
    </w:pPr>
    <w:r w:rsidRPr="000B7976"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F30278F" wp14:editId="656A611A">
              <wp:simplePos x="0" y="0"/>
              <wp:positionH relativeFrom="column">
                <wp:posOffset>4993005</wp:posOffset>
              </wp:positionH>
              <wp:positionV relativeFrom="paragraph">
                <wp:posOffset>26621</wp:posOffset>
              </wp:positionV>
              <wp:extent cx="692151" cy="360683"/>
              <wp:effectExtent l="0" t="0" r="0" b="0"/>
              <wp:wrapNone/>
              <wp:docPr id="7" name="Shape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2151" cy="360683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wd2" y="hd2"/>
                          </a:cxn>
                          <a:cxn ang="5400000">
                            <a:pos x="wd2" y="hd2"/>
                          </a:cxn>
                          <a:cxn ang="10800000">
                            <a:pos x="wd2" y="hd2"/>
                          </a:cxn>
                          <a:cxn ang="16200000">
                            <a:pos x="wd2" y="hd2"/>
                          </a:cxn>
                        </a:cxnLst>
                        <a:rect l="0" t="0" r="r" b="b"/>
                        <a:pathLst>
                          <a:path w="21600" h="21600" extrusionOk="0">
                            <a:moveTo>
                              <a:pt x="3607" y="21600"/>
                            </a:moveTo>
                            <a:lnTo>
                              <a:pt x="6024" y="21600"/>
                            </a:lnTo>
                            <a:lnTo>
                              <a:pt x="6024" y="0"/>
                            </a:lnTo>
                            <a:lnTo>
                              <a:pt x="3607" y="0"/>
                            </a:lnTo>
                            <a:lnTo>
                              <a:pt x="3607" y="21600"/>
                            </a:lnTo>
                            <a:close/>
                            <a:moveTo>
                              <a:pt x="7610" y="21600"/>
                            </a:moveTo>
                            <a:lnTo>
                              <a:pt x="10027" y="21600"/>
                            </a:lnTo>
                            <a:lnTo>
                              <a:pt x="10027" y="0"/>
                            </a:lnTo>
                            <a:lnTo>
                              <a:pt x="7610" y="0"/>
                            </a:lnTo>
                            <a:lnTo>
                              <a:pt x="7610" y="21600"/>
                            </a:lnTo>
                            <a:close/>
                            <a:moveTo>
                              <a:pt x="0" y="21600"/>
                            </a:moveTo>
                            <a:lnTo>
                              <a:pt x="2021" y="21600"/>
                            </a:lnTo>
                            <a:lnTo>
                              <a:pt x="2021" y="0"/>
                            </a:lnTo>
                            <a:lnTo>
                              <a:pt x="0" y="0"/>
                            </a:lnTo>
                            <a:lnTo>
                              <a:pt x="0" y="21600"/>
                            </a:lnTo>
                            <a:close/>
                            <a:moveTo>
                              <a:pt x="15576" y="21600"/>
                            </a:moveTo>
                            <a:lnTo>
                              <a:pt x="17993" y="21600"/>
                            </a:lnTo>
                            <a:lnTo>
                              <a:pt x="17993" y="0"/>
                            </a:lnTo>
                            <a:lnTo>
                              <a:pt x="15576" y="0"/>
                            </a:lnTo>
                            <a:lnTo>
                              <a:pt x="15576" y="21600"/>
                            </a:lnTo>
                            <a:close/>
                            <a:moveTo>
                              <a:pt x="11573" y="21600"/>
                            </a:moveTo>
                            <a:lnTo>
                              <a:pt x="13990" y="21600"/>
                            </a:lnTo>
                            <a:lnTo>
                              <a:pt x="13990" y="0"/>
                            </a:lnTo>
                            <a:lnTo>
                              <a:pt x="11573" y="0"/>
                            </a:lnTo>
                            <a:lnTo>
                              <a:pt x="11573" y="21600"/>
                            </a:lnTo>
                            <a:close/>
                            <a:moveTo>
                              <a:pt x="19579" y="0"/>
                            </a:moveTo>
                            <a:lnTo>
                              <a:pt x="19579" y="21600"/>
                            </a:lnTo>
                            <a:lnTo>
                              <a:pt x="21600" y="21600"/>
                            </a:lnTo>
                            <a:lnTo>
                              <a:pt x="21600" y="0"/>
                            </a:lnTo>
                            <a:lnTo>
                              <a:pt x="19579" y="0"/>
                            </a:lnTo>
                            <a:close/>
                          </a:path>
                        </a:pathLst>
                      </a:custGeom>
                      <a:solidFill>
                        <a:schemeClr val="accent2"/>
                      </a:solidFill>
                      <a:ln w="12700">
                        <a:miter lim="400000"/>
                      </a:ln>
                    </wps:spPr>
                    <wps:bodyPr lIns="38100" tIns="38100" rIns="38100" bIns="38100" anchor="ctr"/>
                  </wps:wsp>
                </a:graphicData>
              </a:graphic>
            </wp:anchor>
          </w:drawing>
        </mc:Choice>
        <mc:Fallback>
          <w:pict>
            <v:shape w14:anchorId="6CEC7905" id="Shape" o:spid="_x0000_s1026" style="position:absolute;margin-left:393.15pt;margin-top:2.1pt;width:54.5pt;height:28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" path="m3607,21600r2417,l6024,,3607,r,21600xm7610,21600r2417,l10027,,7610,r,21600xm,21600r2021,l2021,,,,,21600xm15576,21600r2417,l17993,,15576,r,21600xm11573,21600r2417,l13990,,11573,r,21600xm19579,r,21600l21600,21600,21600,,19579,xe" fillcolor="#a5644e [3205]" stroked="f" strokeweight="1pt">
              <v:stroke miterlimit="4" joinstyle="miter"/>
              <v:path arrowok="t" o:extrusionok="f" o:connecttype="custom" o:connectlocs="346076,180342;346076,180342;346076,180342;346076,180342" o:connectangles="0,90,180,270"/>
            </v:shape>
          </w:pict>
        </mc:Fallback>
      </mc:AlternateContent>
    </w:r>
    <w:r w:rsidRPr="000B7976"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D1C1F93" wp14:editId="7AF43147">
              <wp:simplePos x="0" y="0"/>
              <wp:positionH relativeFrom="column">
                <wp:posOffset>0</wp:posOffset>
              </wp:positionH>
              <wp:positionV relativeFrom="paragraph">
                <wp:posOffset>41373</wp:posOffset>
              </wp:positionV>
              <wp:extent cx="692151" cy="360683"/>
              <wp:effectExtent l="0" t="0" r="0" b="0"/>
              <wp:wrapNone/>
              <wp:docPr id="8" name="Shape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2151" cy="360683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wd2" y="hd2"/>
                          </a:cxn>
                          <a:cxn ang="5400000">
                            <a:pos x="wd2" y="hd2"/>
                          </a:cxn>
                          <a:cxn ang="10800000">
                            <a:pos x="wd2" y="hd2"/>
                          </a:cxn>
                          <a:cxn ang="16200000">
                            <a:pos x="wd2" y="hd2"/>
                          </a:cxn>
                        </a:cxnLst>
                        <a:rect l="0" t="0" r="r" b="b"/>
                        <a:pathLst>
                          <a:path w="21600" h="21600" extrusionOk="0">
                            <a:moveTo>
                              <a:pt x="3607" y="21600"/>
                            </a:moveTo>
                            <a:lnTo>
                              <a:pt x="6024" y="21600"/>
                            </a:lnTo>
                            <a:lnTo>
                              <a:pt x="6024" y="0"/>
                            </a:lnTo>
                            <a:lnTo>
                              <a:pt x="3607" y="0"/>
                            </a:lnTo>
                            <a:lnTo>
                              <a:pt x="3607" y="21600"/>
                            </a:lnTo>
                            <a:close/>
                            <a:moveTo>
                              <a:pt x="7610" y="21600"/>
                            </a:moveTo>
                            <a:lnTo>
                              <a:pt x="10027" y="21600"/>
                            </a:lnTo>
                            <a:lnTo>
                              <a:pt x="10027" y="0"/>
                            </a:lnTo>
                            <a:lnTo>
                              <a:pt x="7610" y="0"/>
                            </a:lnTo>
                            <a:lnTo>
                              <a:pt x="7610" y="21600"/>
                            </a:lnTo>
                            <a:close/>
                            <a:moveTo>
                              <a:pt x="0" y="21600"/>
                            </a:moveTo>
                            <a:lnTo>
                              <a:pt x="2021" y="21600"/>
                            </a:lnTo>
                            <a:lnTo>
                              <a:pt x="2021" y="0"/>
                            </a:lnTo>
                            <a:lnTo>
                              <a:pt x="0" y="0"/>
                            </a:lnTo>
                            <a:lnTo>
                              <a:pt x="0" y="21600"/>
                            </a:lnTo>
                            <a:close/>
                            <a:moveTo>
                              <a:pt x="15576" y="21600"/>
                            </a:moveTo>
                            <a:lnTo>
                              <a:pt x="17993" y="21600"/>
                            </a:lnTo>
                            <a:lnTo>
                              <a:pt x="17993" y="0"/>
                            </a:lnTo>
                            <a:lnTo>
                              <a:pt x="15576" y="0"/>
                            </a:lnTo>
                            <a:lnTo>
                              <a:pt x="15576" y="21600"/>
                            </a:lnTo>
                            <a:close/>
                            <a:moveTo>
                              <a:pt x="11573" y="21600"/>
                            </a:moveTo>
                            <a:lnTo>
                              <a:pt x="13990" y="21600"/>
                            </a:lnTo>
                            <a:lnTo>
                              <a:pt x="13990" y="0"/>
                            </a:lnTo>
                            <a:lnTo>
                              <a:pt x="11573" y="0"/>
                            </a:lnTo>
                            <a:lnTo>
                              <a:pt x="11573" y="21600"/>
                            </a:lnTo>
                            <a:close/>
                            <a:moveTo>
                              <a:pt x="19579" y="0"/>
                            </a:moveTo>
                            <a:lnTo>
                              <a:pt x="19579" y="21600"/>
                            </a:lnTo>
                            <a:lnTo>
                              <a:pt x="21600" y="21600"/>
                            </a:lnTo>
                            <a:lnTo>
                              <a:pt x="21600" y="0"/>
                            </a:lnTo>
                            <a:lnTo>
                              <a:pt x="19579" y="0"/>
                            </a:lnTo>
                            <a:close/>
                          </a:path>
                        </a:pathLst>
                      </a:custGeom>
                      <a:solidFill>
                        <a:schemeClr val="accent2"/>
                      </a:solidFill>
                      <a:ln w="12700">
                        <a:miter lim="400000"/>
                      </a:ln>
                    </wps:spPr>
                    <wps:bodyPr lIns="38100" tIns="38100" rIns="38100" bIns="38100" anchor="ctr"/>
                  </wps:wsp>
                </a:graphicData>
              </a:graphic>
            </wp:anchor>
          </w:drawing>
        </mc:Choice>
        <mc:Fallback>
          <w:pict>
            <v:shape w14:anchorId="3F2FDDC4" id="Shape" o:spid="_x0000_s1026" style="position:absolute;margin-left:0;margin-top:3.25pt;width:54.5pt;height:28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" path="m3607,21600r2417,l6024,,3607,r,21600xm7610,21600r2417,l10027,,7610,r,21600xm,21600r2021,l2021,,,,,21600xm15576,21600r2417,l17993,,15576,r,21600xm11573,21600r2417,l13990,,11573,r,21600xm19579,r,21600l21600,21600,21600,,19579,xe" fillcolor="#a5644e [3205]" stroked="f" strokeweight="1pt">
              <v:stroke miterlimit="4" joinstyle="miter"/>
              <v:path arrowok="t" o:extrusionok="f" o:connecttype="custom" o:connectlocs="346076,180342;346076,180342;346076,180342;346076,180342" o:connectangles="0,90,180,270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744BD2" w14:textId="77777777" w:rsidR="000B7976" w:rsidRDefault="000B7976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1E0B88EA" wp14:editId="78B68F2A">
              <wp:simplePos x="0" y="0"/>
              <wp:positionH relativeFrom="column">
                <wp:posOffset>5040923</wp:posOffset>
              </wp:positionH>
              <wp:positionV relativeFrom="paragraph">
                <wp:posOffset>-1468072</wp:posOffset>
              </wp:positionV>
              <wp:extent cx="562610" cy="1855177"/>
              <wp:effectExtent l="0" t="0" r="8890" b="0"/>
              <wp:wrapNone/>
              <wp:docPr id="13" name="Shape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2610" cy="1855177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wd2" y="hd2"/>
                          </a:cxn>
                          <a:cxn ang="5400000">
                            <a:pos x="wd2" y="hd2"/>
                          </a:cxn>
                          <a:cxn ang="10800000">
                            <a:pos x="wd2" y="hd2"/>
                          </a:cxn>
                          <a:cxn ang="16200000">
                            <a:pos x="wd2" y="hd2"/>
                          </a:cxn>
                        </a:cxnLst>
                        <a:rect l="0" t="0" r="r" b="b"/>
                        <a:pathLst>
                          <a:path w="21600" h="21600" extrusionOk="0">
                            <a:moveTo>
                              <a:pt x="0" y="21600"/>
                            </a:moveTo>
                            <a:lnTo>
                              <a:pt x="1950" y="21600"/>
                            </a:lnTo>
                            <a:lnTo>
                              <a:pt x="1950" y="0"/>
                            </a:lnTo>
                            <a:lnTo>
                              <a:pt x="0" y="0"/>
                            </a:lnTo>
                            <a:lnTo>
                              <a:pt x="0" y="21600"/>
                            </a:lnTo>
                            <a:close/>
                            <a:moveTo>
                              <a:pt x="4925" y="21600"/>
                            </a:moveTo>
                            <a:lnTo>
                              <a:pt x="6875" y="21600"/>
                            </a:lnTo>
                            <a:lnTo>
                              <a:pt x="6875" y="0"/>
                            </a:lnTo>
                            <a:lnTo>
                              <a:pt x="4925" y="0"/>
                            </a:lnTo>
                            <a:lnTo>
                              <a:pt x="4925" y="21600"/>
                            </a:lnTo>
                            <a:close/>
                            <a:moveTo>
                              <a:pt x="19650" y="0"/>
                            </a:moveTo>
                            <a:lnTo>
                              <a:pt x="19650" y="21600"/>
                            </a:lnTo>
                            <a:lnTo>
                              <a:pt x="21600" y="21600"/>
                            </a:lnTo>
                            <a:lnTo>
                              <a:pt x="21600" y="0"/>
                            </a:lnTo>
                            <a:lnTo>
                              <a:pt x="19650" y="0"/>
                            </a:lnTo>
                            <a:close/>
                            <a:moveTo>
                              <a:pt x="14725" y="21600"/>
                            </a:moveTo>
                            <a:lnTo>
                              <a:pt x="16675" y="21600"/>
                            </a:lnTo>
                            <a:lnTo>
                              <a:pt x="16675" y="0"/>
                            </a:lnTo>
                            <a:lnTo>
                              <a:pt x="14725" y="0"/>
                            </a:lnTo>
                            <a:lnTo>
                              <a:pt x="14725" y="21600"/>
                            </a:lnTo>
                            <a:close/>
                            <a:moveTo>
                              <a:pt x="9800" y="21600"/>
                            </a:moveTo>
                            <a:lnTo>
                              <a:pt x="11751" y="21600"/>
                            </a:lnTo>
                            <a:lnTo>
                              <a:pt x="11751" y="0"/>
                            </a:lnTo>
                            <a:lnTo>
                              <a:pt x="9800" y="0"/>
                            </a:lnTo>
                            <a:lnTo>
                              <a:pt x="9800" y="21600"/>
                            </a:lnTo>
                            <a:close/>
                          </a:path>
                        </a:pathLst>
                      </a:custGeom>
                      <a:solidFill>
                        <a:schemeClr val="accent1">
                          <a:lumMod val="20000"/>
                          <a:lumOff val="80000"/>
                        </a:schemeClr>
                      </a:solidFill>
                      <a:ln w="12700">
                        <a:miter lim="400000"/>
                      </a:ln>
                    </wps:spPr>
                    <wps:bodyPr lIns="38100" tIns="38100" rIns="38100" bIns="38100" anchor="ctr"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8CCEFCC" id="Shape" o:spid="_x0000_s1026" style="position:absolute;margin-left:396.9pt;margin-top:-115.6pt;width:44.3pt;height:146.1pt;z-index:-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" path="m,21600r1950,l1950,,,,,21600xm4925,21600r1950,l6875,,4925,r,21600xm19650,r,21600l21600,21600,21600,,19650,xm14725,21600r1950,l16675,,14725,r,21600xm9800,21600r1951,l11751,,9800,r,21600xe" fillcolor="#fcecd5 [660]" stroked="f" strokeweight="1pt">
              <v:stroke miterlimit="4" joinstyle="miter"/>
              <v:path arrowok="t" o:extrusionok="f" o:connecttype="custom" o:connectlocs="281305,927589;281305,927589;281305,927589;281305,927589" o:connectangles="0,90,180,270"/>
            </v:shape>
          </w:pict>
        </mc:Fallback>
      </mc:AlternateContent>
    </w:r>
    <w:r w:rsidRPr="000B7976"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254C5F9E" wp14:editId="7DFCF39B">
              <wp:simplePos x="0" y="0"/>
              <wp:positionH relativeFrom="column">
                <wp:posOffset>6985</wp:posOffset>
              </wp:positionH>
              <wp:positionV relativeFrom="paragraph">
                <wp:posOffset>25448</wp:posOffset>
              </wp:positionV>
              <wp:extent cx="692151" cy="360683"/>
              <wp:effectExtent l="0" t="0" r="0" b="0"/>
              <wp:wrapNone/>
              <wp:docPr id="14" name="Shape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2151" cy="360683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wd2" y="hd2"/>
                          </a:cxn>
                          <a:cxn ang="5400000">
                            <a:pos x="wd2" y="hd2"/>
                          </a:cxn>
                          <a:cxn ang="10800000">
                            <a:pos x="wd2" y="hd2"/>
                          </a:cxn>
                          <a:cxn ang="16200000">
                            <a:pos x="wd2" y="hd2"/>
                          </a:cxn>
                        </a:cxnLst>
                        <a:rect l="0" t="0" r="r" b="b"/>
                        <a:pathLst>
                          <a:path w="21600" h="21600" extrusionOk="0">
                            <a:moveTo>
                              <a:pt x="3607" y="21600"/>
                            </a:moveTo>
                            <a:lnTo>
                              <a:pt x="6024" y="21600"/>
                            </a:lnTo>
                            <a:lnTo>
                              <a:pt x="6024" y="0"/>
                            </a:lnTo>
                            <a:lnTo>
                              <a:pt x="3607" y="0"/>
                            </a:lnTo>
                            <a:lnTo>
                              <a:pt x="3607" y="21600"/>
                            </a:lnTo>
                            <a:close/>
                            <a:moveTo>
                              <a:pt x="7610" y="21600"/>
                            </a:moveTo>
                            <a:lnTo>
                              <a:pt x="10027" y="21600"/>
                            </a:lnTo>
                            <a:lnTo>
                              <a:pt x="10027" y="0"/>
                            </a:lnTo>
                            <a:lnTo>
                              <a:pt x="7610" y="0"/>
                            </a:lnTo>
                            <a:lnTo>
                              <a:pt x="7610" y="21600"/>
                            </a:lnTo>
                            <a:close/>
                            <a:moveTo>
                              <a:pt x="0" y="21600"/>
                            </a:moveTo>
                            <a:lnTo>
                              <a:pt x="2021" y="21600"/>
                            </a:lnTo>
                            <a:lnTo>
                              <a:pt x="2021" y="0"/>
                            </a:lnTo>
                            <a:lnTo>
                              <a:pt x="0" y="0"/>
                            </a:lnTo>
                            <a:lnTo>
                              <a:pt x="0" y="21600"/>
                            </a:lnTo>
                            <a:close/>
                            <a:moveTo>
                              <a:pt x="15576" y="21600"/>
                            </a:moveTo>
                            <a:lnTo>
                              <a:pt x="17993" y="21600"/>
                            </a:lnTo>
                            <a:lnTo>
                              <a:pt x="17993" y="0"/>
                            </a:lnTo>
                            <a:lnTo>
                              <a:pt x="15576" y="0"/>
                            </a:lnTo>
                            <a:lnTo>
                              <a:pt x="15576" y="21600"/>
                            </a:lnTo>
                            <a:close/>
                            <a:moveTo>
                              <a:pt x="11573" y="21600"/>
                            </a:moveTo>
                            <a:lnTo>
                              <a:pt x="13990" y="21600"/>
                            </a:lnTo>
                            <a:lnTo>
                              <a:pt x="13990" y="0"/>
                            </a:lnTo>
                            <a:lnTo>
                              <a:pt x="11573" y="0"/>
                            </a:lnTo>
                            <a:lnTo>
                              <a:pt x="11573" y="21600"/>
                            </a:lnTo>
                            <a:close/>
                            <a:moveTo>
                              <a:pt x="19579" y="0"/>
                            </a:moveTo>
                            <a:lnTo>
                              <a:pt x="19579" y="21600"/>
                            </a:lnTo>
                            <a:lnTo>
                              <a:pt x="21600" y="21600"/>
                            </a:lnTo>
                            <a:lnTo>
                              <a:pt x="21600" y="0"/>
                            </a:lnTo>
                            <a:lnTo>
                              <a:pt x="19579" y="0"/>
                            </a:lnTo>
                            <a:close/>
                          </a:path>
                        </a:pathLst>
                      </a:custGeom>
                      <a:solidFill>
                        <a:schemeClr val="accent2"/>
                      </a:solidFill>
                      <a:ln w="12700">
                        <a:miter lim="400000"/>
                      </a:ln>
                    </wps:spPr>
                    <wps:bodyPr lIns="38100" tIns="38100" rIns="38100" bIns="38100" anchor="ctr"/>
                  </wps:wsp>
                </a:graphicData>
              </a:graphic>
            </wp:anchor>
          </w:drawing>
        </mc:Choice>
        <mc:Fallback>
          <w:pict>
            <v:shape w14:anchorId="4D10A2F2" id="Shape" o:spid="_x0000_s1026" style="position:absolute;margin-left:.55pt;margin-top:2pt;width:54.5pt;height:28.4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" path="m3607,21600r2417,l6024,,3607,r,21600xm7610,21600r2417,l10027,,7610,r,21600xm,21600r2021,l2021,,,,,21600xm15576,21600r2417,l17993,,15576,r,21600xm11573,21600r2417,l13990,,11573,r,21600xm19579,r,21600l21600,21600,21600,,19579,xe" fillcolor="#a5644e [3205]" stroked="f" strokeweight="1pt">
              <v:stroke miterlimit="4" joinstyle="miter"/>
              <v:path arrowok="t" o:extrusionok="f" o:connecttype="custom" o:connectlocs="346076,180342;346076,180342;346076,180342;346076,180342" o:connectangles="0,90,180,270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7185FB" w14:textId="77777777" w:rsidR="007766CB" w:rsidRDefault="007766CB" w:rsidP="009966C9">
      <w:pPr>
        <w:spacing w:after="0" w:line="240" w:lineRule="auto"/>
      </w:pPr>
      <w:r>
        <w:separator/>
      </w:r>
    </w:p>
  </w:footnote>
  <w:footnote w:type="continuationSeparator" w:id="0">
    <w:p w14:paraId="40571743" w14:textId="77777777" w:rsidR="007766CB" w:rsidRDefault="007766CB" w:rsidP="00996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E42C46" w14:textId="77777777" w:rsidR="002A3647" w:rsidRDefault="002A3647">
    <w:pPr>
      <w:pStyle w:val="Header"/>
    </w:pPr>
    <w:r>
      <w:rPr>
        <w:noProof/>
        <w:lang w:eastAsia="en-US"/>
      </w:rPr>
      <w:drawing>
        <wp:inline distT="0" distB="0" distL="0" distR="0" wp14:anchorId="2EEC7819" wp14:editId="40C81A71">
          <wp:extent cx="3582955" cy="2287809"/>
          <wp:effectExtent l="0" t="0" r="0" b="0"/>
          <wp:docPr id="4" name="Graphic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2" name="Graphic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0800000">
                    <a:off x="0" y="0"/>
                    <a:ext cx="3763344" cy="24029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2AD448" w14:textId="77777777" w:rsidR="00E62918" w:rsidRDefault="000B7976">
    <w:pPr>
      <w:pStyle w:val="Header"/>
    </w:pPr>
    <w:r w:rsidRPr="000B7976"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7AB4634" wp14:editId="60B11AF8">
              <wp:simplePos x="0" y="0"/>
              <wp:positionH relativeFrom="column">
                <wp:posOffset>4986752</wp:posOffset>
              </wp:positionH>
              <wp:positionV relativeFrom="paragraph">
                <wp:posOffset>-243205</wp:posOffset>
              </wp:positionV>
              <wp:extent cx="1341756" cy="595631"/>
              <wp:effectExtent l="0" t="0" r="4445" b="0"/>
              <wp:wrapNone/>
              <wp:docPr id="5" name="Shape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41756" cy="595631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wd2" y="hd2"/>
                          </a:cxn>
                          <a:cxn ang="5400000">
                            <a:pos x="wd2" y="hd2"/>
                          </a:cxn>
                          <a:cxn ang="10800000">
                            <a:pos x="wd2" y="hd2"/>
                          </a:cxn>
                          <a:cxn ang="16200000">
                            <a:pos x="wd2" y="hd2"/>
                          </a:cxn>
                        </a:cxnLst>
                        <a:rect l="0" t="0" r="r" b="b"/>
                        <a:pathLst>
                          <a:path w="21590" h="21600" extrusionOk="0">
                            <a:moveTo>
                              <a:pt x="8031" y="21600"/>
                            </a:moveTo>
                            <a:lnTo>
                              <a:pt x="9278" y="21600"/>
                            </a:lnTo>
                            <a:lnTo>
                              <a:pt x="9278" y="0"/>
                            </a:lnTo>
                            <a:lnTo>
                              <a:pt x="8031" y="0"/>
                            </a:lnTo>
                            <a:lnTo>
                              <a:pt x="8031" y="21600"/>
                            </a:lnTo>
                            <a:close/>
                            <a:moveTo>
                              <a:pt x="5967" y="21600"/>
                            </a:moveTo>
                            <a:lnTo>
                              <a:pt x="7214" y="21600"/>
                            </a:lnTo>
                            <a:lnTo>
                              <a:pt x="7214" y="0"/>
                            </a:lnTo>
                            <a:lnTo>
                              <a:pt x="5967" y="0"/>
                            </a:lnTo>
                            <a:lnTo>
                              <a:pt x="5967" y="21600"/>
                            </a:lnTo>
                            <a:close/>
                            <a:moveTo>
                              <a:pt x="3903" y="21600"/>
                            </a:moveTo>
                            <a:lnTo>
                              <a:pt x="5150" y="21600"/>
                            </a:lnTo>
                            <a:lnTo>
                              <a:pt x="5150" y="0"/>
                            </a:lnTo>
                            <a:lnTo>
                              <a:pt x="3903" y="0"/>
                            </a:lnTo>
                            <a:lnTo>
                              <a:pt x="3903" y="21600"/>
                            </a:lnTo>
                            <a:close/>
                            <a:moveTo>
                              <a:pt x="0" y="21600"/>
                            </a:moveTo>
                            <a:lnTo>
                              <a:pt x="1042" y="21600"/>
                            </a:lnTo>
                            <a:lnTo>
                              <a:pt x="1042" y="0"/>
                            </a:lnTo>
                            <a:lnTo>
                              <a:pt x="0" y="0"/>
                            </a:lnTo>
                            <a:lnTo>
                              <a:pt x="0" y="21600"/>
                            </a:lnTo>
                            <a:close/>
                            <a:moveTo>
                              <a:pt x="10075" y="21600"/>
                            </a:moveTo>
                            <a:lnTo>
                              <a:pt x="11117" y="21600"/>
                            </a:lnTo>
                            <a:lnTo>
                              <a:pt x="11117" y="0"/>
                            </a:lnTo>
                            <a:lnTo>
                              <a:pt x="10075" y="0"/>
                            </a:lnTo>
                            <a:lnTo>
                              <a:pt x="10075" y="21600"/>
                            </a:lnTo>
                            <a:close/>
                            <a:moveTo>
                              <a:pt x="1860" y="21600"/>
                            </a:moveTo>
                            <a:lnTo>
                              <a:pt x="3106" y="21600"/>
                            </a:lnTo>
                            <a:lnTo>
                              <a:pt x="3106" y="0"/>
                            </a:lnTo>
                            <a:lnTo>
                              <a:pt x="1860" y="0"/>
                            </a:lnTo>
                            <a:lnTo>
                              <a:pt x="1860" y="21600"/>
                            </a:lnTo>
                            <a:close/>
                            <a:moveTo>
                              <a:pt x="14305" y="10132"/>
                            </a:moveTo>
                            <a:cubicBezTo>
                              <a:pt x="14346" y="10132"/>
                              <a:pt x="14407" y="10040"/>
                              <a:pt x="14407" y="9948"/>
                            </a:cubicBezTo>
                            <a:lnTo>
                              <a:pt x="14489" y="9119"/>
                            </a:lnTo>
                            <a:cubicBezTo>
                              <a:pt x="14509" y="8981"/>
                              <a:pt x="14468" y="8843"/>
                              <a:pt x="14407" y="8843"/>
                            </a:cubicBezTo>
                            <a:cubicBezTo>
                              <a:pt x="14346" y="8797"/>
                              <a:pt x="14284" y="8889"/>
                              <a:pt x="14284" y="9027"/>
                            </a:cubicBezTo>
                            <a:lnTo>
                              <a:pt x="14202" y="9856"/>
                            </a:lnTo>
                            <a:cubicBezTo>
                              <a:pt x="14182" y="9994"/>
                              <a:pt x="14223" y="10132"/>
                              <a:pt x="14284" y="10132"/>
                            </a:cubicBezTo>
                            <a:cubicBezTo>
                              <a:pt x="14284" y="10132"/>
                              <a:pt x="14284" y="10132"/>
                              <a:pt x="14305" y="10132"/>
                            </a:cubicBezTo>
                            <a:close/>
                            <a:moveTo>
                              <a:pt x="15020" y="10132"/>
                            </a:moveTo>
                            <a:cubicBezTo>
                              <a:pt x="15020" y="10132"/>
                              <a:pt x="15040" y="10132"/>
                              <a:pt x="15040" y="10132"/>
                            </a:cubicBezTo>
                            <a:cubicBezTo>
                              <a:pt x="15102" y="10086"/>
                              <a:pt x="15142" y="9994"/>
                              <a:pt x="15122" y="9856"/>
                            </a:cubicBezTo>
                            <a:lnTo>
                              <a:pt x="15040" y="9027"/>
                            </a:lnTo>
                            <a:cubicBezTo>
                              <a:pt x="15020" y="8889"/>
                              <a:pt x="14979" y="8797"/>
                              <a:pt x="14918" y="8843"/>
                            </a:cubicBezTo>
                            <a:cubicBezTo>
                              <a:pt x="14856" y="8889"/>
                              <a:pt x="14816" y="8981"/>
                              <a:pt x="14836" y="9119"/>
                            </a:cubicBezTo>
                            <a:lnTo>
                              <a:pt x="14918" y="9948"/>
                            </a:lnTo>
                            <a:cubicBezTo>
                              <a:pt x="14918" y="10040"/>
                              <a:pt x="14979" y="10132"/>
                              <a:pt x="15020" y="10132"/>
                            </a:cubicBezTo>
                            <a:close/>
                            <a:moveTo>
                              <a:pt x="15694" y="4191"/>
                            </a:moveTo>
                            <a:cubicBezTo>
                              <a:pt x="15715" y="4191"/>
                              <a:pt x="15756" y="4191"/>
                              <a:pt x="15776" y="4145"/>
                            </a:cubicBezTo>
                            <a:lnTo>
                              <a:pt x="16042" y="3592"/>
                            </a:lnTo>
                            <a:cubicBezTo>
                              <a:pt x="16082" y="3500"/>
                              <a:pt x="16082" y="3362"/>
                              <a:pt x="16042" y="3224"/>
                            </a:cubicBezTo>
                            <a:cubicBezTo>
                              <a:pt x="16001" y="3132"/>
                              <a:pt x="15939" y="3132"/>
                              <a:pt x="15878" y="3224"/>
                            </a:cubicBezTo>
                            <a:lnTo>
                              <a:pt x="15612" y="3777"/>
                            </a:lnTo>
                            <a:cubicBezTo>
                              <a:pt x="15572" y="3869"/>
                              <a:pt x="15572" y="4007"/>
                              <a:pt x="15612" y="4145"/>
                            </a:cubicBezTo>
                            <a:cubicBezTo>
                              <a:pt x="15633" y="4145"/>
                              <a:pt x="15653" y="4191"/>
                              <a:pt x="15694" y="4191"/>
                            </a:cubicBezTo>
                            <a:close/>
                            <a:moveTo>
                              <a:pt x="15878" y="5158"/>
                            </a:moveTo>
                            <a:cubicBezTo>
                              <a:pt x="15899" y="5250"/>
                              <a:pt x="15939" y="5342"/>
                              <a:pt x="15980" y="5342"/>
                            </a:cubicBezTo>
                            <a:cubicBezTo>
                              <a:pt x="16001" y="5342"/>
                              <a:pt x="16001" y="5342"/>
                              <a:pt x="16021" y="5342"/>
                            </a:cubicBezTo>
                            <a:lnTo>
                              <a:pt x="16369" y="5066"/>
                            </a:lnTo>
                            <a:cubicBezTo>
                              <a:pt x="16430" y="5020"/>
                              <a:pt x="16450" y="4882"/>
                              <a:pt x="16430" y="4744"/>
                            </a:cubicBezTo>
                            <a:cubicBezTo>
                              <a:pt x="16409" y="4606"/>
                              <a:pt x="16348" y="4559"/>
                              <a:pt x="16287" y="4606"/>
                            </a:cubicBezTo>
                            <a:lnTo>
                              <a:pt x="15939" y="4882"/>
                            </a:lnTo>
                            <a:cubicBezTo>
                              <a:pt x="15878" y="4882"/>
                              <a:pt x="15858" y="5020"/>
                              <a:pt x="15878" y="5158"/>
                            </a:cubicBezTo>
                            <a:close/>
                            <a:moveTo>
                              <a:pt x="16042" y="6125"/>
                            </a:moveTo>
                            <a:cubicBezTo>
                              <a:pt x="15980" y="6125"/>
                              <a:pt x="15919" y="6217"/>
                              <a:pt x="15919" y="6356"/>
                            </a:cubicBezTo>
                            <a:cubicBezTo>
                              <a:pt x="15919" y="6494"/>
                              <a:pt x="15960" y="6632"/>
                              <a:pt x="16021" y="6632"/>
                            </a:cubicBezTo>
                            <a:lnTo>
                              <a:pt x="16389" y="6724"/>
                            </a:lnTo>
                            <a:cubicBezTo>
                              <a:pt x="16389" y="6724"/>
                              <a:pt x="16389" y="6724"/>
                              <a:pt x="16409" y="6724"/>
                            </a:cubicBezTo>
                            <a:cubicBezTo>
                              <a:pt x="16471" y="6724"/>
                              <a:pt x="16512" y="6632"/>
                              <a:pt x="16512" y="6494"/>
                            </a:cubicBezTo>
                            <a:cubicBezTo>
                              <a:pt x="16512" y="6356"/>
                              <a:pt x="16471" y="6217"/>
                              <a:pt x="16409" y="6217"/>
                            </a:cubicBezTo>
                            <a:lnTo>
                              <a:pt x="16042" y="6125"/>
                            </a:lnTo>
                            <a:close/>
                            <a:moveTo>
                              <a:pt x="16266" y="8106"/>
                            </a:moveTo>
                            <a:cubicBezTo>
                              <a:pt x="16287" y="7968"/>
                              <a:pt x="16287" y="7829"/>
                              <a:pt x="16226" y="7783"/>
                            </a:cubicBezTo>
                            <a:lnTo>
                              <a:pt x="15899" y="7369"/>
                            </a:lnTo>
                            <a:cubicBezTo>
                              <a:pt x="15837" y="7323"/>
                              <a:pt x="15776" y="7323"/>
                              <a:pt x="15756" y="7461"/>
                            </a:cubicBezTo>
                            <a:cubicBezTo>
                              <a:pt x="15735" y="7599"/>
                              <a:pt x="15735" y="7737"/>
                              <a:pt x="15796" y="7783"/>
                            </a:cubicBezTo>
                            <a:lnTo>
                              <a:pt x="16123" y="8198"/>
                            </a:lnTo>
                            <a:cubicBezTo>
                              <a:pt x="16144" y="8198"/>
                              <a:pt x="16164" y="8244"/>
                              <a:pt x="16185" y="8244"/>
                            </a:cubicBezTo>
                            <a:cubicBezTo>
                              <a:pt x="16205" y="8244"/>
                              <a:pt x="16246" y="8198"/>
                              <a:pt x="16266" y="8106"/>
                            </a:cubicBezTo>
                            <a:close/>
                            <a:moveTo>
                              <a:pt x="21028" y="18054"/>
                            </a:moveTo>
                            <a:cubicBezTo>
                              <a:pt x="21212" y="18054"/>
                              <a:pt x="21355" y="18376"/>
                              <a:pt x="21355" y="18791"/>
                            </a:cubicBezTo>
                            <a:cubicBezTo>
                              <a:pt x="21355" y="18929"/>
                              <a:pt x="21396" y="19021"/>
                              <a:pt x="21457" y="19021"/>
                            </a:cubicBezTo>
                            <a:cubicBezTo>
                              <a:pt x="21518" y="19021"/>
                              <a:pt x="21559" y="18929"/>
                              <a:pt x="21559" y="18791"/>
                            </a:cubicBezTo>
                            <a:cubicBezTo>
                              <a:pt x="21559" y="18100"/>
                              <a:pt x="21314" y="17547"/>
                              <a:pt x="21007" y="17547"/>
                            </a:cubicBezTo>
                            <a:cubicBezTo>
                              <a:pt x="20762" y="17547"/>
                              <a:pt x="20537" y="17916"/>
                              <a:pt x="20476" y="18468"/>
                            </a:cubicBezTo>
                            <a:cubicBezTo>
                              <a:pt x="20415" y="18422"/>
                              <a:pt x="20333" y="18422"/>
                              <a:pt x="20251" y="18422"/>
                            </a:cubicBezTo>
                            <a:cubicBezTo>
                              <a:pt x="19781" y="18422"/>
                              <a:pt x="19393" y="19297"/>
                              <a:pt x="19393" y="20356"/>
                            </a:cubicBezTo>
                            <a:cubicBezTo>
                              <a:pt x="19393" y="20495"/>
                              <a:pt x="19434" y="20587"/>
                              <a:pt x="19495" y="20587"/>
                            </a:cubicBezTo>
                            <a:cubicBezTo>
                              <a:pt x="19556" y="20587"/>
                              <a:pt x="19597" y="20495"/>
                              <a:pt x="19597" y="20356"/>
                            </a:cubicBezTo>
                            <a:cubicBezTo>
                              <a:pt x="19597" y="19574"/>
                              <a:pt x="19883" y="18929"/>
                              <a:pt x="20231" y="18929"/>
                            </a:cubicBezTo>
                            <a:cubicBezTo>
                              <a:pt x="20313" y="18929"/>
                              <a:pt x="20394" y="18975"/>
                              <a:pt x="20476" y="19021"/>
                            </a:cubicBezTo>
                            <a:cubicBezTo>
                              <a:pt x="20497" y="19021"/>
                              <a:pt x="20497" y="19067"/>
                              <a:pt x="20517" y="19067"/>
                            </a:cubicBezTo>
                            <a:cubicBezTo>
                              <a:pt x="20721" y="19297"/>
                              <a:pt x="20885" y="19804"/>
                              <a:pt x="20885" y="20356"/>
                            </a:cubicBezTo>
                            <a:cubicBezTo>
                              <a:pt x="20885" y="20495"/>
                              <a:pt x="20926" y="20587"/>
                              <a:pt x="20987" y="20587"/>
                            </a:cubicBezTo>
                            <a:cubicBezTo>
                              <a:pt x="21048" y="20587"/>
                              <a:pt x="21089" y="20495"/>
                              <a:pt x="21089" y="20356"/>
                            </a:cubicBezTo>
                            <a:cubicBezTo>
                              <a:pt x="21089" y="19620"/>
                              <a:pt x="20905" y="19021"/>
                              <a:pt x="20660" y="18652"/>
                            </a:cubicBezTo>
                            <a:cubicBezTo>
                              <a:pt x="20742" y="18284"/>
                              <a:pt x="20864" y="18054"/>
                              <a:pt x="21028" y="18054"/>
                            </a:cubicBezTo>
                            <a:close/>
                            <a:moveTo>
                              <a:pt x="18760" y="12251"/>
                            </a:moveTo>
                            <a:cubicBezTo>
                              <a:pt x="18719" y="12343"/>
                              <a:pt x="18719" y="12527"/>
                              <a:pt x="18760" y="12619"/>
                            </a:cubicBezTo>
                            <a:cubicBezTo>
                              <a:pt x="18800" y="12711"/>
                              <a:pt x="18882" y="12711"/>
                              <a:pt x="18923" y="12619"/>
                            </a:cubicBezTo>
                            <a:lnTo>
                              <a:pt x="20047" y="9994"/>
                            </a:lnTo>
                            <a:lnTo>
                              <a:pt x="20047" y="16119"/>
                            </a:lnTo>
                            <a:lnTo>
                              <a:pt x="16553" y="16119"/>
                            </a:lnTo>
                            <a:cubicBezTo>
                              <a:pt x="16491" y="16119"/>
                              <a:pt x="16450" y="16212"/>
                              <a:pt x="16450" y="16350"/>
                            </a:cubicBezTo>
                            <a:cubicBezTo>
                              <a:pt x="16450" y="16488"/>
                              <a:pt x="16491" y="16580"/>
                              <a:pt x="16553" y="16580"/>
                            </a:cubicBezTo>
                            <a:lnTo>
                              <a:pt x="21150" y="16580"/>
                            </a:lnTo>
                            <a:cubicBezTo>
                              <a:pt x="21212" y="16580"/>
                              <a:pt x="21253" y="16488"/>
                              <a:pt x="21253" y="16350"/>
                            </a:cubicBezTo>
                            <a:cubicBezTo>
                              <a:pt x="21253" y="16212"/>
                              <a:pt x="21212" y="16119"/>
                              <a:pt x="21150" y="16119"/>
                            </a:cubicBezTo>
                            <a:lnTo>
                              <a:pt x="20272" y="16119"/>
                            </a:lnTo>
                            <a:lnTo>
                              <a:pt x="20272" y="9994"/>
                            </a:lnTo>
                            <a:lnTo>
                              <a:pt x="21396" y="12619"/>
                            </a:lnTo>
                            <a:cubicBezTo>
                              <a:pt x="21416" y="12665"/>
                              <a:pt x="21437" y="12711"/>
                              <a:pt x="21477" y="12711"/>
                            </a:cubicBezTo>
                            <a:cubicBezTo>
                              <a:pt x="21498" y="12711"/>
                              <a:pt x="21539" y="12665"/>
                              <a:pt x="21559" y="12619"/>
                            </a:cubicBezTo>
                            <a:cubicBezTo>
                              <a:pt x="21600" y="12527"/>
                              <a:pt x="21600" y="12389"/>
                              <a:pt x="21559" y="12251"/>
                            </a:cubicBezTo>
                            <a:lnTo>
                              <a:pt x="20272" y="9257"/>
                            </a:lnTo>
                            <a:lnTo>
                              <a:pt x="20272" y="7783"/>
                            </a:lnTo>
                            <a:lnTo>
                              <a:pt x="21396" y="10409"/>
                            </a:lnTo>
                            <a:cubicBezTo>
                              <a:pt x="21437" y="10501"/>
                              <a:pt x="21498" y="10501"/>
                              <a:pt x="21559" y="10409"/>
                            </a:cubicBezTo>
                            <a:cubicBezTo>
                              <a:pt x="21600" y="10316"/>
                              <a:pt x="21600" y="10178"/>
                              <a:pt x="21559" y="10040"/>
                            </a:cubicBezTo>
                            <a:lnTo>
                              <a:pt x="20272" y="7046"/>
                            </a:lnTo>
                            <a:lnTo>
                              <a:pt x="20272" y="5619"/>
                            </a:lnTo>
                            <a:lnTo>
                              <a:pt x="21396" y="8244"/>
                            </a:lnTo>
                            <a:cubicBezTo>
                              <a:pt x="21416" y="8290"/>
                              <a:pt x="21437" y="8336"/>
                              <a:pt x="21477" y="8336"/>
                            </a:cubicBezTo>
                            <a:cubicBezTo>
                              <a:pt x="21498" y="8336"/>
                              <a:pt x="21539" y="8290"/>
                              <a:pt x="21559" y="8244"/>
                            </a:cubicBezTo>
                            <a:cubicBezTo>
                              <a:pt x="21600" y="8152"/>
                              <a:pt x="21600" y="8014"/>
                              <a:pt x="21559" y="7875"/>
                            </a:cubicBezTo>
                            <a:lnTo>
                              <a:pt x="20272" y="4882"/>
                            </a:lnTo>
                            <a:lnTo>
                              <a:pt x="20272" y="3454"/>
                            </a:lnTo>
                            <a:lnTo>
                              <a:pt x="21396" y="6079"/>
                            </a:lnTo>
                            <a:cubicBezTo>
                              <a:pt x="21416" y="6125"/>
                              <a:pt x="21437" y="6171"/>
                              <a:pt x="21477" y="6171"/>
                            </a:cubicBezTo>
                            <a:cubicBezTo>
                              <a:pt x="21498" y="6171"/>
                              <a:pt x="21539" y="6125"/>
                              <a:pt x="21559" y="6079"/>
                            </a:cubicBezTo>
                            <a:cubicBezTo>
                              <a:pt x="21600" y="5987"/>
                              <a:pt x="21600" y="5849"/>
                              <a:pt x="21559" y="5711"/>
                            </a:cubicBezTo>
                            <a:lnTo>
                              <a:pt x="20231" y="2625"/>
                            </a:lnTo>
                            <a:cubicBezTo>
                              <a:pt x="20231" y="2625"/>
                              <a:pt x="20231" y="2625"/>
                              <a:pt x="20231" y="2625"/>
                            </a:cubicBezTo>
                            <a:cubicBezTo>
                              <a:pt x="20210" y="2579"/>
                              <a:pt x="20190" y="2533"/>
                              <a:pt x="20149" y="2533"/>
                            </a:cubicBezTo>
                            <a:cubicBezTo>
                              <a:pt x="20129" y="2533"/>
                              <a:pt x="20088" y="2579"/>
                              <a:pt x="20067" y="2625"/>
                            </a:cubicBezTo>
                            <a:cubicBezTo>
                              <a:pt x="20067" y="2625"/>
                              <a:pt x="20067" y="2625"/>
                              <a:pt x="20067" y="2625"/>
                            </a:cubicBezTo>
                            <a:lnTo>
                              <a:pt x="18739" y="5711"/>
                            </a:lnTo>
                            <a:cubicBezTo>
                              <a:pt x="18698" y="5803"/>
                              <a:pt x="18698" y="5987"/>
                              <a:pt x="18739" y="6079"/>
                            </a:cubicBezTo>
                            <a:cubicBezTo>
                              <a:pt x="18780" y="6171"/>
                              <a:pt x="18862" y="6171"/>
                              <a:pt x="18903" y="6079"/>
                            </a:cubicBezTo>
                            <a:lnTo>
                              <a:pt x="20026" y="3454"/>
                            </a:lnTo>
                            <a:lnTo>
                              <a:pt x="20026" y="4882"/>
                            </a:lnTo>
                            <a:lnTo>
                              <a:pt x="18739" y="7875"/>
                            </a:lnTo>
                            <a:cubicBezTo>
                              <a:pt x="18698" y="7968"/>
                              <a:pt x="18698" y="8152"/>
                              <a:pt x="18739" y="8244"/>
                            </a:cubicBezTo>
                            <a:cubicBezTo>
                              <a:pt x="18780" y="8336"/>
                              <a:pt x="18862" y="8336"/>
                              <a:pt x="18903" y="8244"/>
                            </a:cubicBezTo>
                            <a:lnTo>
                              <a:pt x="20026" y="5619"/>
                            </a:lnTo>
                            <a:lnTo>
                              <a:pt x="20026" y="7046"/>
                            </a:lnTo>
                            <a:lnTo>
                              <a:pt x="18739" y="10040"/>
                            </a:lnTo>
                            <a:cubicBezTo>
                              <a:pt x="18698" y="10132"/>
                              <a:pt x="18698" y="10316"/>
                              <a:pt x="18739" y="10409"/>
                            </a:cubicBezTo>
                            <a:cubicBezTo>
                              <a:pt x="18760" y="10455"/>
                              <a:pt x="18780" y="10501"/>
                              <a:pt x="18821" y="10501"/>
                            </a:cubicBezTo>
                            <a:cubicBezTo>
                              <a:pt x="18841" y="10501"/>
                              <a:pt x="18882" y="10455"/>
                              <a:pt x="18903" y="10409"/>
                            </a:cubicBezTo>
                            <a:lnTo>
                              <a:pt x="20026" y="7783"/>
                            </a:lnTo>
                            <a:lnTo>
                              <a:pt x="20026" y="9257"/>
                            </a:lnTo>
                            <a:lnTo>
                              <a:pt x="18760" y="12251"/>
                            </a:lnTo>
                            <a:close/>
                            <a:moveTo>
                              <a:pt x="13201" y="8198"/>
                            </a:moveTo>
                            <a:lnTo>
                              <a:pt x="13528" y="7783"/>
                            </a:lnTo>
                            <a:cubicBezTo>
                              <a:pt x="13589" y="7737"/>
                              <a:pt x="13589" y="7553"/>
                              <a:pt x="13569" y="7461"/>
                            </a:cubicBezTo>
                            <a:cubicBezTo>
                              <a:pt x="13549" y="7323"/>
                              <a:pt x="13467" y="7323"/>
                              <a:pt x="13426" y="7369"/>
                            </a:cubicBezTo>
                            <a:lnTo>
                              <a:pt x="13099" y="7783"/>
                            </a:lnTo>
                            <a:cubicBezTo>
                              <a:pt x="13038" y="7829"/>
                              <a:pt x="13038" y="8014"/>
                              <a:pt x="13058" y="8106"/>
                            </a:cubicBezTo>
                            <a:cubicBezTo>
                              <a:pt x="13079" y="8198"/>
                              <a:pt x="13119" y="8244"/>
                              <a:pt x="13160" y="8244"/>
                            </a:cubicBezTo>
                            <a:cubicBezTo>
                              <a:pt x="13160" y="8244"/>
                              <a:pt x="13181" y="8244"/>
                              <a:pt x="13201" y="8198"/>
                            </a:cubicBezTo>
                            <a:close/>
                            <a:moveTo>
                              <a:pt x="12813" y="14600"/>
                            </a:moveTo>
                            <a:cubicBezTo>
                              <a:pt x="12813" y="14738"/>
                              <a:pt x="12854" y="14830"/>
                              <a:pt x="12915" y="14830"/>
                            </a:cubicBezTo>
                            <a:lnTo>
                              <a:pt x="18310" y="14830"/>
                            </a:lnTo>
                            <a:cubicBezTo>
                              <a:pt x="18371" y="14830"/>
                              <a:pt x="18412" y="14738"/>
                              <a:pt x="18412" y="14600"/>
                            </a:cubicBezTo>
                            <a:cubicBezTo>
                              <a:pt x="18412" y="14461"/>
                              <a:pt x="18371" y="14369"/>
                              <a:pt x="18310" y="14369"/>
                            </a:cubicBezTo>
                            <a:lnTo>
                              <a:pt x="12915" y="14369"/>
                            </a:lnTo>
                            <a:cubicBezTo>
                              <a:pt x="12854" y="14369"/>
                              <a:pt x="12813" y="14461"/>
                              <a:pt x="12813" y="14600"/>
                            </a:cubicBezTo>
                            <a:close/>
                            <a:moveTo>
                              <a:pt x="12915" y="19067"/>
                            </a:moveTo>
                            <a:cubicBezTo>
                              <a:pt x="12854" y="19067"/>
                              <a:pt x="12813" y="19159"/>
                              <a:pt x="12813" y="19297"/>
                            </a:cubicBezTo>
                            <a:cubicBezTo>
                              <a:pt x="12813" y="19435"/>
                              <a:pt x="12854" y="19528"/>
                              <a:pt x="12915" y="19528"/>
                            </a:cubicBezTo>
                            <a:lnTo>
                              <a:pt x="14591" y="19528"/>
                            </a:lnTo>
                            <a:cubicBezTo>
                              <a:pt x="14652" y="19528"/>
                              <a:pt x="14693" y="19435"/>
                              <a:pt x="14693" y="19297"/>
                            </a:cubicBezTo>
                            <a:cubicBezTo>
                              <a:pt x="14693" y="19159"/>
                              <a:pt x="14652" y="19067"/>
                              <a:pt x="14591" y="19067"/>
                            </a:cubicBezTo>
                            <a:lnTo>
                              <a:pt x="12915" y="19067"/>
                            </a:lnTo>
                            <a:close/>
                            <a:moveTo>
                              <a:pt x="16226" y="21139"/>
                            </a:moveTo>
                            <a:lnTo>
                              <a:pt x="12915" y="21139"/>
                            </a:lnTo>
                            <a:cubicBezTo>
                              <a:pt x="12854" y="21139"/>
                              <a:pt x="12813" y="21232"/>
                              <a:pt x="12813" y="21370"/>
                            </a:cubicBezTo>
                            <a:cubicBezTo>
                              <a:pt x="12813" y="21508"/>
                              <a:pt x="12854" y="21600"/>
                              <a:pt x="12915" y="21600"/>
                            </a:cubicBezTo>
                            <a:lnTo>
                              <a:pt x="16226" y="21600"/>
                            </a:lnTo>
                            <a:cubicBezTo>
                              <a:pt x="16287" y="21600"/>
                              <a:pt x="16328" y="21508"/>
                              <a:pt x="16328" y="21370"/>
                            </a:cubicBezTo>
                            <a:cubicBezTo>
                              <a:pt x="16328" y="21232"/>
                              <a:pt x="16287" y="21139"/>
                              <a:pt x="16226" y="21139"/>
                            </a:cubicBezTo>
                            <a:close/>
                            <a:moveTo>
                              <a:pt x="12915" y="6678"/>
                            </a:moveTo>
                            <a:cubicBezTo>
                              <a:pt x="12915" y="6678"/>
                              <a:pt x="12935" y="6678"/>
                              <a:pt x="12915" y="6678"/>
                            </a:cubicBezTo>
                            <a:lnTo>
                              <a:pt x="13283" y="6586"/>
                            </a:lnTo>
                            <a:cubicBezTo>
                              <a:pt x="13344" y="6586"/>
                              <a:pt x="13385" y="6448"/>
                              <a:pt x="13385" y="6310"/>
                            </a:cubicBezTo>
                            <a:cubicBezTo>
                              <a:pt x="13385" y="6171"/>
                              <a:pt x="13324" y="6079"/>
                              <a:pt x="13262" y="6079"/>
                            </a:cubicBezTo>
                            <a:lnTo>
                              <a:pt x="12895" y="6171"/>
                            </a:lnTo>
                            <a:cubicBezTo>
                              <a:pt x="12833" y="6171"/>
                              <a:pt x="12792" y="6310"/>
                              <a:pt x="12792" y="6448"/>
                            </a:cubicBezTo>
                            <a:cubicBezTo>
                              <a:pt x="12813" y="6586"/>
                              <a:pt x="12854" y="6678"/>
                              <a:pt x="12915" y="6678"/>
                            </a:cubicBezTo>
                            <a:close/>
                            <a:moveTo>
                              <a:pt x="12956" y="5066"/>
                            </a:moveTo>
                            <a:lnTo>
                              <a:pt x="13303" y="5342"/>
                            </a:lnTo>
                            <a:cubicBezTo>
                              <a:pt x="13324" y="5342"/>
                              <a:pt x="13324" y="5342"/>
                              <a:pt x="13344" y="5342"/>
                            </a:cubicBezTo>
                            <a:cubicBezTo>
                              <a:pt x="13385" y="5342"/>
                              <a:pt x="13426" y="5296"/>
                              <a:pt x="13446" y="5158"/>
                            </a:cubicBezTo>
                            <a:cubicBezTo>
                              <a:pt x="13467" y="5020"/>
                              <a:pt x="13426" y="4882"/>
                              <a:pt x="13385" y="4836"/>
                            </a:cubicBezTo>
                            <a:lnTo>
                              <a:pt x="13038" y="4559"/>
                            </a:lnTo>
                            <a:cubicBezTo>
                              <a:pt x="12976" y="4513"/>
                              <a:pt x="12915" y="4606"/>
                              <a:pt x="12895" y="4698"/>
                            </a:cubicBezTo>
                            <a:cubicBezTo>
                              <a:pt x="12874" y="4882"/>
                              <a:pt x="12895" y="5020"/>
                              <a:pt x="12956" y="5066"/>
                            </a:cubicBezTo>
                            <a:close/>
                            <a:moveTo>
                              <a:pt x="21477" y="21139"/>
                            </a:moveTo>
                            <a:lnTo>
                              <a:pt x="16879" y="21139"/>
                            </a:lnTo>
                            <a:cubicBezTo>
                              <a:pt x="16818" y="21139"/>
                              <a:pt x="16777" y="21232"/>
                              <a:pt x="16777" y="21370"/>
                            </a:cubicBezTo>
                            <a:cubicBezTo>
                              <a:pt x="16777" y="21508"/>
                              <a:pt x="16818" y="21600"/>
                              <a:pt x="16879" y="21600"/>
                            </a:cubicBezTo>
                            <a:lnTo>
                              <a:pt x="21477" y="21600"/>
                            </a:lnTo>
                            <a:cubicBezTo>
                              <a:pt x="21539" y="21600"/>
                              <a:pt x="21580" y="21508"/>
                              <a:pt x="21580" y="21370"/>
                            </a:cubicBezTo>
                            <a:cubicBezTo>
                              <a:pt x="21580" y="21232"/>
                              <a:pt x="21539" y="21139"/>
                              <a:pt x="21477" y="21139"/>
                            </a:cubicBezTo>
                            <a:close/>
                            <a:moveTo>
                              <a:pt x="15408" y="8336"/>
                            </a:moveTo>
                            <a:cubicBezTo>
                              <a:pt x="15367" y="8428"/>
                              <a:pt x="15347" y="8566"/>
                              <a:pt x="15388" y="8658"/>
                            </a:cubicBezTo>
                            <a:lnTo>
                              <a:pt x="15612" y="9349"/>
                            </a:lnTo>
                            <a:cubicBezTo>
                              <a:pt x="15633" y="9395"/>
                              <a:pt x="15674" y="9441"/>
                              <a:pt x="15694" y="9441"/>
                            </a:cubicBezTo>
                            <a:cubicBezTo>
                              <a:pt x="15715" y="9441"/>
                              <a:pt x="15735" y="9441"/>
                              <a:pt x="15756" y="9395"/>
                            </a:cubicBezTo>
                            <a:cubicBezTo>
                              <a:pt x="15796" y="9303"/>
                              <a:pt x="15817" y="9165"/>
                              <a:pt x="15776" y="9073"/>
                            </a:cubicBezTo>
                            <a:lnTo>
                              <a:pt x="15551" y="8382"/>
                            </a:lnTo>
                            <a:cubicBezTo>
                              <a:pt x="15531" y="8290"/>
                              <a:pt x="15449" y="8244"/>
                              <a:pt x="15408" y="8336"/>
                            </a:cubicBezTo>
                            <a:close/>
                            <a:moveTo>
                              <a:pt x="18514" y="19528"/>
                            </a:moveTo>
                            <a:cubicBezTo>
                              <a:pt x="18576" y="19528"/>
                              <a:pt x="18616" y="19435"/>
                              <a:pt x="18616" y="19297"/>
                            </a:cubicBezTo>
                            <a:cubicBezTo>
                              <a:pt x="18616" y="19159"/>
                              <a:pt x="18576" y="19067"/>
                              <a:pt x="18514" y="19067"/>
                            </a:cubicBezTo>
                            <a:lnTo>
                              <a:pt x="17227" y="19067"/>
                            </a:lnTo>
                            <a:cubicBezTo>
                              <a:pt x="17206" y="18100"/>
                              <a:pt x="16839" y="17317"/>
                              <a:pt x="16409" y="17317"/>
                            </a:cubicBezTo>
                            <a:cubicBezTo>
                              <a:pt x="15960" y="17317"/>
                              <a:pt x="15592" y="18146"/>
                              <a:pt x="15592" y="19159"/>
                            </a:cubicBezTo>
                            <a:cubicBezTo>
                              <a:pt x="15592" y="19297"/>
                              <a:pt x="15633" y="19389"/>
                              <a:pt x="15694" y="19389"/>
                            </a:cubicBezTo>
                            <a:cubicBezTo>
                              <a:pt x="15756" y="19389"/>
                              <a:pt x="15796" y="19297"/>
                              <a:pt x="15796" y="19159"/>
                            </a:cubicBezTo>
                            <a:cubicBezTo>
                              <a:pt x="15796" y="18422"/>
                              <a:pt x="16062" y="17823"/>
                              <a:pt x="16389" y="17823"/>
                            </a:cubicBezTo>
                            <a:cubicBezTo>
                              <a:pt x="16716" y="17823"/>
                              <a:pt x="16961" y="18376"/>
                              <a:pt x="16982" y="19113"/>
                            </a:cubicBezTo>
                            <a:lnTo>
                              <a:pt x="16777" y="19113"/>
                            </a:lnTo>
                            <a:cubicBezTo>
                              <a:pt x="16716" y="19113"/>
                              <a:pt x="16675" y="19205"/>
                              <a:pt x="16675" y="19343"/>
                            </a:cubicBezTo>
                            <a:cubicBezTo>
                              <a:pt x="16675" y="19481"/>
                              <a:pt x="16716" y="19574"/>
                              <a:pt x="16777" y="19574"/>
                            </a:cubicBezTo>
                            <a:lnTo>
                              <a:pt x="18514" y="19574"/>
                            </a:lnTo>
                            <a:close/>
                            <a:moveTo>
                              <a:pt x="13549" y="4145"/>
                            </a:moveTo>
                            <a:cubicBezTo>
                              <a:pt x="13569" y="4191"/>
                              <a:pt x="13589" y="4191"/>
                              <a:pt x="13630" y="4191"/>
                            </a:cubicBezTo>
                            <a:cubicBezTo>
                              <a:pt x="13651" y="4191"/>
                              <a:pt x="13692" y="4145"/>
                              <a:pt x="13712" y="4099"/>
                            </a:cubicBezTo>
                            <a:cubicBezTo>
                              <a:pt x="13753" y="4007"/>
                              <a:pt x="13753" y="3823"/>
                              <a:pt x="13712" y="3730"/>
                            </a:cubicBezTo>
                            <a:lnTo>
                              <a:pt x="13446" y="3178"/>
                            </a:lnTo>
                            <a:cubicBezTo>
                              <a:pt x="13405" y="3086"/>
                              <a:pt x="13324" y="3086"/>
                              <a:pt x="13283" y="3178"/>
                            </a:cubicBezTo>
                            <a:cubicBezTo>
                              <a:pt x="13242" y="3270"/>
                              <a:pt x="13242" y="3454"/>
                              <a:pt x="13283" y="3546"/>
                            </a:cubicBezTo>
                            <a:lnTo>
                              <a:pt x="13549" y="4145"/>
                            </a:lnTo>
                            <a:close/>
                            <a:moveTo>
                              <a:pt x="15183" y="3408"/>
                            </a:moveTo>
                            <a:cubicBezTo>
                              <a:pt x="15204" y="3408"/>
                              <a:pt x="15204" y="3408"/>
                              <a:pt x="15224" y="3408"/>
                            </a:cubicBezTo>
                            <a:cubicBezTo>
                              <a:pt x="15265" y="3408"/>
                              <a:pt x="15306" y="3362"/>
                              <a:pt x="15326" y="3270"/>
                            </a:cubicBezTo>
                            <a:lnTo>
                              <a:pt x="15469" y="2533"/>
                            </a:lnTo>
                            <a:cubicBezTo>
                              <a:pt x="15490" y="2395"/>
                              <a:pt x="15469" y="2257"/>
                              <a:pt x="15408" y="2211"/>
                            </a:cubicBezTo>
                            <a:cubicBezTo>
                              <a:pt x="15347" y="2165"/>
                              <a:pt x="15286" y="2211"/>
                              <a:pt x="15265" y="2349"/>
                            </a:cubicBezTo>
                            <a:lnTo>
                              <a:pt x="15122" y="3086"/>
                            </a:lnTo>
                            <a:cubicBezTo>
                              <a:pt x="15102" y="3224"/>
                              <a:pt x="15122" y="3362"/>
                              <a:pt x="15183" y="3408"/>
                            </a:cubicBezTo>
                            <a:close/>
                            <a:moveTo>
                              <a:pt x="14652" y="3178"/>
                            </a:moveTo>
                            <a:cubicBezTo>
                              <a:pt x="14713" y="3178"/>
                              <a:pt x="14754" y="3086"/>
                              <a:pt x="14754" y="2948"/>
                            </a:cubicBezTo>
                            <a:lnTo>
                              <a:pt x="14754" y="2119"/>
                            </a:lnTo>
                            <a:cubicBezTo>
                              <a:pt x="14754" y="1980"/>
                              <a:pt x="14713" y="1888"/>
                              <a:pt x="14652" y="1888"/>
                            </a:cubicBezTo>
                            <a:cubicBezTo>
                              <a:pt x="14591" y="1888"/>
                              <a:pt x="14550" y="1980"/>
                              <a:pt x="14550" y="2119"/>
                            </a:cubicBezTo>
                            <a:lnTo>
                              <a:pt x="14550" y="2948"/>
                            </a:lnTo>
                            <a:cubicBezTo>
                              <a:pt x="14550" y="3040"/>
                              <a:pt x="14591" y="3178"/>
                              <a:pt x="14652" y="3178"/>
                            </a:cubicBezTo>
                            <a:close/>
                            <a:moveTo>
                              <a:pt x="13998" y="3270"/>
                            </a:moveTo>
                            <a:cubicBezTo>
                              <a:pt x="14019" y="3362"/>
                              <a:pt x="14059" y="3408"/>
                              <a:pt x="14100" y="3408"/>
                            </a:cubicBezTo>
                            <a:cubicBezTo>
                              <a:pt x="14121" y="3408"/>
                              <a:pt x="14121" y="3408"/>
                              <a:pt x="14141" y="3408"/>
                            </a:cubicBezTo>
                            <a:cubicBezTo>
                              <a:pt x="14202" y="3362"/>
                              <a:pt x="14223" y="3224"/>
                              <a:pt x="14202" y="3086"/>
                            </a:cubicBezTo>
                            <a:lnTo>
                              <a:pt x="14059" y="2349"/>
                            </a:lnTo>
                            <a:cubicBezTo>
                              <a:pt x="14039" y="2211"/>
                              <a:pt x="13978" y="2165"/>
                              <a:pt x="13916" y="2211"/>
                            </a:cubicBezTo>
                            <a:cubicBezTo>
                              <a:pt x="13855" y="2257"/>
                              <a:pt x="13835" y="2395"/>
                              <a:pt x="13855" y="2533"/>
                            </a:cubicBezTo>
                            <a:lnTo>
                              <a:pt x="13998" y="3270"/>
                            </a:lnTo>
                            <a:close/>
                            <a:moveTo>
                              <a:pt x="14652" y="8014"/>
                            </a:moveTo>
                            <a:cubicBezTo>
                              <a:pt x="15142" y="8014"/>
                              <a:pt x="15531" y="7139"/>
                              <a:pt x="15531" y="6033"/>
                            </a:cubicBezTo>
                            <a:cubicBezTo>
                              <a:pt x="15531" y="4928"/>
                              <a:pt x="15142" y="4053"/>
                              <a:pt x="14652" y="4053"/>
                            </a:cubicBezTo>
                            <a:cubicBezTo>
                              <a:pt x="14162" y="4053"/>
                              <a:pt x="13773" y="4928"/>
                              <a:pt x="13773" y="6033"/>
                            </a:cubicBezTo>
                            <a:cubicBezTo>
                              <a:pt x="13773" y="7139"/>
                              <a:pt x="14182" y="8014"/>
                              <a:pt x="14652" y="8014"/>
                            </a:cubicBezTo>
                            <a:close/>
                            <a:moveTo>
                              <a:pt x="14652" y="4559"/>
                            </a:moveTo>
                            <a:cubicBezTo>
                              <a:pt x="15020" y="4559"/>
                              <a:pt x="15306" y="5204"/>
                              <a:pt x="15306" y="6033"/>
                            </a:cubicBezTo>
                            <a:cubicBezTo>
                              <a:pt x="15306" y="6862"/>
                              <a:pt x="15020" y="7507"/>
                              <a:pt x="14652" y="7507"/>
                            </a:cubicBezTo>
                            <a:cubicBezTo>
                              <a:pt x="14284" y="7507"/>
                              <a:pt x="13998" y="6862"/>
                              <a:pt x="13998" y="6033"/>
                            </a:cubicBezTo>
                            <a:cubicBezTo>
                              <a:pt x="13998" y="5204"/>
                              <a:pt x="14305" y="4559"/>
                              <a:pt x="14652" y="4559"/>
                            </a:cubicBezTo>
                            <a:close/>
                            <a:moveTo>
                              <a:pt x="13569" y="9395"/>
                            </a:moveTo>
                            <a:cubicBezTo>
                              <a:pt x="13589" y="9441"/>
                              <a:pt x="13610" y="9441"/>
                              <a:pt x="13630" y="9441"/>
                            </a:cubicBezTo>
                            <a:cubicBezTo>
                              <a:pt x="13671" y="9441"/>
                              <a:pt x="13692" y="9395"/>
                              <a:pt x="13712" y="9349"/>
                            </a:cubicBezTo>
                            <a:lnTo>
                              <a:pt x="13937" y="8658"/>
                            </a:lnTo>
                            <a:cubicBezTo>
                              <a:pt x="13978" y="8566"/>
                              <a:pt x="13957" y="8382"/>
                              <a:pt x="13916" y="8336"/>
                            </a:cubicBezTo>
                            <a:cubicBezTo>
                              <a:pt x="13875" y="8244"/>
                              <a:pt x="13794" y="8290"/>
                              <a:pt x="13773" y="8382"/>
                            </a:cubicBezTo>
                            <a:lnTo>
                              <a:pt x="13549" y="9073"/>
                            </a:lnTo>
                            <a:cubicBezTo>
                              <a:pt x="13508" y="9165"/>
                              <a:pt x="13508" y="9349"/>
                              <a:pt x="13569" y="9395"/>
                            </a:cubicBezTo>
                            <a:close/>
                          </a:path>
                        </a:pathLst>
                      </a:custGeom>
                      <a:solidFill>
                        <a:schemeClr val="accent1"/>
                      </a:solidFill>
                      <a:ln w="12700">
                        <a:miter lim="400000"/>
                      </a:ln>
                    </wps:spPr>
                    <wps:bodyPr lIns="38100" tIns="38100" rIns="38100" bIns="38100" anchor="ctr"/>
                  </wps:wsp>
                </a:graphicData>
              </a:graphic>
            </wp:anchor>
          </w:drawing>
        </mc:Choice>
        <mc:Fallback>
          <w:pict>
            <v:shape w14:anchorId="17718239" id="Shape" o:spid="_x0000_s1026" style="position:absolute;margin-left:392.65pt;margin-top:-19.15pt;width:105.65pt;height:46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59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" path="m8031,21600r1247,l9278,,8031,r,21600xm5967,21600r1247,l7214,,5967,r,21600xm3903,21600r1247,l5150,,3903,r,21600xm,21600r1042,l1042,,,,,21600xm10075,21600r1042,l11117,,10075,r,21600xm1860,21600r1246,l3106,,1860,r,21600xm14305,10132v41,,102,-92,102,-184l14489,9119v20,-138,-21,-276,-82,-276c14346,8797,14284,8889,14284,9027r-82,829c14182,9994,14223,10132,14284,10132v,,,,21,xm15020,10132v,,20,,20,c15102,10086,15142,9994,15122,9856r-82,-829c15020,8889,14979,8797,14918,8843v-62,46,-102,138,-82,276l14918,9948v,92,61,184,102,184xm15694,4191v21,,62,,82,-46l16042,3592v40,-92,40,-230,,-368c16001,3132,15939,3132,15878,3224r-266,553c15572,3869,15572,4007,15612,4145v21,,41,46,82,46xm15878,5158v21,92,61,184,102,184c16001,5342,16001,5342,16021,5342r348,-276c16430,5020,16450,4882,16430,4744v-21,-138,-82,-185,-143,-138l15939,4882v-61,,-81,138,-61,276xm16042,6125v-62,,-123,92,-123,231c15919,6494,15960,6632,16021,6632r368,92c16389,6724,16389,6724,16409,6724v62,,103,-92,103,-230c16512,6356,16471,6217,16409,6217r-367,-92xm16266,8106v21,-138,21,-277,-40,-323l15899,7369v-62,-46,-123,-46,-143,92c15735,7599,15735,7737,15796,7783r327,415c16144,8198,16164,8244,16185,8244v20,,61,-46,81,-138xm21028,18054v184,,327,322,327,737c21355,18929,21396,19021,21457,19021v61,,102,-92,102,-230c21559,18100,21314,17547,21007,17547v-245,,-470,369,-531,921c20415,18422,20333,18422,20251,18422v-470,,-858,875,-858,1934c19393,20495,19434,20587,19495,20587v61,,102,-92,102,-231c19597,19574,19883,18929,20231,18929v82,,163,46,245,92c20497,19021,20497,19067,20517,19067v204,230,368,737,368,1289c20885,20495,20926,20587,20987,20587v61,,102,-92,102,-231c21089,19620,20905,19021,20660,18652v82,-368,204,-598,368,-598xm18760,12251v-41,92,-41,276,,368c18800,12711,18882,12711,18923,12619l20047,9994r,6125l16553,16119v-62,,-103,93,-103,231c16450,16488,16491,16580,16553,16580r4597,c21212,16580,21253,16488,21253,16350v,-138,-41,-231,-103,-231l20272,16119r,-6125l21396,12619v20,46,41,92,81,92c21498,12711,21539,12665,21559,12619v41,-92,41,-230,,-368l20272,9257r,-1474l21396,10409v41,92,102,92,163,c21600,10316,21600,10178,21559,10040l20272,7046r,-1427l21396,8244v20,46,41,92,81,92c21498,8336,21539,8290,21559,8244v41,-92,41,-230,,-369l20272,4882r,-1428l21396,6079v20,46,41,92,81,92c21498,6171,21539,6125,21559,6079v41,-92,41,-230,,-368l20231,2625v,,,,,c20210,2579,20190,2533,20149,2533v-20,,-61,46,-82,92c20067,2625,20067,2625,20067,2625l18739,5711v-41,92,-41,276,,368c18780,6171,18862,6171,18903,6079l20026,3454r,1428l18739,7875v-41,93,-41,277,,369c18780,8336,18862,8336,18903,8244l20026,5619r,1427l18739,10040v-41,92,-41,276,,369c18760,10455,18780,10501,18821,10501v20,,61,-46,82,-92l20026,7783r,1474l18760,12251xm13201,8198r327,-415c13589,7737,13589,7553,13569,7461v-20,-138,-102,-138,-143,-92l13099,7783v-61,46,-61,231,-41,323c13079,8198,13119,8244,13160,8244v,,21,,41,-46xm12813,14600v,138,41,230,102,230l18310,14830v61,,102,-92,102,-230c18412,14461,18371,14369,18310,14369r-5395,c12854,14369,12813,14461,12813,14600xm12915,19067v-61,,-102,92,-102,230c12813,19435,12854,19528,12915,19528r1676,c14652,19528,14693,19435,14693,19297v,-138,-41,-230,-102,-230l12915,19067xm16226,21139r-3311,c12854,21139,12813,21232,12813,21370v,138,41,230,102,230l16226,21600v61,,102,-92,102,-230c16328,21232,16287,21139,16226,21139xm12915,6678v,,20,,,l13283,6586v61,,102,-138,102,-276c13385,6171,13324,6079,13262,6079r-367,92c12833,6171,12792,6310,12792,6448v21,138,62,230,123,230xm12956,5066r347,276c13324,5342,13324,5342,13344,5342v41,,82,-46,102,-184c13467,5020,13426,4882,13385,4836r-347,-277c12976,4513,12915,4606,12895,4698v-21,184,,322,61,368xm21477,21139r-4598,c16818,21139,16777,21232,16777,21370v,138,41,230,102,230l21477,21600v62,,103,-92,103,-230c21580,21232,21539,21139,21477,21139xm15408,8336v-41,92,-61,230,-20,322l15612,9349v21,46,62,92,82,92c15715,9441,15735,9441,15756,9395v40,-92,61,-230,20,-322l15551,8382v-20,-92,-102,-138,-143,-46xm18514,19528v62,,102,-93,102,-231c18616,19159,18576,19067,18514,19067r-1287,c17206,18100,16839,17317,16409,17317v-449,,-817,829,-817,1842c15592,19297,15633,19389,15694,19389v62,,102,-92,102,-230c15796,18422,16062,17823,16389,17823v327,,572,553,593,1290l16777,19113v-61,,-102,92,-102,230c16675,19481,16716,19574,16777,19574r1737,l18514,19528xm13549,4145v20,46,40,46,81,46c13651,4191,13692,4145,13712,4099v41,-92,41,-276,,-369l13446,3178v-41,-92,-122,-92,-163,c13242,3270,13242,3454,13283,3546r266,599xm15183,3408v21,,21,,41,c15265,3408,15306,3362,15326,3270r143,-737c15490,2395,15469,2257,15408,2211v-61,-46,-122,,-143,138l15122,3086v-20,138,,276,61,322xm14652,3178v61,,102,-92,102,-230l14754,2119v,-139,-41,-231,-102,-231c14591,1888,14550,1980,14550,2119r,829c14550,3040,14591,3178,14652,3178xm13998,3270v21,92,61,138,102,138c14121,3408,14121,3408,14141,3408v61,-46,82,-184,61,-322l14059,2349v-20,-138,-81,-184,-143,-138c13855,2257,13835,2395,13855,2533r143,737xm14652,8014v490,,879,-875,879,-1981c15531,4928,15142,4053,14652,4053v-490,,-879,875,-879,1980c13773,7139,14182,8014,14652,8014xm14652,4559v368,,654,645,654,1474c15306,6862,15020,7507,14652,7507v-368,,-654,-645,-654,-1474c13998,5204,14305,4559,14652,4559xm13569,9395v20,46,41,46,61,46c13671,9441,13692,9395,13712,9349r225,-691c13978,8566,13957,8382,13916,8336v-41,-92,-122,-46,-143,46l13549,9073v-41,92,-41,276,20,322xe" fillcolor="#f0a22e [3204]" stroked="f" strokeweight="1pt">
              <v:stroke miterlimit="4" joinstyle="miter"/>
              <v:path arrowok="t" o:extrusionok="f" o:connecttype="custom" o:connectlocs="670878,297816;670878,297816;670878,297816;670878,297816" o:connectangles="0,90,180,270"/>
            </v:shape>
          </w:pict>
        </mc:Fallback>
      </mc:AlternateContent>
    </w:r>
    <w:r w:rsidRPr="000B7976"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5649362" wp14:editId="41D9073D">
              <wp:simplePos x="0" y="0"/>
              <wp:positionH relativeFrom="column">
                <wp:posOffset>0</wp:posOffset>
              </wp:positionH>
              <wp:positionV relativeFrom="paragraph">
                <wp:posOffset>-225084</wp:posOffset>
              </wp:positionV>
              <wp:extent cx="1272450" cy="595631"/>
              <wp:effectExtent l="0" t="0" r="23495" b="0"/>
              <wp:wrapNone/>
              <wp:docPr id="6" name="Shape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72450" cy="595631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wd2" y="hd2"/>
                          </a:cxn>
                          <a:cxn ang="5400000">
                            <a:pos x="wd2" y="hd2"/>
                          </a:cxn>
                          <a:cxn ang="10800000">
                            <a:pos x="wd2" y="hd2"/>
                          </a:cxn>
                          <a:cxn ang="16200000">
                            <a:pos x="wd2" y="hd2"/>
                          </a:cxn>
                        </a:cxnLst>
                        <a:rect l="0" t="0" r="r" b="b"/>
                        <a:pathLst>
                          <a:path w="21555" h="21600" extrusionOk="0">
                            <a:moveTo>
                              <a:pt x="0" y="21600"/>
                            </a:moveTo>
                            <a:lnTo>
                              <a:pt x="1097" y="21600"/>
                            </a:lnTo>
                            <a:lnTo>
                              <a:pt x="1097" y="0"/>
                            </a:lnTo>
                            <a:lnTo>
                              <a:pt x="0" y="0"/>
                            </a:lnTo>
                            <a:lnTo>
                              <a:pt x="0" y="21600"/>
                            </a:lnTo>
                            <a:close/>
                            <a:moveTo>
                              <a:pt x="4109" y="21600"/>
                            </a:moveTo>
                            <a:lnTo>
                              <a:pt x="5422" y="21600"/>
                            </a:lnTo>
                            <a:lnTo>
                              <a:pt x="5422" y="0"/>
                            </a:lnTo>
                            <a:lnTo>
                              <a:pt x="4109" y="0"/>
                            </a:lnTo>
                            <a:lnTo>
                              <a:pt x="4109" y="21600"/>
                            </a:lnTo>
                            <a:close/>
                            <a:moveTo>
                              <a:pt x="1958" y="21600"/>
                            </a:moveTo>
                            <a:lnTo>
                              <a:pt x="3270" y="21600"/>
                            </a:lnTo>
                            <a:lnTo>
                              <a:pt x="3270" y="0"/>
                            </a:lnTo>
                            <a:lnTo>
                              <a:pt x="1958" y="0"/>
                            </a:lnTo>
                            <a:lnTo>
                              <a:pt x="1958" y="21600"/>
                            </a:lnTo>
                            <a:close/>
                            <a:moveTo>
                              <a:pt x="6282" y="21600"/>
                            </a:moveTo>
                            <a:lnTo>
                              <a:pt x="7594" y="21600"/>
                            </a:lnTo>
                            <a:lnTo>
                              <a:pt x="7594" y="0"/>
                            </a:lnTo>
                            <a:lnTo>
                              <a:pt x="6282" y="0"/>
                            </a:lnTo>
                            <a:lnTo>
                              <a:pt x="6282" y="21600"/>
                            </a:lnTo>
                            <a:close/>
                            <a:moveTo>
                              <a:pt x="8455" y="21600"/>
                            </a:moveTo>
                            <a:lnTo>
                              <a:pt x="9767" y="21600"/>
                            </a:lnTo>
                            <a:lnTo>
                              <a:pt x="9767" y="0"/>
                            </a:lnTo>
                            <a:lnTo>
                              <a:pt x="8455" y="0"/>
                            </a:lnTo>
                            <a:lnTo>
                              <a:pt x="8455" y="21600"/>
                            </a:lnTo>
                            <a:close/>
                            <a:moveTo>
                              <a:pt x="21471" y="15014"/>
                            </a:moveTo>
                            <a:cubicBezTo>
                              <a:pt x="21385" y="15014"/>
                              <a:pt x="19427" y="14830"/>
                              <a:pt x="17620" y="16810"/>
                            </a:cubicBezTo>
                            <a:cubicBezTo>
                              <a:pt x="17512" y="13172"/>
                              <a:pt x="17426" y="9902"/>
                              <a:pt x="17426" y="9395"/>
                            </a:cubicBezTo>
                            <a:cubicBezTo>
                              <a:pt x="17921" y="9441"/>
                              <a:pt x="18330" y="9948"/>
                              <a:pt x="18631" y="10823"/>
                            </a:cubicBezTo>
                            <a:cubicBezTo>
                              <a:pt x="18932" y="11652"/>
                              <a:pt x="19018" y="12573"/>
                              <a:pt x="19018" y="12573"/>
                            </a:cubicBezTo>
                            <a:cubicBezTo>
                              <a:pt x="19018" y="12665"/>
                              <a:pt x="19061" y="12757"/>
                              <a:pt x="19104" y="12757"/>
                            </a:cubicBezTo>
                            <a:cubicBezTo>
                              <a:pt x="19104" y="12757"/>
                              <a:pt x="19126" y="12757"/>
                              <a:pt x="19126" y="12757"/>
                            </a:cubicBezTo>
                            <a:cubicBezTo>
                              <a:pt x="19169" y="12757"/>
                              <a:pt x="19190" y="12711"/>
                              <a:pt x="19212" y="12665"/>
                            </a:cubicBezTo>
                            <a:cubicBezTo>
                              <a:pt x="19685" y="11330"/>
                              <a:pt x="19556" y="9395"/>
                              <a:pt x="18911" y="8428"/>
                            </a:cubicBezTo>
                            <a:cubicBezTo>
                              <a:pt x="18739" y="8152"/>
                              <a:pt x="18524" y="7968"/>
                              <a:pt x="18308" y="7875"/>
                            </a:cubicBezTo>
                            <a:cubicBezTo>
                              <a:pt x="18631" y="7783"/>
                              <a:pt x="18954" y="7829"/>
                              <a:pt x="19298" y="8060"/>
                            </a:cubicBezTo>
                            <a:cubicBezTo>
                              <a:pt x="19922" y="8428"/>
                              <a:pt x="20352" y="9211"/>
                              <a:pt x="20352" y="9257"/>
                            </a:cubicBezTo>
                            <a:cubicBezTo>
                              <a:pt x="20395" y="9303"/>
                              <a:pt x="20438" y="9349"/>
                              <a:pt x="20481" y="9303"/>
                            </a:cubicBezTo>
                            <a:cubicBezTo>
                              <a:pt x="20524" y="9257"/>
                              <a:pt x="20546" y="9165"/>
                              <a:pt x="20546" y="9073"/>
                            </a:cubicBezTo>
                            <a:cubicBezTo>
                              <a:pt x="20546" y="6908"/>
                              <a:pt x="19728" y="5158"/>
                              <a:pt x="18739" y="5158"/>
                            </a:cubicBezTo>
                            <a:cubicBezTo>
                              <a:pt x="18373" y="5158"/>
                              <a:pt x="18050" y="5388"/>
                              <a:pt x="17749" y="5803"/>
                            </a:cubicBezTo>
                            <a:cubicBezTo>
                              <a:pt x="18029" y="5158"/>
                              <a:pt x="18373" y="4698"/>
                              <a:pt x="18825" y="4513"/>
                            </a:cubicBezTo>
                            <a:cubicBezTo>
                              <a:pt x="19384" y="4237"/>
                              <a:pt x="19900" y="4467"/>
                              <a:pt x="19900" y="4467"/>
                            </a:cubicBezTo>
                            <a:cubicBezTo>
                              <a:pt x="19943" y="4467"/>
                              <a:pt x="19986" y="4467"/>
                              <a:pt x="20008" y="4375"/>
                            </a:cubicBezTo>
                            <a:cubicBezTo>
                              <a:pt x="20029" y="4283"/>
                              <a:pt x="20029" y="4191"/>
                              <a:pt x="20008" y="4099"/>
                            </a:cubicBezTo>
                            <a:cubicBezTo>
                              <a:pt x="19793" y="3270"/>
                              <a:pt x="19449" y="2625"/>
                              <a:pt x="19040" y="2349"/>
                            </a:cubicBezTo>
                            <a:cubicBezTo>
                              <a:pt x="18610" y="2073"/>
                              <a:pt x="18179" y="2165"/>
                              <a:pt x="17771" y="2625"/>
                            </a:cubicBezTo>
                            <a:cubicBezTo>
                              <a:pt x="17405" y="3040"/>
                              <a:pt x="17147" y="3730"/>
                              <a:pt x="16996" y="4467"/>
                            </a:cubicBezTo>
                            <a:cubicBezTo>
                              <a:pt x="16867" y="3684"/>
                              <a:pt x="16587" y="3040"/>
                              <a:pt x="16222" y="2625"/>
                            </a:cubicBezTo>
                            <a:cubicBezTo>
                              <a:pt x="15834" y="2165"/>
                              <a:pt x="15382" y="2073"/>
                              <a:pt x="14952" y="2349"/>
                            </a:cubicBezTo>
                            <a:cubicBezTo>
                              <a:pt x="14522" y="2625"/>
                              <a:pt x="14178" y="3224"/>
                              <a:pt x="13984" y="4099"/>
                            </a:cubicBezTo>
                            <a:cubicBezTo>
                              <a:pt x="13963" y="4191"/>
                              <a:pt x="13963" y="4283"/>
                              <a:pt x="13984" y="4375"/>
                            </a:cubicBezTo>
                            <a:cubicBezTo>
                              <a:pt x="14006" y="4467"/>
                              <a:pt x="14049" y="4467"/>
                              <a:pt x="14092" y="4467"/>
                            </a:cubicBezTo>
                            <a:cubicBezTo>
                              <a:pt x="14092" y="4467"/>
                              <a:pt x="14608" y="4237"/>
                              <a:pt x="15167" y="4513"/>
                            </a:cubicBezTo>
                            <a:cubicBezTo>
                              <a:pt x="15619" y="4698"/>
                              <a:pt x="15963" y="5158"/>
                              <a:pt x="16243" y="5803"/>
                            </a:cubicBezTo>
                            <a:cubicBezTo>
                              <a:pt x="15963" y="5388"/>
                              <a:pt x="15619" y="5158"/>
                              <a:pt x="15253" y="5158"/>
                            </a:cubicBezTo>
                            <a:cubicBezTo>
                              <a:pt x="14242" y="5158"/>
                              <a:pt x="13425" y="6908"/>
                              <a:pt x="13425" y="9073"/>
                            </a:cubicBezTo>
                            <a:cubicBezTo>
                              <a:pt x="13425" y="9165"/>
                              <a:pt x="13446" y="9257"/>
                              <a:pt x="13489" y="9303"/>
                            </a:cubicBezTo>
                            <a:cubicBezTo>
                              <a:pt x="13532" y="9349"/>
                              <a:pt x="13575" y="9349"/>
                              <a:pt x="13618" y="9257"/>
                            </a:cubicBezTo>
                            <a:cubicBezTo>
                              <a:pt x="13618" y="9257"/>
                              <a:pt x="14070" y="8474"/>
                              <a:pt x="14694" y="8060"/>
                            </a:cubicBezTo>
                            <a:cubicBezTo>
                              <a:pt x="15038" y="7829"/>
                              <a:pt x="15339" y="7783"/>
                              <a:pt x="15662" y="7875"/>
                            </a:cubicBezTo>
                            <a:cubicBezTo>
                              <a:pt x="15447" y="7968"/>
                              <a:pt x="15232" y="8152"/>
                              <a:pt x="15060" y="8428"/>
                            </a:cubicBezTo>
                            <a:cubicBezTo>
                              <a:pt x="14436" y="9441"/>
                              <a:pt x="14307" y="11330"/>
                              <a:pt x="14759" y="12665"/>
                            </a:cubicBezTo>
                            <a:cubicBezTo>
                              <a:pt x="14780" y="12711"/>
                              <a:pt x="14823" y="12757"/>
                              <a:pt x="14845" y="12757"/>
                            </a:cubicBezTo>
                            <a:cubicBezTo>
                              <a:pt x="14845" y="12757"/>
                              <a:pt x="14866" y="12757"/>
                              <a:pt x="14866" y="12757"/>
                            </a:cubicBezTo>
                            <a:cubicBezTo>
                              <a:pt x="14909" y="12757"/>
                              <a:pt x="14952" y="12665"/>
                              <a:pt x="14952" y="12573"/>
                            </a:cubicBezTo>
                            <a:cubicBezTo>
                              <a:pt x="14952" y="12573"/>
                              <a:pt x="15060" y="11652"/>
                              <a:pt x="15339" y="10823"/>
                            </a:cubicBezTo>
                            <a:cubicBezTo>
                              <a:pt x="15662" y="9902"/>
                              <a:pt x="16092" y="9441"/>
                              <a:pt x="16587" y="9395"/>
                            </a:cubicBezTo>
                            <a:cubicBezTo>
                              <a:pt x="16587" y="9856"/>
                              <a:pt x="16501" y="12803"/>
                              <a:pt x="16415" y="16119"/>
                            </a:cubicBezTo>
                            <a:cubicBezTo>
                              <a:pt x="15318" y="15106"/>
                              <a:pt x="13790" y="13909"/>
                              <a:pt x="12521" y="13817"/>
                            </a:cubicBezTo>
                            <a:cubicBezTo>
                              <a:pt x="12457" y="13817"/>
                              <a:pt x="12414" y="13909"/>
                              <a:pt x="12414" y="14047"/>
                            </a:cubicBezTo>
                            <a:cubicBezTo>
                              <a:pt x="12414" y="14185"/>
                              <a:pt x="12457" y="14277"/>
                              <a:pt x="12521" y="14277"/>
                            </a:cubicBezTo>
                            <a:cubicBezTo>
                              <a:pt x="13855" y="14369"/>
                              <a:pt x="15533" y="15751"/>
                              <a:pt x="16415" y="16580"/>
                            </a:cubicBezTo>
                            <a:cubicBezTo>
                              <a:pt x="16394" y="17179"/>
                              <a:pt x="16372" y="17777"/>
                              <a:pt x="16351" y="18422"/>
                            </a:cubicBezTo>
                            <a:cubicBezTo>
                              <a:pt x="14522" y="21093"/>
                              <a:pt x="12543" y="21093"/>
                              <a:pt x="12521" y="21093"/>
                            </a:cubicBezTo>
                            <a:cubicBezTo>
                              <a:pt x="12457" y="21093"/>
                              <a:pt x="12414" y="21186"/>
                              <a:pt x="12414" y="21324"/>
                            </a:cubicBezTo>
                            <a:cubicBezTo>
                              <a:pt x="12414" y="21462"/>
                              <a:pt x="12457" y="21554"/>
                              <a:pt x="12521" y="21554"/>
                            </a:cubicBezTo>
                            <a:cubicBezTo>
                              <a:pt x="12521" y="21554"/>
                              <a:pt x="12521" y="21554"/>
                              <a:pt x="12543" y="21554"/>
                            </a:cubicBezTo>
                            <a:cubicBezTo>
                              <a:pt x="12758" y="21554"/>
                              <a:pt x="14888" y="21462"/>
                              <a:pt x="16781" y="18330"/>
                            </a:cubicBezTo>
                            <a:cubicBezTo>
                              <a:pt x="18674" y="15198"/>
                              <a:pt x="21342" y="15429"/>
                              <a:pt x="21385" y="15429"/>
                            </a:cubicBezTo>
                            <a:cubicBezTo>
                              <a:pt x="21449" y="15429"/>
                              <a:pt x="21492" y="15336"/>
                              <a:pt x="21514" y="15198"/>
                            </a:cubicBezTo>
                            <a:cubicBezTo>
                              <a:pt x="21600" y="15106"/>
                              <a:pt x="21535" y="15014"/>
                              <a:pt x="21471" y="15014"/>
                            </a:cubicBezTo>
                            <a:close/>
                            <a:moveTo>
                              <a:pt x="18803" y="8751"/>
                            </a:moveTo>
                            <a:cubicBezTo>
                              <a:pt x="19255" y="9487"/>
                              <a:pt x="19406" y="10823"/>
                              <a:pt x="19169" y="11882"/>
                            </a:cubicBezTo>
                            <a:cubicBezTo>
                              <a:pt x="18997" y="10915"/>
                              <a:pt x="18480" y="8889"/>
                              <a:pt x="17319" y="8843"/>
                            </a:cubicBezTo>
                            <a:cubicBezTo>
                              <a:pt x="17491" y="8520"/>
                              <a:pt x="17684" y="8336"/>
                              <a:pt x="17921" y="8244"/>
                            </a:cubicBezTo>
                            <a:cubicBezTo>
                              <a:pt x="18244" y="8198"/>
                              <a:pt x="18567" y="8336"/>
                              <a:pt x="18803" y="8751"/>
                            </a:cubicBezTo>
                            <a:close/>
                            <a:moveTo>
                              <a:pt x="17340" y="14277"/>
                            </a:moveTo>
                            <a:cubicBezTo>
                              <a:pt x="17362" y="14876"/>
                              <a:pt x="17383" y="15521"/>
                              <a:pt x="17405" y="16212"/>
                            </a:cubicBezTo>
                            <a:lnTo>
                              <a:pt x="16759" y="16212"/>
                            </a:lnTo>
                            <a:cubicBezTo>
                              <a:pt x="16781" y="15567"/>
                              <a:pt x="16802" y="14922"/>
                              <a:pt x="16824" y="14277"/>
                            </a:cubicBezTo>
                            <a:lnTo>
                              <a:pt x="17340" y="14277"/>
                            </a:lnTo>
                            <a:close/>
                            <a:moveTo>
                              <a:pt x="16824" y="13771"/>
                            </a:moveTo>
                            <a:cubicBezTo>
                              <a:pt x="16845" y="13080"/>
                              <a:pt x="16867" y="12435"/>
                              <a:pt x="16867" y="11836"/>
                            </a:cubicBezTo>
                            <a:lnTo>
                              <a:pt x="17254" y="11836"/>
                            </a:lnTo>
                            <a:cubicBezTo>
                              <a:pt x="17276" y="12389"/>
                              <a:pt x="17276" y="13034"/>
                              <a:pt x="17297" y="13771"/>
                            </a:cubicBezTo>
                            <a:lnTo>
                              <a:pt x="16824" y="13771"/>
                            </a:lnTo>
                            <a:close/>
                            <a:moveTo>
                              <a:pt x="18760" y="5573"/>
                            </a:moveTo>
                            <a:cubicBezTo>
                              <a:pt x="19556" y="5573"/>
                              <a:pt x="20223" y="6816"/>
                              <a:pt x="20331" y="8474"/>
                            </a:cubicBezTo>
                            <a:cubicBezTo>
                              <a:pt x="20029" y="8014"/>
                              <a:pt x="19384" y="7277"/>
                              <a:pt x="18653" y="7277"/>
                            </a:cubicBezTo>
                            <a:cubicBezTo>
                              <a:pt x="18201" y="7277"/>
                              <a:pt x="17684" y="7553"/>
                              <a:pt x="17190" y="8382"/>
                            </a:cubicBezTo>
                            <a:cubicBezTo>
                              <a:pt x="17340" y="6770"/>
                              <a:pt x="17986" y="5573"/>
                              <a:pt x="18760" y="5573"/>
                            </a:cubicBezTo>
                            <a:close/>
                            <a:moveTo>
                              <a:pt x="17943" y="2994"/>
                            </a:moveTo>
                            <a:cubicBezTo>
                              <a:pt x="18158" y="2763"/>
                              <a:pt x="18373" y="2625"/>
                              <a:pt x="18610" y="2625"/>
                            </a:cubicBezTo>
                            <a:cubicBezTo>
                              <a:pt x="18739" y="2625"/>
                              <a:pt x="18889" y="2671"/>
                              <a:pt x="19018" y="2763"/>
                            </a:cubicBezTo>
                            <a:cubicBezTo>
                              <a:pt x="19298" y="2948"/>
                              <a:pt x="19556" y="3316"/>
                              <a:pt x="19728" y="3823"/>
                            </a:cubicBezTo>
                            <a:cubicBezTo>
                              <a:pt x="19169" y="3730"/>
                              <a:pt x="17835" y="3777"/>
                              <a:pt x="17233" y="6586"/>
                            </a:cubicBezTo>
                            <a:cubicBezTo>
                              <a:pt x="17039" y="5250"/>
                              <a:pt x="17319" y="3684"/>
                              <a:pt x="17943" y="2994"/>
                            </a:cubicBezTo>
                            <a:close/>
                            <a:moveTo>
                              <a:pt x="17039" y="9395"/>
                            </a:moveTo>
                            <a:cubicBezTo>
                              <a:pt x="17039" y="9395"/>
                              <a:pt x="17061" y="9395"/>
                              <a:pt x="17061" y="9395"/>
                            </a:cubicBezTo>
                            <a:cubicBezTo>
                              <a:pt x="17104" y="9395"/>
                              <a:pt x="17147" y="9395"/>
                              <a:pt x="17190" y="9349"/>
                            </a:cubicBezTo>
                            <a:cubicBezTo>
                              <a:pt x="17190" y="9533"/>
                              <a:pt x="17211" y="10270"/>
                              <a:pt x="17233" y="11376"/>
                            </a:cubicBezTo>
                            <a:lnTo>
                              <a:pt x="16867" y="11376"/>
                            </a:lnTo>
                            <a:cubicBezTo>
                              <a:pt x="16888" y="10316"/>
                              <a:pt x="16910" y="9580"/>
                              <a:pt x="16910" y="9349"/>
                            </a:cubicBezTo>
                            <a:cubicBezTo>
                              <a:pt x="16931" y="9349"/>
                              <a:pt x="16975" y="9349"/>
                              <a:pt x="16996" y="9349"/>
                            </a:cubicBezTo>
                            <a:cubicBezTo>
                              <a:pt x="17018" y="9395"/>
                              <a:pt x="17039" y="9395"/>
                              <a:pt x="17039" y="9395"/>
                            </a:cubicBezTo>
                            <a:close/>
                            <a:moveTo>
                              <a:pt x="14694" y="3823"/>
                            </a:moveTo>
                            <a:cubicBezTo>
                              <a:pt x="14586" y="3823"/>
                              <a:pt x="14479" y="3823"/>
                              <a:pt x="14393" y="3869"/>
                            </a:cubicBezTo>
                            <a:cubicBezTo>
                              <a:pt x="14565" y="3362"/>
                              <a:pt x="14823" y="2994"/>
                              <a:pt x="15103" y="2809"/>
                            </a:cubicBezTo>
                            <a:cubicBezTo>
                              <a:pt x="15469" y="2579"/>
                              <a:pt x="15856" y="2671"/>
                              <a:pt x="16178" y="3040"/>
                            </a:cubicBezTo>
                            <a:cubicBezTo>
                              <a:pt x="16802" y="3730"/>
                              <a:pt x="17061" y="5296"/>
                              <a:pt x="16867" y="6678"/>
                            </a:cubicBezTo>
                            <a:cubicBezTo>
                              <a:pt x="16372" y="4191"/>
                              <a:pt x="15339" y="3823"/>
                              <a:pt x="14694" y="3823"/>
                            </a:cubicBezTo>
                            <a:close/>
                            <a:moveTo>
                              <a:pt x="13769" y="8474"/>
                            </a:moveTo>
                            <a:cubicBezTo>
                              <a:pt x="13876" y="6816"/>
                              <a:pt x="14543" y="5527"/>
                              <a:pt x="15339" y="5527"/>
                            </a:cubicBezTo>
                            <a:cubicBezTo>
                              <a:pt x="16135" y="5527"/>
                              <a:pt x="16781" y="6770"/>
                              <a:pt x="16910" y="8382"/>
                            </a:cubicBezTo>
                            <a:cubicBezTo>
                              <a:pt x="15641" y="6264"/>
                              <a:pt x="14285" y="7737"/>
                              <a:pt x="13769" y="8474"/>
                            </a:cubicBezTo>
                            <a:close/>
                            <a:moveTo>
                              <a:pt x="14909" y="11882"/>
                            </a:moveTo>
                            <a:cubicBezTo>
                              <a:pt x="14673" y="10823"/>
                              <a:pt x="14823" y="9487"/>
                              <a:pt x="15275" y="8751"/>
                            </a:cubicBezTo>
                            <a:cubicBezTo>
                              <a:pt x="15490" y="8428"/>
                              <a:pt x="15727" y="8244"/>
                              <a:pt x="15985" y="8244"/>
                            </a:cubicBezTo>
                            <a:cubicBezTo>
                              <a:pt x="16049" y="8244"/>
                              <a:pt x="16092" y="8244"/>
                              <a:pt x="16157" y="8290"/>
                            </a:cubicBezTo>
                            <a:cubicBezTo>
                              <a:pt x="16372" y="8382"/>
                              <a:pt x="16587" y="8566"/>
                              <a:pt x="16759" y="8889"/>
                            </a:cubicBezTo>
                            <a:cubicBezTo>
                              <a:pt x="15598" y="8889"/>
                              <a:pt x="15081" y="10915"/>
                              <a:pt x="14909" y="11882"/>
                            </a:cubicBezTo>
                            <a:close/>
                            <a:moveTo>
                              <a:pt x="16738" y="18008"/>
                            </a:moveTo>
                            <a:cubicBezTo>
                              <a:pt x="16716" y="18054"/>
                              <a:pt x="16695" y="18054"/>
                              <a:pt x="16695" y="18100"/>
                            </a:cubicBezTo>
                            <a:cubicBezTo>
                              <a:pt x="16716" y="17639"/>
                              <a:pt x="16716" y="17133"/>
                              <a:pt x="16738" y="16672"/>
                            </a:cubicBezTo>
                            <a:lnTo>
                              <a:pt x="17405" y="16672"/>
                            </a:lnTo>
                            <a:cubicBezTo>
                              <a:pt x="17405" y="16810"/>
                              <a:pt x="17405" y="16902"/>
                              <a:pt x="17426" y="17041"/>
                            </a:cubicBezTo>
                            <a:cubicBezTo>
                              <a:pt x="17426" y="17041"/>
                              <a:pt x="17426" y="17041"/>
                              <a:pt x="17426" y="17041"/>
                            </a:cubicBezTo>
                            <a:cubicBezTo>
                              <a:pt x="17190" y="17317"/>
                              <a:pt x="16953" y="17639"/>
                              <a:pt x="16738" y="18008"/>
                            </a:cubicBezTo>
                            <a:close/>
                            <a:moveTo>
                              <a:pt x="10606" y="21600"/>
                            </a:moveTo>
                            <a:lnTo>
                              <a:pt x="11704" y="21600"/>
                            </a:lnTo>
                            <a:lnTo>
                              <a:pt x="11704" y="0"/>
                            </a:lnTo>
                            <a:lnTo>
                              <a:pt x="10606" y="0"/>
                            </a:lnTo>
                            <a:lnTo>
                              <a:pt x="10606" y="21600"/>
                            </a:lnTo>
                            <a:close/>
                          </a:path>
                        </a:pathLst>
                      </a:custGeom>
                      <a:solidFill>
                        <a:schemeClr val="accent1"/>
                      </a:solidFill>
                      <a:ln w="12700">
                        <a:miter lim="400000"/>
                      </a:ln>
                    </wps:spPr>
                    <wps:bodyPr lIns="38100" tIns="38100" rIns="38100" bIns="38100" anchor="ctr"/>
                  </wps:wsp>
                </a:graphicData>
              </a:graphic>
            </wp:anchor>
          </w:drawing>
        </mc:Choice>
        <mc:Fallback>
          <w:pict>
            <v:shape w14:anchorId="622B00EE" id="Shape" o:spid="_x0000_s1026" style="position:absolute;margin-left:0;margin-top:-17.7pt;width:100.2pt;height:46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555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" path="m,21600r1097,l1097,,,,,21600xm4109,21600r1313,l5422,,4109,r,21600xm1958,21600r1312,l3270,,1958,r,21600xm6282,21600r1312,l7594,,6282,r,21600xm8455,21600r1312,l9767,,8455,r,21600xm21471,15014v-86,,-2044,-184,-3851,1796c17512,13172,17426,9902,17426,9395v495,46,904,553,1205,1428c18932,11652,19018,12573,19018,12573v,92,43,184,86,184c19104,12757,19126,12757,19126,12757v43,,64,-46,86,-92c19685,11330,19556,9395,18911,8428v-172,-276,-387,-460,-603,-553c18631,7783,18954,7829,19298,8060v624,368,1054,1151,1054,1197c20395,9303,20438,9349,20481,9303v43,-46,65,-138,65,-230c20546,6908,19728,5158,18739,5158v-366,,-689,230,-990,645c18029,5158,18373,4698,18825,4513v559,-276,1075,-46,1075,-46c19943,4467,19986,4467,20008,4375v21,-92,21,-184,,-276c19793,3270,19449,2625,19040,2349v-430,-276,-861,-184,-1269,276c17405,3040,17147,3730,16996,4467v-129,-783,-409,-1427,-774,-1842c15834,2165,15382,2073,14952,2349v-430,276,-774,875,-968,1750c13963,4191,13963,4283,13984,4375v22,92,65,92,108,92c14092,4467,14608,4237,15167,4513v452,185,796,645,1076,1290c15963,5388,15619,5158,15253,5158v-1011,,-1828,1750,-1828,3915c13425,9165,13446,9257,13489,9303v43,46,86,46,129,-46c13618,9257,14070,8474,14694,8060v344,-231,645,-277,968,-185c15447,7968,15232,8152,15060,8428v-624,1013,-753,2902,-301,4237c14780,12711,14823,12757,14845,12757v,,21,,21,c14909,12757,14952,12665,14952,12573v,,108,-921,387,-1750c15662,9902,16092,9441,16587,9395v,461,-86,3408,-172,6724c15318,15106,13790,13909,12521,13817v-64,,-107,92,-107,230c12414,14185,12457,14277,12521,14277v1334,92,3012,1474,3894,2303c16394,17179,16372,17777,16351,18422v-1829,2671,-3808,2671,-3830,2671c12457,21093,12414,21186,12414,21324v,138,43,230,107,230c12521,21554,12521,21554,12543,21554v215,,2345,-92,4238,-3224c18674,15198,21342,15429,21385,15429v64,,107,-93,129,-231c21600,15106,21535,15014,21471,15014xm18803,8751v452,736,603,2072,366,3131c18997,10915,18480,8889,17319,8843v172,-323,365,-507,602,-599c18244,8198,18567,8336,18803,8751xm17340,14277v22,599,43,1244,65,1935l16759,16212v22,-645,43,-1290,65,-1935l17340,14277xm16824,13771v21,-691,43,-1336,43,-1935l17254,11836v22,553,22,1198,43,1935l16824,13771xm18760,5573v796,,1463,1243,1571,2901c20029,8014,19384,7277,18653,7277v-452,,-969,276,-1463,1105c17340,6770,17986,5573,18760,5573xm17943,2994v215,-231,430,-369,667,-369c18739,2625,18889,2671,19018,2763v280,185,538,553,710,1060c19169,3730,17835,3777,17233,6586v-194,-1336,86,-2902,710,-3592xm17039,9395v,,22,,22,c17104,9395,17147,9395,17190,9349v,184,21,921,43,2027l16867,11376v21,-1060,43,-1796,43,-2027c16931,9349,16975,9349,16996,9349v22,46,43,46,43,46xm14694,3823v-108,,-215,,-301,46c14565,3362,14823,2994,15103,2809v366,-230,753,-138,1075,231c16802,3730,17061,5296,16867,6678,16372,4191,15339,3823,14694,3823xm13769,8474v107,-1658,774,-2947,1570,-2947c16135,5527,16781,6770,16910,8382v-1269,-2118,-2625,-645,-3141,92xm14909,11882v-236,-1059,-86,-2395,366,-3131c15490,8428,15727,8244,15985,8244v64,,107,,172,46c16372,8382,16587,8566,16759,8889v-1161,,-1678,2026,-1850,2993xm16738,18008v-22,46,-43,46,-43,92c16716,17639,16716,17133,16738,16672r667,c17405,16810,17405,16902,17426,17041v,,,,,c17190,17317,16953,17639,16738,18008xm10606,21600r1098,l11704,,10606,r,21600xe" fillcolor="#f0a22e [3204]" stroked="f" strokeweight="1pt">
              <v:stroke miterlimit="4" joinstyle="miter"/>
              <v:path arrowok="t" o:extrusionok="f" o:connecttype="custom" o:connectlocs="636225,297816;636225,297816;636225,297816;636225,297816" o:connectangles="0,90,180,270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463378" w14:textId="1A6E04E6" w:rsidR="009966C9" w:rsidRDefault="000B7976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6192" behindDoc="1" locked="0" layoutInCell="1" allowOverlap="1" wp14:anchorId="7E3AE417" wp14:editId="09BEA507">
              <wp:simplePos x="0" y="0"/>
              <wp:positionH relativeFrom="column">
                <wp:posOffset>8592234</wp:posOffset>
              </wp:positionH>
              <wp:positionV relativeFrom="paragraph">
                <wp:posOffset>-228600</wp:posOffset>
              </wp:positionV>
              <wp:extent cx="562610" cy="595631"/>
              <wp:effectExtent l="0" t="0" r="0" b="0"/>
              <wp:wrapNone/>
              <wp:docPr id="9" name="Shape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2610" cy="595631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wd2" y="hd2"/>
                          </a:cxn>
                          <a:cxn ang="5400000">
                            <a:pos x="wd2" y="hd2"/>
                          </a:cxn>
                          <a:cxn ang="10800000">
                            <a:pos x="wd2" y="hd2"/>
                          </a:cxn>
                          <a:cxn ang="16200000">
                            <a:pos x="wd2" y="hd2"/>
                          </a:cxn>
                        </a:cxnLst>
                        <a:rect l="0" t="0" r="r" b="b"/>
                        <a:pathLst>
                          <a:path w="21600" h="21600" extrusionOk="0">
                            <a:moveTo>
                              <a:pt x="4925" y="21600"/>
                            </a:moveTo>
                            <a:lnTo>
                              <a:pt x="6875" y="21600"/>
                            </a:lnTo>
                            <a:lnTo>
                              <a:pt x="6875" y="0"/>
                            </a:lnTo>
                            <a:lnTo>
                              <a:pt x="4925" y="0"/>
                            </a:lnTo>
                            <a:lnTo>
                              <a:pt x="4925" y="21600"/>
                            </a:lnTo>
                            <a:close/>
                            <a:moveTo>
                              <a:pt x="0" y="21600"/>
                            </a:moveTo>
                            <a:lnTo>
                              <a:pt x="1950" y="21600"/>
                            </a:lnTo>
                            <a:lnTo>
                              <a:pt x="1950" y="0"/>
                            </a:lnTo>
                            <a:lnTo>
                              <a:pt x="0" y="0"/>
                            </a:lnTo>
                            <a:lnTo>
                              <a:pt x="0" y="21600"/>
                            </a:lnTo>
                            <a:close/>
                            <a:moveTo>
                              <a:pt x="9849" y="21600"/>
                            </a:moveTo>
                            <a:lnTo>
                              <a:pt x="11800" y="21600"/>
                            </a:lnTo>
                            <a:lnTo>
                              <a:pt x="11800" y="0"/>
                            </a:lnTo>
                            <a:lnTo>
                              <a:pt x="9849" y="0"/>
                            </a:lnTo>
                            <a:lnTo>
                              <a:pt x="9849" y="21600"/>
                            </a:lnTo>
                            <a:close/>
                            <a:moveTo>
                              <a:pt x="19650" y="0"/>
                            </a:moveTo>
                            <a:lnTo>
                              <a:pt x="19650" y="21600"/>
                            </a:lnTo>
                            <a:lnTo>
                              <a:pt x="21600" y="21600"/>
                            </a:lnTo>
                            <a:lnTo>
                              <a:pt x="21600" y="0"/>
                            </a:lnTo>
                            <a:lnTo>
                              <a:pt x="19650" y="0"/>
                            </a:lnTo>
                            <a:close/>
                            <a:moveTo>
                              <a:pt x="14725" y="21600"/>
                            </a:moveTo>
                            <a:lnTo>
                              <a:pt x="16675" y="21600"/>
                            </a:lnTo>
                            <a:lnTo>
                              <a:pt x="16675" y="0"/>
                            </a:lnTo>
                            <a:lnTo>
                              <a:pt x="14725" y="0"/>
                            </a:lnTo>
                            <a:lnTo>
                              <a:pt x="14725" y="21600"/>
                            </a:lnTo>
                            <a:close/>
                          </a:path>
                        </a:pathLst>
                      </a:custGeom>
                      <a:solidFill>
                        <a:schemeClr val="accent1">
                          <a:lumMod val="20000"/>
                          <a:lumOff val="80000"/>
                        </a:schemeClr>
                      </a:solidFill>
                      <a:ln w="12700">
                        <a:miter lim="400000"/>
                      </a:ln>
                    </wps:spPr>
                    <wps:bodyPr lIns="38100" tIns="38100" rIns="38100" bIns="38100" anchor="ctr"/>
                  </wps:wsp>
                </a:graphicData>
              </a:graphic>
            </wp:anchor>
          </w:drawing>
        </mc:Choice>
        <mc:Fallback>
          <w:pict>
            <v:shape w14:anchorId="403A4BD2" id="Shape" o:spid="_x0000_s1026" style="position:absolute;margin-left:676.55pt;margin-top:-18pt;width:44.3pt;height:46.9pt;z-index:-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" path="m4925,21600r1950,l6875,,4925,r,21600xm,21600r1950,l1950,,,,,21600xm9849,21600r1951,l11800,,9849,r,21600xm19650,r,21600l21600,21600,21600,,19650,xm14725,21600r1950,l16675,,14725,r,21600xe" fillcolor="#fcecd5 [660]" stroked="f" strokeweight="1pt">
              <v:stroke miterlimit="4" joinstyle="miter"/>
              <v:path arrowok="t" o:extrusionok="f" o:connecttype="custom" o:connectlocs="281305,297816;281305,297816;281305,297816;281305,297816" o:connectangles="0,90,180,270"/>
            </v:shape>
          </w:pict>
        </mc:Fallback>
      </mc:AlternateContent>
    </w:r>
    <w:r w:rsidRPr="000B7976"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47143B01" wp14:editId="7BFBC3BF">
              <wp:simplePos x="0" y="0"/>
              <wp:positionH relativeFrom="column">
                <wp:posOffset>0</wp:posOffset>
              </wp:positionH>
              <wp:positionV relativeFrom="paragraph">
                <wp:posOffset>-225083</wp:posOffset>
              </wp:positionV>
              <wp:extent cx="1428750" cy="595631"/>
              <wp:effectExtent l="0" t="0" r="0" b="0"/>
              <wp:wrapNone/>
              <wp:docPr id="12" name="Shape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28750" cy="595631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wd2" y="hd2"/>
                          </a:cxn>
                          <a:cxn ang="5400000">
                            <a:pos x="wd2" y="hd2"/>
                          </a:cxn>
                          <a:cxn ang="10800000">
                            <a:pos x="wd2" y="hd2"/>
                          </a:cxn>
                          <a:cxn ang="16200000">
                            <a:pos x="wd2" y="hd2"/>
                          </a:cxn>
                        </a:cxnLst>
                        <a:rect l="0" t="0" r="r" b="b"/>
                        <a:pathLst>
                          <a:path w="21600" h="21600" extrusionOk="0">
                            <a:moveTo>
                              <a:pt x="3667" y="21600"/>
                            </a:moveTo>
                            <a:lnTo>
                              <a:pt x="4838" y="21600"/>
                            </a:lnTo>
                            <a:lnTo>
                              <a:pt x="4838" y="0"/>
                            </a:lnTo>
                            <a:lnTo>
                              <a:pt x="3667" y="0"/>
                            </a:lnTo>
                            <a:lnTo>
                              <a:pt x="3667" y="21600"/>
                            </a:lnTo>
                            <a:close/>
                            <a:moveTo>
                              <a:pt x="0" y="21600"/>
                            </a:moveTo>
                            <a:lnTo>
                              <a:pt x="979" y="21600"/>
                            </a:lnTo>
                            <a:lnTo>
                              <a:pt x="979" y="0"/>
                            </a:lnTo>
                            <a:lnTo>
                              <a:pt x="0" y="0"/>
                            </a:lnTo>
                            <a:lnTo>
                              <a:pt x="0" y="21600"/>
                            </a:lnTo>
                            <a:close/>
                            <a:moveTo>
                              <a:pt x="1747" y="21600"/>
                            </a:moveTo>
                            <a:lnTo>
                              <a:pt x="2918" y="21600"/>
                            </a:lnTo>
                            <a:lnTo>
                              <a:pt x="2918" y="0"/>
                            </a:lnTo>
                            <a:lnTo>
                              <a:pt x="1747" y="0"/>
                            </a:lnTo>
                            <a:lnTo>
                              <a:pt x="1747" y="21600"/>
                            </a:lnTo>
                            <a:close/>
                            <a:moveTo>
                              <a:pt x="5606" y="21600"/>
                            </a:moveTo>
                            <a:lnTo>
                              <a:pt x="6778" y="21600"/>
                            </a:lnTo>
                            <a:lnTo>
                              <a:pt x="6778" y="0"/>
                            </a:lnTo>
                            <a:lnTo>
                              <a:pt x="5606" y="0"/>
                            </a:lnTo>
                            <a:lnTo>
                              <a:pt x="5606" y="21600"/>
                            </a:lnTo>
                            <a:close/>
                            <a:moveTo>
                              <a:pt x="7546" y="21600"/>
                            </a:moveTo>
                            <a:lnTo>
                              <a:pt x="8717" y="21600"/>
                            </a:lnTo>
                            <a:lnTo>
                              <a:pt x="8717" y="0"/>
                            </a:lnTo>
                            <a:lnTo>
                              <a:pt x="7546" y="0"/>
                            </a:lnTo>
                            <a:lnTo>
                              <a:pt x="7546" y="21600"/>
                            </a:lnTo>
                            <a:close/>
                            <a:moveTo>
                              <a:pt x="9466" y="21600"/>
                            </a:moveTo>
                            <a:lnTo>
                              <a:pt x="10445" y="21600"/>
                            </a:lnTo>
                            <a:lnTo>
                              <a:pt x="10445" y="0"/>
                            </a:lnTo>
                            <a:lnTo>
                              <a:pt x="9466" y="0"/>
                            </a:lnTo>
                            <a:lnTo>
                              <a:pt x="9466" y="21600"/>
                            </a:lnTo>
                            <a:close/>
                            <a:moveTo>
                              <a:pt x="21408" y="15567"/>
                            </a:moveTo>
                            <a:cubicBezTo>
                              <a:pt x="20909" y="15567"/>
                              <a:pt x="20659" y="16258"/>
                              <a:pt x="20448" y="16902"/>
                            </a:cubicBezTo>
                            <a:cubicBezTo>
                              <a:pt x="20237" y="17501"/>
                              <a:pt x="20064" y="17962"/>
                              <a:pt x="19718" y="17962"/>
                            </a:cubicBezTo>
                            <a:cubicBezTo>
                              <a:pt x="19373" y="17962"/>
                              <a:pt x="19200" y="17455"/>
                              <a:pt x="18989" y="16902"/>
                            </a:cubicBezTo>
                            <a:cubicBezTo>
                              <a:pt x="18778" y="16258"/>
                              <a:pt x="18528" y="15567"/>
                              <a:pt x="18029" y="15567"/>
                            </a:cubicBezTo>
                            <a:cubicBezTo>
                              <a:pt x="17530" y="15567"/>
                              <a:pt x="17280" y="16258"/>
                              <a:pt x="17069" y="16902"/>
                            </a:cubicBezTo>
                            <a:cubicBezTo>
                              <a:pt x="16858" y="17501"/>
                              <a:pt x="16685" y="17962"/>
                              <a:pt x="16339" y="17962"/>
                            </a:cubicBezTo>
                            <a:cubicBezTo>
                              <a:pt x="15994" y="17962"/>
                              <a:pt x="15821" y="17455"/>
                              <a:pt x="15610" y="16902"/>
                            </a:cubicBezTo>
                            <a:cubicBezTo>
                              <a:pt x="15398" y="16258"/>
                              <a:pt x="15149" y="15567"/>
                              <a:pt x="14650" y="15567"/>
                            </a:cubicBezTo>
                            <a:cubicBezTo>
                              <a:pt x="14150" y="15567"/>
                              <a:pt x="13901" y="16258"/>
                              <a:pt x="13690" y="16902"/>
                            </a:cubicBezTo>
                            <a:cubicBezTo>
                              <a:pt x="13478" y="17501"/>
                              <a:pt x="13306" y="17962"/>
                              <a:pt x="12960" y="17962"/>
                            </a:cubicBezTo>
                            <a:cubicBezTo>
                              <a:pt x="12614" y="17962"/>
                              <a:pt x="12442" y="17455"/>
                              <a:pt x="12230" y="16902"/>
                            </a:cubicBezTo>
                            <a:cubicBezTo>
                              <a:pt x="12019" y="16258"/>
                              <a:pt x="11770" y="15567"/>
                              <a:pt x="11270" y="15567"/>
                            </a:cubicBezTo>
                            <a:cubicBezTo>
                              <a:pt x="11194" y="15567"/>
                              <a:pt x="11117" y="15705"/>
                              <a:pt x="11117" y="15935"/>
                            </a:cubicBezTo>
                            <a:cubicBezTo>
                              <a:pt x="11117" y="16165"/>
                              <a:pt x="11174" y="16304"/>
                              <a:pt x="11270" y="16304"/>
                            </a:cubicBezTo>
                            <a:cubicBezTo>
                              <a:pt x="11616" y="16304"/>
                              <a:pt x="11789" y="16810"/>
                              <a:pt x="12000" y="17363"/>
                            </a:cubicBezTo>
                            <a:cubicBezTo>
                              <a:pt x="12211" y="18008"/>
                              <a:pt x="12461" y="18699"/>
                              <a:pt x="12960" y="18699"/>
                            </a:cubicBezTo>
                            <a:cubicBezTo>
                              <a:pt x="13459" y="18699"/>
                              <a:pt x="13709" y="18008"/>
                              <a:pt x="13920" y="17363"/>
                            </a:cubicBezTo>
                            <a:cubicBezTo>
                              <a:pt x="14131" y="16764"/>
                              <a:pt x="14304" y="16304"/>
                              <a:pt x="14650" y="16304"/>
                            </a:cubicBezTo>
                            <a:cubicBezTo>
                              <a:pt x="14995" y="16304"/>
                              <a:pt x="15168" y="16810"/>
                              <a:pt x="15379" y="17363"/>
                            </a:cubicBezTo>
                            <a:cubicBezTo>
                              <a:pt x="15590" y="18008"/>
                              <a:pt x="15840" y="18699"/>
                              <a:pt x="16339" y="18699"/>
                            </a:cubicBezTo>
                            <a:cubicBezTo>
                              <a:pt x="16838" y="18699"/>
                              <a:pt x="17088" y="18008"/>
                              <a:pt x="17299" y="17363"/>
                            </a:cubicBezTo>
                            <a:cubicBezTo>
                              <a:pt x="17510" y="16764"/>
                              <a:pt x="17683" y="16304"/>
                              <a:pt x="18029" y="16304"/>
                            </a:cubicBezTo>
                            <a:cubicBezTo>
                              <a:pt x="18374" y="16304"/>
                              <a:pt x="18547" y="16810"/>
                              <a:pt x="18758" y="17363"/>
                            </a:cubicBezTo>
                            <a:cubicBezTo>
                              <a:pt x="18970" y="18008"/>
                              <a:pt x="19219" y="18699"/>
                              <a:pt x="19718" y="18699"/>
                            </a:cubicBezTo>
                            <a:cubicBezTo>
                              <a:pt x="20218" y="18699"/>
                              <a:pt x="20467" y="18008"/>
                              <a:pt x="20678" y="17363"/>
                            </a:cubicBezTo>
                            <a:cubicBezTo>
                              <a:pt x="20890" y="16764"/>
                              <a:pt x="21062" y="16304"/>
                              <a:pt x="21408" y="16304"/>
                            </a:cubicBezTo>
                            <a:cubicBezTo>
                              <a:pt x="21504" y="16304"/>
                              <a:pt x="21562" y="16165"/>
                              <a:pt x="21562" y="15935"/>
                            </a:cubicBezTo>
                            <a:cubicBezTo>
                              <a:pt x="21562" y="15705"/>
                              <a:pt x="21485" y="15567"/>
                              <a:pt x="21408" y="15567"/>
                            </a:cubicBezTo>
                            <a:close/>
                            <a:moveTo>
                              <a:pt x="11309" y="13172"/>
                            </a:moveTo>
                            <a:cubicBezTo>
                              <a:pt x="11654" y="13172"/>
                              <a:pt x="11827" y="13678"/>
                              <a:pt x="12038" y="14231"/>
                            </a:cubicBezTo>
                            <a:cubicBezTo>
                              <a:pt x="12250" y="14876"/>
                              <a:pt x="12499" y="15567"/>
                              <a:pt x="12998" y="15567"/>
                            </a:cubicBezTo>
                            <a:cubicBezTo>
                              <a:pt x="13498" y="15567"/>
                              <a:pt x="13747" y="14876"/>
                              <a:pt x="13958" y="14231"/>
                            </a:cubicBezTo>
                            <a:cubicBezTo>
                              <a:pt x="14170" y="13632"/>
                              <a:pt x="14342" y="13172"/>
                              <a:pt x="14688" y="13172"/>
                            </a:cubicBezTo>
                            <a:cubicBezTo>
                              <a:pt x="15034" y="13172"/>
                              <a:pt x="15206" y="13678"/>
                              <a:pt x="15418" y="14231"/>
                            </a:cubicBezTo>
                            <a:cubicBezTo>
                              <a:pt x="15629" y="14876"/>
                              <a:pt x="15878" y="15567"/>
                              <a:pt x="16378" y="15567"/>
                            </a:cubicBezTo>
                            <a:cubicBezTo>
                              <a:pt x="16877" y="15567"/>
                              <a:pt x="17126" y="14876"/>
                              <a:pt x="17338" y="14231"/>
                            </a:cubicBezTo>
                            <a:cubicBezTo>
                              <a:pt x="17549" y="13632"/>
                              <a:pt x="17722" y="13172"/>
                              <a:pt x="18067" y="13172"/>
                            </a:cubicBezTo>
                            <a:cubicBezTo>
                              <a:pt x="18413" y="13172"/>
                              <a:pt x="18586" y="13678"/>
                              <a:pt x="18797" y="14231"/>
                            </a:cubicBezTo>
                            <a:cubicBezTo>
                              <a:pt x="19008" y="14876"/>
                              <a:pt x="19258" y="15567"/>
                              <a:pt x="19757" y="15567"/>
                            </a:cubicBezTo>
                            <a:cubicBezTo>
                              <a:pt x="20256" y="15567"/>
                              <a:pt x="20506" y="14876"/>
                              <a:pt x="20717" y="14231"/>
                            </a:cubicBezTo>
                            <a:cubicBezTo>
                              <a:pt x="20928" y="13632"/>
                              <a:pt x="21101" y="13172"/>
                              <a:pt x="21446" y="13172"/>
                            </a:cubicBezTo>
                            <a:cubicBezTo>
                              <a:pt x="21542" y="13172"/>
                              <a:pt x="21600" y="13034"/>
                              <a:pt x="21600" y="12803"/>
                            </a:cubicBezTo>
                            <a:cubicBezTo>
                              <a:pt x="21600" y="12573"/>
                              <a:pt x="21542" y="12435"/>
                              <a:pt x="21446" y="12435"/>
                            </a:cubicBezTo>
                            <a:cubicBezTo>
                              <a:pt x="20947" y="12435"/>
                              <a:pt x="20698" y="13126"/>
                              <a:pt x="20486" y="13771"/>
                            </a:cubicBezTo>
                            <a:cubicBezTo>
                              <a:pt x="20275" y="14369"/>
                              <a:pt x="20102" y="14830"/>
                              <a:pt x="19757" y="14830"/>
                            </a:cubicBezTo>
                            <a:cubicBezTo>
                              <a:pt x="19411" y="14830"/>
                              <a:pt x="19238" y="14323"/>
                              <a:pt x="19027" y="13771"/>
                            </a:cubicBezTo>
                            <a:cubicBezTo>
                              <a:pt x="18816" y="13126"/>
                              <a:pt x="18566" y="12435"/>
                              <a:pt x="18067" y="12435"/>
                            </a:cubicBezTo>
                            <a:cubicBezTo>
                              <a:pt x="17568" y="12435"/>
                              <a:pt x="17318" y="13126"/>
                              <a:pt x="17107" y="13771"/>
                            </a:cubicBezTo>
                            <a:cubicBezTo>
                              <a:pt x="16896" y="14369"/>
                              <a:pt x="16723" y="14830"/>
                              <a:pt x="16378" y="14830"/>
                            </a:cubicBezTo>
                            <a:cubicBezTo>
                              <a:pt x="16032" y="14830"/>
                              <a:pt x="15859" y="14323"/>
                              <a:pt x="15648" y="13771"/>
                            </a:cubicBezTo>
                            <a:cubicBezTo>
                              <a:pt x="15437" y="13218"/>
                              <a:pt x="15226" y="12573"/>
                              <a:pt x="14842" y="12435"/>
                            </a:cubicBezTo>
                            <a:cubicBezTo>
                              <a:pt x="14842" y="12389"/>
                              <a:pt x="14842" y="12389"/>
                              <a:pt x="14842" y="12343"/>
                            </a:cubicBezTo>
                            <a:cubicBezTo>
                              <a:pt x="14822" y="12159"/>
                              <a:pt x="14419" y="8014"/>
                              <a:pt x="12019" y="6033"/>
                            </a:cubicBezTo>
                            <a:cubicBezTo>
                              <a:pt x="11962" y="5987"/>
                              <a:pt x="11904" y="6033"/>
                              <a:pt x="11866" y="6125"/>
                            </a:cubicBezTo>
                            <a:cubicBezTo>
                              <a:pt x="11827" y="6217"/>
                              <a:pt x="11808" y="6356"/>
                              <a:pt x="11827" y="6494"/>
                            </a:cubicBezTo>
                            <a:cubicBezTo>
                              <a:pt x="12058" y="7829"/>
                              <a:pt x="12499" y="11468"/>
                              <a:pt x="11770" y="12389"/>
                            </a:cubicBezTo>
                            <a:cubicBezTo>
                              <a:pt x="11731" y="12435"/>
                              <a:pt x="11712" y="12481"/>
                              <a:pt x="11693" y="12573"/>
                            </a:cubicBezTo>
                            <a:cubicBezTo>
                              <a:pt x="11578" y="12481"/>
                              <a:pt x="11443" y="12389"/>
                              <a:pt x="11309" y="12389"/>
                            </a:cubicBezTo>
                            <a:cubicBezTo>
                              <a:pt x="11232" y="12389"/>
                              <a:pt x="11174" y="12527"/>
                              <a:pt x="11174" y="12757"/>
                            </a:cubicBezTo>
                            <a:cubicBezTo>
                              <a:pt x="11174" y="12988"/>
                              <a:pt x="11232" y="13172"/>
                              <a:pt x="11309" y="13172"/>
                            </a:cubicBezTo>
                            <a:close/>
                            <a:moveTo>
                              <a:pt x="12192" y="7000"/>
                            </a:moveTo>
                            <a:cubicBezTo>
                              <a:pt x="13171" y="7968"/>
                              <a:pt x="13747" y="9349"/>
                              <a:pt x="14054" y="10362"/>
                            </a:cubicBezTo>
                            <a:cubicBezTo>
                              <a:pt x="14381" y="11376"/>
                              <a:pt x="14496" y="12251"/>
                              <a:pt x="14515" y="12481"/>
                            </a:cubicBezTo>
                            <a:cubicBezTo>
                              <a:pt x="14112" y="12619"/>
                              <a:pt x="13901" y="13264"/>
                              <a:pt x="13709" y="13817"/>
                            </a:cubicBezTo>
                            <a:cubicBezTo>
                              <a:pt x="13498" y="14415"/>
                              <a:pt x="13325" y="14876"/>
                              <a:pt x="12979" y="14876"/>
                            </a:cubicBezTo>
                            <a:cubicBezTo>
                              <a:pt x="12634" y="14876"/>
                              <a:pt x="12461" y="14369"/>
                              <a:pt x="12250" y="13817"/>
                            </a:cubicBezTo>
                            <a:cubicBezTo>
                              <a:pt x="12154" y="13540"/>
                              <a:pt x="12058" y="13264"/>
                              <a:pt x="11923" y="12988"/>
                            </a:cubicBezTo>
                            <a:cubicBezTo>
                              <a:pt x="12730" y="11790"/>
                              <a:pt x="12384" y="8474"/>
                              <a:pt x="12192" y="7000"/>
                            </a:cubicBezTo>
                            <a:close/>
                            <a:moveTo>
                              <a:pt x="21408" y="18468"/>
                            </a:moveTo>
                            <a:cubicBezTo>
                              <a:pt x="20909" y="18468"/>
                              <a:pt x="20659" y="19159"/>
                              <a:pt x="20448" y="19804"/>
                            </a:cubicBezTo>
                            <a:cubicBezTo>
                              <a:pt x="20237" y="20403"/>
                              <a:pt x="20064" y="20863"/>
                              <a:pt x="19718" y="20863"/>
                            </a:cubicBezTo>
                            <a:cubicBezTo>
                              <a:pt x="19373" y="20863"/>
                              <a:pt x="19200" y="20357"/>
                              <a:pt x="18989" y="19804"/>
                            </a:cubicBezTo>
                            <a:cubicBezTo>
                              <a:pt x="18778" y="19159"/>
                              <a:pt x="18528" y="18468"/>
                              <a:pt x="18029" y="18468"/>
                            </a:cubicBezTo>
                            <a:cubicBezTo>
                              <a:pt x="17530" y="18468"/>
                              <a:pt x="17280" y="19159"/>
                              <a:pt x="17069" y="19804"/>
                            </a:cubicBezTo>
                            <a:cubicBezTo>
                              <a:pt x="16858" y="20403"/>
                              <a:pt x="16685" y="20863"/>
                              <a:pt x="16339" y="20863"/>
                            </a:cubicBezTo>
                            <a:cubicBezTo>
                              <a:pt x="15994" y="20863"/>
                              <a:pt x="15821" y="20357"/>
                              <a:pt x="15610" y="19804"/>
                            </a:cubicBezTo>
                            <a:cubicBezTo>
                              <a:pt x="15398" y="19159"/>
                              <a:pt x="15149" y="18468"/>
                              <a:pt x="14650" y="18468"/>
                            </a:cubicBezTo>
                            <a:cubicBezTo>
                              <a:pt x="14150" y="18468"/>
                              <a:pt x="13901" y="19159"/>
                              <a:pt x="13690" y="19804"/>
                            </a:cubicBezTo>
                            <a:cubicBezTo>
                              <a:pt x="13478" y="20403"/>
                              <a:pt x="13306" y="20863"/>
                              <a:pt x="12960" y="20863"/>
                            </a:cubicBezTo>
                            <a:cubicBezTo>
                              <a:pt x="12614" y="20863"/>
                              <a:pt x="12442" y="20357"/>
                              <a:pt x="12230" y="19804"/>
                            </a:cubicBezTo>
                            <a:cubicBezTo>
                              <a:pt x="12019" y="19159"/>
                              <a:pt x="11770" y="18468"/>
                              <a:pt x="11270" y="18468"/>
                            </a:cubicBezTo>
                            <a:cubicBezTo>
                              <a:pt x="11194" y="18468"/>
                              <a:pt x="11117" y="18606"/>
                              <a:pt x="11117" y="18837"/>
                            </a:cubicBezTo>
                            <a:cubicBezTo>
                              <a:pt x="11117" y="19067"/>
                              <a:pt x="11174" y="19205"/>
                              <a:pt x="11270" y="19205"/>
                            </a:cubicBezTo>
                            <a:cubicBezTo>
                              <a:pt x="11616" y="19205"/>
                              <a:pt x="11789" y="19712"/>
                              <a:pt x="12000" y="20264"/>
                            </a:cubicBezTo>
                            <a:cubicBezTo>
                              <a:pt x="12211" y="20909"/>
                              <a:pt x="12461" y="21600"/>
                              <a:pt x="12960" y="21600"/>
                            </a:cubicBezTo>
                            <a:cubicBezTo>
                              <a:pt x="13459" y="21600"/>
                              <a:pt x="13709" y="20909"/>
                              <a:pt x="13920" y="20264"/>
                            </a:cubicBezTo>
                            <a:cubicBezTo>
                              <a:pt x="14131" y="19666"/>
                              <a:pt x="14304" y="19205"/>
                              <a:pt x="14650" y="19205"/>
                            </a:cubicBezTo>
                            <a:cubicBezTo>
                              <a:pt x="14995" y="19205"/>
                              <a:pt x="15168" y="19712"/>
                              <a:pt x="15379" y="20264"/>
                            </a:cubicBezTo>
                            <a:cubicBezTo>
                              <a:pt x="15590" y="20909"/>
                              <a:pt x="15840" y="21600"/>
                              <a:pt x="16339" y="21600"/>
                            </a:cubicBezTo>
                            <a:cubicBezTo>
                              <a:pt x="16838" y="21600"/>
                              <a:pt x="17088" y="20909"/>
                              <a:pt x="17299" y="20264"/>
                            </a:cubicBezTo>
                            <a:cubicBezTo>
                              <a:pt x="17510" y="19666"/>
                              <a:pt x="17683" y="19205"/>
                              <a:pt x="18029" y="19205"/>
                            </a:cubicBezTo>
                            <a:cubicBezTo>
                              <a:pt x="18374" y="19205"/>
                              <a:pt x="18547" y="19712"/>
                              <a:pt x="18758" y="20264"/>
                            </a:cubicBezTo>
                            <a:cubicBezTo>
                              <a:pt x="18970" y="20909"/>
                              <a:pt x="19219" y="21600"/>
                              <a:pt x="19718" y="21600"/>
                            </a:cubicBezTo>
                            <a:cubicBezTo>
                              <a:pt x="20218" y="21600"/>
                              <a:pt x="20467" y="20909"/>
                              <a:pt x="20678" y="20264"/>
                            </a:cubicBezTo>
                            <a:cubicBezTo>
                              <a:pt x="20890" y="19666"/>
                              <a:pt x="21062" y="19205"/>
                              <a:pt x="21408" y="19205"/>
                            </a:cubicBezTo>
                            <a:cubicBezTo>
                              <a:pt x="21504" y="19205"/>
                              <a:pt x="21562" y="19067"/>
                              <a:pt x="21562" y="18837"/>
                            </a:cubicBezTo>
                            <a:cubicBezTo>
                              <a:pt x="21562" y="18606"/>
                              <a:pt x="21485" y="18468"/>
                              <a:pt x="21408" y="18468"/>
                            </a:cubicBezTo>
                            <a:close/>
                          </a:path>
                        </a:pathLst>
                      </a:custGeom>
                      <a:solidFill>
                        <a:schemeClr val="accent1"/>
                      </a:solidFill>
                      <a:ln w="12700">
                        <a:miter lim="400000"/>
                      </a:ln>
                    </wps:spPr>
                    <wps:bodyPr lIns="38100" tIns="38100" rIns="38100" bIns="38100" anchor="ctr"/>
                  </wps:wsp>
                </a:graphicData>
              </a:graphic>
            </wp:anchor>
          </w:drawing>
        </mc:Choice>
        <mc:Fallback>
          <w:pict>
            <v:shape w14:anchorId="445E031A" id="Shape" o:spid="_x0000_s1026" style="position:absolute;margin-left:0;margin-top:-17.7pt;width:112.5pt;height:46.9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" path="m3667,21600r1171,l4838,,3667,r,21600xm,21600r979,l979,,,,,21600xm1747,21600r1171,l2918,,1747,r,21600xm5606,21600r1172,l6778,,5606,r,21600xm7546,21600r1171,l8717,,7546,r,21600xm9466,21600r979,l10445,,9466,r,21600xm21408,15567v-499,,-749,691,-960,1335c20237,17501,20064,17962,19718,17962v-345,,-518,-507,-729,-1060c18778,16258,18528,15567,18029,15567v-499,,-749,691,-960,1335c16858,17501,16685,17962,16339,17962v-345,,-518,-507,-729,-1060c15398,16258,15149,15567,14650,15567v-500,,-749,691,-960,1335c13478,17501,13306,17962,12960,17962v-346,,-518,-507,-730,-1060c12019,16258,11770,15567,11270,15567v-76,,-153,138,-153,368c11117,16165,11174,16304,11270,16304v346,,519,506,730,1059c12211,18008,12461,18699,12960,18699v499,,749,-691,960,-1336c14131,16764,14304,16304,14650,16304v345,,518,506,729,1059c15590,18008,15840,18699,16339,18699v499,,749,-691,960,-1336c17510,16764,17683,16304,18029,16304v345,,518,506,729,1059c18970,18008,19219,18699,19718,18699v500,,749,-691,960,-1336c20890,16764,21062,16304,21408,16304v96,,154,-139,154,-369c21562,15705,21485,15567,21408,15567xm11309,13172v345,,518,506,729,1059c12250,14876,12499,15567,12998,15567v500,,749,-691,960,-1336c14170,13632,14342,13172,14688,13172v346,,518,506,730,1059c15629,14876,15878,15567,16378,15567v499,,748,-691,960,-1336c17549,13632,17722,13172,18067,13172v346,,519,506,730,1059c19008,14876,19258,15567,19757,15567v499,,749,-691,960,-1336c20928,13632,21101,13172,21446,13172v96,,154,-138,154,-369c21600,12573,21542,12435,21446,12435v-499,,-748,691,-960,1336c20275,14369,20102,14830,19757,14830v-346,,-519,-507,-730,-1059c18816,13126,18566,12435,18067,12435v-499,,-749,691,-960,1336c16896,14369,16723,14830,16378,14830v-346,,-519,-507,-730,-1059c15437,13218,15226,12573,14842,12435v,-46,,-46,,-92c14822,12159,14419,8014,12019,6033v-57,-46,-115,,-153,92c11827,6217,11808,6356,11827,6494v231,1335,672,4974,-57,5895c11731,12435,11712,12481,11693,12573v-115,-92,-250,-184,-384,-184c11232,12389,11174,12527,11174,12757v,231,58,415,135,415xm12192,7000v979,968,1555,2349,1862,3362c14381,11376,14496,12251,14515,12481v-403,138,-614,783,-806,1336c13498,14415,13325,14876,12979,14876v-345,,-518,-507,-729,-1059c12154,13540,12058,13264,11923,12988v807,-1198,461,-4514,269,-5988xm21408,18468v-499,,-749,691,-960,1336c20237,20403,20064,20863,19718,20863v-345,,-518,-506,-729,-1059c18778,19159,18528,18468,18029,18468v-499,,-749,691,-960,1336c16858,20403,16685,20863,16339,20863v-345,,-518,-506,-729,-1059c15398,19159,15149,18468,14650,18468v-500,,-749,691,-960,1336c13478,20403,13306,20863,12960,20863v-346,,-518,-506,-730,-1059c12019,19159,11770,18468,11270,18468v-76,,-153,138,-153,369c11117,19067,11174,19205,11270,19205v346,,519,507,730,1059c12211,20909,12461,21600,12960,21600v499,,749,-691,960,-1336c14131,19666,14304,19205,14650,19205v345,,518,507,729,1059c15590,20909,15840,21600,16339,21600v499,,749,-691,960,-1336c17510,19666,17683,19205,18029,19205v345,,518,507,729,1059c18970,20909,19219,21600,19718,21600v500,,749,-691,960,-1336c20890,19666,21062,19205,21408,19205v96,,154,-138,154,-368c21562,18606,21485,18468,21408,18468xe" fillcolor="#f0a22e [3204]" stroked="f" strokeweight="1pt">
              <v:stroke miterlimit="4" joinstyle="miter"/>
              <v:path arrowok="t" o:extrusionok="f" o:connecttype="custom" o:connectlocs="714375,297816;714375,297816;714375,297816;714375,297816" o:connectangles="0,90,180,270"/>
            </v:shape>
          </w:pict>
        </mc:Fallback>
      </mc:AlternateContent>
    </w:r>
    <w:r w:rsidR="006B7247" w:rsidRPr="006B7247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442" type="#_x0000_t75" style="width:85.85pt;height:55.4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" o:bullet="t">
        <v:imagedata r:id="rId1" o:title="" cropright="-78f"/>
        <o:lock v:ext="edit" aspectratio="f"/>
      </v:shape>
    </w:pict>
  </w:numPicBullet>
  <w:numPicBullet w:numPicBulletId="1">
    <w:pict>
      <v:shape id="_x0000_i1443" type="#_x0000_t75" style="width:49.85pt;height:30.4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" o:bullet="t">
        <v:imagedata r:id="rId2" o:title="" cropbottom="-218f"/>
        <o:lock v:ext="edit" aspectratio="f"/>
      </v:shape>
    </w:pict>
  </w:numPicBullet>
  <w:abstractNum w:abstractNumId="0" w15:restartNumberingAfterBreak="0">
    <w:nsid w:val="FFFFFF1D"/>
    <w:multiLevelType w:val="multilevel"/>
    <w:tmpl w:val="5A86369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89"/>
    <w:multiLevelType w:val="singleLevel"/>
    <w:tmpl w:val="9E780AF8"/>
    <w:lvl w:ilvl="0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  <w:color w:val="A5644E" w:themeColor="accent2"/>
      </w:rPr>
    </w:lvl>
  </w:abstractNum>
  <w:abstractNum w:abstractNumId="2" w15:restartNumberingAfterBreak="0">
    <w:nsid w:val="018B4D95"/>
    <w:multiLevelType w:val="multilevel"/>
    <w:tmpl w:val="64EC4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color w:val="C17529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1"/>
  <w:removePersonalInformation/>
  <w:removeDateAndTime/>
  <w:displayBackgroundShap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4E6"/>
    <w:rsid w:val="00005859"/>
    <w:rsid w:val="0000718F"/>
    <w:rsid w:val="00014602"/>
    <w:rsid w:val="00025075"/>
    <w:rsid w:val="000339D7"/>
    <w:rsid w:val="00047530"/>
    <w:rsid w:val="000511EC"/>
    <w:rsid w:val="00095CD7"/>
    <w:rsid w:val="000A79B4"/>
    <w:rsid w:val="000B7976"/>
    <w:rsid w:val="000C0710"/>
    <w:rsid w:val="000C50ED"/>
    <w:rsid w:val="000C5140"/>
    <w:rsid w:val="000E5CC5"/>
    <w:rsid w:val="00110C17"/>
    <w:rsid w:val="00111AC5"/>
    <w:rsid w:val="00176330"/>
    <w:rsid w:val="001A08C4"/>
    <w:rsid w:val="001A0BAE"/>
    <w:rsid w:val="001E0C08"/>
    <w:rsid w:val="001E306E"/>
    <w:rsid w:val="001E3F2A"/>
    <w:rsid w:val="001E6505"/>
    <w:rsid w:val="002119D9"/>
    <w:rsid w:val="00224692"/>
    <w:rsid w:val="00267B4C"/>
    <w:rsid w:val="002709A2"/>
    <w:rsid w:val="00271244"/>
    <w:rsid w:val="00274766"/>
    <w:rsid w:val="00294303"/>
    <w:rsid w:val="00297B1B"/>
    <w:rsid w:val="002A3647"/>
    <w:rsid w:val="002C6F17"/>
    <w:rsid w:val="00362BDC"/>
    <w:rsid w:val="00367C2B"/>
    <w:rsid w:val="003714E6"/>
    <w:rsid w:val="003A10DC"/>
    <w:rsid w:val="00432756"/>
    <w:rsid w:val="004B5D2C"/>
    <w:rsid w:val="004C0C15"/>
    <w:rsid w:val="004C0CA5"/>
    <w:rsid w:val="004E7009"/>
    <w:rsid w:val="004F3333"/>
    <w:rsid w:val="004F6C42"/>
    <w:rsid w:val="00514278"/>
    <w:rsid w:val="005200E6"/>
    <w:rsid w:val="00542431"/>
    <w:rsid w:val="005519D3"/>
    <w:rsid w:val="005762FE"/>
    <w:rsid w:val="005946A9"/>
    <w:rsid w:val="00596138"/>
    <w:rsid w:val="005C5673"/>
    <w:rsid w:val="00605FA7"/>
    <w:rsid w:val="006219EB"/>
    <w:rsid w:val="00622B1F"/>
    <w:rsid w:val="006544CA"/>
    <w:rsid w:val="006801FC"/>
    <w:rsid w:val="006B7247"/>
    <w:rsid w:val="006E5ACD"/>
    <w:rsid w:val="006E624C"/>
    <w:rsid w:val="007669D2"/>
    <w:rsid w:val="007766CB"/>
    <w:rsid w:val="00794C6E"/>
    <w:rsid w:val="007C61F3"/>
    <w:rsid w:val="007E4F71"/>
    <w:rsid w:val="008A1DC1"/>
    <w:rsid w:val="008B5987"/>
    <w:rsid w:val="00910B03"/>
    <w:rsid w:val="00910CEE"/>
    <w:rsid w:val="00953606"/>
    <w:rsid w:val="009623E2"/>
    <w:rsid w:val="00963086"/>
    <w:rsid w:val="00974E84"/>
    <w:rsid w:val="00982EDB"/>
    <w:rsid w:val="009966C9"/>
    <w:rsid w:val="009A3B55"/>
    <w:rsid w:val="009D0C46"/>
    <w:rsid w:val="009D53F8"/>
    <w:rsid w:val="00A02CDE"/>
    <w:rsid w:val="00A04A32"/>
    <w:rsid w:val="00AB3E78"/>
    <w:rsid w:val="00AD7690"/>
    <w:rsid w:val="00B01F38"/>
    <w:rsid w:val="00B2286B"/>
    <w:rsid w:val="00B81112"/>
    <w:rsid w:val="00BB4080"/>
    <w:rsid w:val="00BD4B81"/>
    <w:rsid w:val="00C4439F"/>
    <w:rsid w:val="00C5612F"/>
    <w:rsid w:val="00C7276D"/>
    <w:rsid w:val="00C92330"/>
    <w:rsid w:val="00C972ED"/>
    <w:rsid w:val="00CA4811"/>
    <w:rsid w:val="00CE43D5"/>
    <w:rsid w:val="00D06340"/>
    <w:rsid w:val="00D12B21"/>
    <w:rsid w:val="00D42607"/>
    <w:rsid w:val="00D4514A"/>
    <w:rsid w:val="00DA6939"/>
    <w:rsid w:val="00DE383F"/>
    <w:rsid w:val="00E120A5"/>
    <w:rsid w:val="00E159EA"/>
    <w:rsid w:val="00E3121F"/>
    <w:rsid w:val="00E506A2"/>
    <w:rsid w:val="00E60898"/>
    <w:rsid w:val="00E62918"/>
    <w:rsid w:val="00E80A24"/>
    <w:rsid w:val="00E85841"/>
    <w:rsid w:val="00E90749"/>
    <w:rsid w:val="00ED0CE6"/>
    <w:rsid w:val="00F959CC"/>
    <w:rsid w:val="00FF0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F82B4C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595959" w:themeColor="text1" w:themeTint="A6"/>
        <w:lang w:val="en-US" w:eastAsia="ja-JP" w:bidi="ar-SA"/>
      </w:rPr>
    </w:rPrDefault>
    <w:pPrDefault>
      <w:pPr>
        <w:spacing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nhideWhenUsed="1"/>
    <w:lsdException w:name="heading 6" w:semiHidden="1" w:qFormat="1"/>
    <w:lsdException w:name="heading 7" w:semiHidden="1" w:qFormat="1"/>
    <w:lsdException w:name="heading 8" w:semiHidden="1" w:qFormat="1"/>
    <w:lsdException w:name="heading 9" w:semiHidden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0" w:unhideWhenUsed="1" w:qFormat="1"/>
    <w:lsdException w:name="toc 2" w:semiHidden="1" w:uiPriority="10" w:unhideWhenUsed="1" w:qFormat="1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2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/>
    <w:lsdException w:name="Smart Hyperlink" w:semiHidden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E159EA"/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7976"/>
    <w:pPr>
      <w:keepNext/>
      <w:keepLines/>
      <w:spacing w:after="480" w:line="240" w:lineRule="auto"/>
      <w:contextualSpacing/>
      <w:outlineLvl w:val="0"/>
    </w:pPr>
    <w:rPr>
      <w:rFonts w:asciiTheme="majorHAnsi" w:eastAsiaTheme="majorEastAsia" w:hAnsiTheme="majorHAnsi" w:cstheme="majorBidi"/>
      <w:b/>
      <w:color w:val="F0A22E" w:themeColor="accent1"/>
      <w:sz w:val="48"/>
      <w:szCs w:val="58"/>
    </w:rPr>
  </w:style>
  <w:style w:type="paragraph" w:styleId="Heading2">
    <w:name w:val="heading 2"/>
    <w:basedOn w:val="Normal"/>
    <w:next w:val="Normal"/>
    <w:link w:val="Heading2Char"/>
    <w:uiPriority w:val="9"/>
    <w:qFormat/>
    <w:rsid w:val="000B7976"/>
    <w:pPr>
      <w:keepNext/>
      <w:keepLines/>
      <w:spacing w:before="120" w:after="120" w:line="240" w:lineRule="auto"/>
      <w:contextualSpacing/>
      <w:outlineLvl w:val="1"/>
    </w:pPr>
    <w:rPr>
      <w:rFonts w:asciiTheme="majorHAnsi" w:eastAsiaTheme="majorEastAsia" w:hAnsiTheme="majorHAnsi" w:cstheme="majorBidi"/>
      <w:b/>
      <w:bCs/>
      <w:color w:val="A5644E" w:themeColor="accent2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pPr>
      <w:keepNext/>
      <w:keepLines/>
      <w:spacing w:before="40" w:after="0" w:line="240" w:lineRule="auto"/>
      <w:outlineLvl w:val="3"/>
    </w:pPr>
    <w:rPr>
      <w:rFonts w:asciiTheme="majorHAnsi" w:eastAsiaTheme="majorEastAsia" w:hAnsiTheme="majorHAnsi" w:cstheme="majorBidi"/>
      <w:b/>
      <w:bCs/>
      <w:color w:val="F0A22E" w:themeColor="accent1"/>
    </w:rPr>
  </w:style>
  <w:style w:type="paragraph" w:styleId="Heading5">
    <w:name w:val="heading 5"/>
    <w:basedOn w:val="Normal"/>
    <w:next w:val="Normal"/>
    <w:link w:val="Heading5Char"/>
    <w:uiPriority w:val="99"/>
    <w:semiHidden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semiHidden/>
    <w:qFormat/>
    <w:pPr>
      <w:spacing w:after="0" w:line="240" w:lineRule="auto"/>
    </w:pPr>
  </w:style>
  <w:style w:type="paragraph" w:customStyle="1" w:styleId="Photo">
    <w:name w:val="Photo"/>
    <w:basedOn w:val="NoSpacing"/>
    <w:uiPriority w:val="12"/>
    <w:qFormat/>
    <w:pPr>
      <w:spacing w:before="100" w:after="100"/>
      <w:ind w:left="101" w:right="101"/>
      <w:jc w:val="center"/>
    </w:pPr>
    <w:rPr>
      <w:noProof/>
    </w:rPr>
  </w:style>
  <w:style w:type="paragraph" w:styleId="Title">
    <w:name w:val="Title"/>
    <w:basedOn w:val="Normal"/>
    <w:link w:val="TitleChar"/>
    <w:uiPriority w:val="2"/>
    <w:qFormat/>
    <w:rsid w:val="00605FA7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color w:val="FFFFFF" w:themeColor="background1"/>
      <w:kern w:val="28"/>
      <w:sz w:val="48"/>
      <w:szCs w:val="88"/>
    </w:rPr>
  </w:style>
  <w:style w:type="character" w:customStyle="1" w:styleId="TitleChar">
    <w:name w:val="Title Char"/>
    <w:basedOn w:val="DefaultParagraphFont"/>
    <w:link w:val="Title"/>
    <w:uiPriority w:val="2"/>
    <w:rsid w:val="00605FA7"/>
    <w:rPr>
      <w:rFonts w:asciiTheme="majorHAnsi" w:eastAsiaTheme="majorEastAsia" w:hAnsiTheme="majorHAnsi" w:cstheme="majorBidi"/>
      <w:b/>
      <w:color w:val="FFFFFF" w:themeColor="background1"/>
      <w:kern w:val="28"/>
      <w:sz w:val="48"/>
      <w:szCs w:val="88"/>
    </w:rPr>
  </w:style>
  <w:style w:type="paragraph" w:styleId="Subtitle">
    <w:name w:val="Subtitle"/>
    <w:basedOn w:val="Normal"/>
    <w:next w:val="Normal"/>
    <w:link w:val="SubtitleChar"/>
    <w:uiPriority w:val="3"/>
    <w:qFormat/>
    <w:rsid w:val="006B7247"/>
    <w:pPr>
      <w:numPr>
        <w:ilvl w:val="1"/>
      </w:numPr>
      <w:spacing w:before="60" w:after="0" w:line="240" w:lineRule="auto"/>
    </w:pPr>
    <w:rPr>
      <w:b/>
      <w:bCs/>
      <w:color w:val="FFFFFF" w:themeColor="background1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3"/>
    <w:rsid w:val="006B7247"/>
    <w:rPr>
      <w:b/>
      <w:bCs/>
      <w:color w:val="FFFFFF" w:themeColor="background1"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7690"/>
    <w:rPr>
      <w:rFonts w:asciiTheme="majorHAnsi" w:eastAsiaTheme="majorEastAsia" w:hAnsiTheme="majorHAnsi" w:cstheme="majorBidi"/>
      <w:b/>
      <w:bCs/>
      <w:color w:val="000000" w:themeColor="text1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0B7976"/>
    <w:rPr>
      <w:rFonts w:asciiTheme="majorHAnsi" w:eastAsiaTheme="majorEastAsia" w:hAnsiTheme="majorHAnsi" w:cstheme="majorBidi"/>
      <w:b/>
      <w:bCs/>
      <w:color w:val="A5644E" w:themeColor="accent2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Organization">
    <w:name w:val="Organization"/>
    <w:basedOn w:val="Normal"/>
    <w:uiPriority w:val="3"/>
    <w:qFormat/>
    <w:rsid w:val="006B7247"/>
    <w:pPr>
      <w:spacing w:before="120" w:after="0" w:line="240" w:lineRule="auto"/>
      <w:contextualSpacing/>
      <w:jc w:val="center"/>
    </w:pPr>
    <w:rPr>
      <w:b/>
      <w:bCs/>
      <w:caps/>
      <w:color w:val="FFFFFF" w:themeColor="background1"/>
      <w:sz w:val="40"/>
      <w:szCs w:val="40"/>
    </w:rPr>
  </w:style>
  <w:style w:type="paragraph" w:styleId="ListBullet">
    <w:name w:val="List Bullet"/>
    <w:basedOn w:val="Normal"/>
    <w:uiPriority w:val="2"/>
    <w:qFormat/>
    <w:rsid w:val="00605FA7"/>
    <w:pPr>
      <w:numPr>
        <w:numId w:val="1"/>
      </w:num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B7976"/>
    <w:rPr>
      <w:rFonts w:asciiTheme="majorHAnsi" w:eastAsiaTheme="majorEastAsia" w:hAnsiTheme="majorHAnsi" w:cstheme="majorBidi"/>
      <w:b/>
      <w:color w:val="F0A22E" w:themeColor="accent1"/>
      <w:sz w:val="48"/>
      <w:szCs w:val="5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7690"/>
    <w:rPr>
      <w:rFonts w:asciiTheme="majorHAnsi" w:eastAsiaTheme="majorEastAsia" w:hAnsiTheme="majorHAnsi" w:cstheme="majorBidi"/>
      <w:b/>
      <w:bCs/>
      <w:color w:val="F0A22E" w:themeColor="accent1"/>
    </w:rPr>
  </w:style>
  <w:style w:type="paragraph" w:customStyle="1" w:styleId="ContactInfo">
    <w:name w:val="Contact Info"/>
    <w:basedOn w:val="Normal"/>
    <w:uiPriority w:val="4"/>
    <w:qFormat/>
    <w:pPr>
      <w:contextualSpacing/>
    </w:pPr>
  </w:style>
  <w:style w:type="paragraph" w:styleId="TOCHeading">
    <w:name w:val="TOC Heading"/>
    <w:basedOn w:val="Heading1"/>
    <w:next w:val="Normal"/>
    <w:uiPriority w:val="9"/>
    <w:unhideWhenUsed/>
    <w:qFormat/>
    <w:rsid w:val="00E62918"/>
    <w:pPr>
      <w:outlineLvl w:val="9"/>
    </w:pPr>
  </w:style>
  <w:style w:type="paragraph" w:styleId="TOC2">
    <w:name w:val="toc 2"/>
    <w:basedOn w:val="TOC1"/>
    <w:next w:val="Normal"/>
    <w:autoRedefine/>
    <w:uiPriority w:val="10"/>
    <w:qFormat/>
    <w:pPr>
      <w:ind w:left="200"/>
    </w:pPr>
  </w:style>
  <w:style w:type="paragraph" w:styleId="TOC1">
    <w:name w:val="toc 1"/>
    <w:basedOn w:val="Normal"/>
    <w:next w:val="Normal"/>
    <w:autoRedefine/>
    <w:uiPriority w:val="10"/>
    <w:qFormat/>
    <w:rsid w:val="00E62918"/>
    <w:pPr>
      <w:tabs>
        <w:tab w:val="right" w:leader="dot" w:pos="6120"/>
      </w:tabs>
      <w:spacing w:after="240"/>
    </w:pPr>
  </w:style>
  <w:style w:type="character" w:customStyle="1" w:styleId="Heading5Char">
    <w:name w:val="Heading 5 Char"/>
    <w:basedOn w:val="DefaultParagraphFont"/>
    <w:link w:val="Heading5"/>
    <w:uiPriority w:val="99"/>
    <w:semiHidden/>
    <w:rsid w:val="00E85841"/>
    <w:rPr>
      <w:rFonts w:asciiTheme="majorHAnsi" w:eastAsiaTheme="majorEastAsia" w:hAnsiTheme="majorHAnsi" w:cstheme="majorBidi"/>
      <w:color w:val="000000" w:themeColor="text1"/>
    </w:rPr>
  </w:style>
  <w:style w:type="character" w:styleId="PageNumber">
    <w:name w:val="page number"/>
    <w:basedOn w:val="DefaultParagraphFont"/>
    <w:uiPriority w:val="12"/>
    <w:unhideWhenUsed/>
    <w:qFormat/>
    <w:rPr>
      <w:b/>
      <w:bCs/>
      <w:color w:val="F0A22E" w:themeColor="accent1"/>
    </w:rPr>
  </w:style>
  <w:style w:type="paragraph" w:styleId="Quote">
    <w:name w:val="Quote"/>
    <w:basedOn w:val="Normal"/>
    <w:next w:val="Normal"/>
    <w:link w:val="QuoteChar"/>
    <w:uiPriority w:val="2"/>
    <w:qFormat/>
    <w:rsid w:val="005762FE"/>
    <w:pPr>
      <w:pBdr>
        <w:top w:val="single" w:sz="8" w:space="10" w:color="F0A22E" w:themeColor="accent1"/>
        <w:left w:val="single" w:sz="8" w:space="14" w:color="FFFFFF" w:themeColor="background1"/>
        <w:bottom w:val="single" w:sz="8" w:space="10" w:color="F0A22E" w:themeColor="accent1"/>
        <w:right w:val="single" w:sz="8" w:space="14" w:color="FFFFFF" w:themeColor="background1"/>
      </w:pBdr>
      <w:spacing w:before="280" w:after="280" w:line="264" w:lineRule="auto"/>
      <w:ind w:left="288" w:right="288"/>
    </w:pPr>
    <w:rPr>
      <w:b/>
      <w:i/>
      <w:iCs/>
      <w:color w:val="16738F" w:themeColor="text2"/>
      <w:sz w:val="28"/>
      <w:szCs w:val="34"/>
    </w:rPr>
  </w:style>
  <w:style w:type="character" w:customStyle="1" w:styleId="QuoteChar">
    <w:name w:val="Quote Char"/>
    <w:basedOn w:val="DefaultParagraphFont"/>
    <w:link w:val="Quote"/>
    <w:uiPriority w:val="2"/>
    <w:rsid w:val="00AD7690"/>
    <w:rPr>
      <w:b/>
      <w:i/>
      <w:iCs/>
      <w:color w:val="16738F" w:themeColor="text2"/>
      <w:sz w:val="28"/>
      <w:szCs w:val="34"/>
    </w:rPr>
  </w:style>
  <w:style w:type="paragraph" w:styleId="Caption">
    <w:name w:val="caption"/>
    <w:basedOn w:val="Normal"/>
    <w:next w:val="Normal"/>
    <w:uiPriority w:val="35"/>
    <w:semiHidden/>
    <w:qFormat/>
    <w:pPr>
      <w:spacing w:before="40" w:after="40" w:line="264" w:lineRule="auto"/>
      <w:contextualSpacing/>
    </w:pPr>
    <w:rPr>
      <w:i/>
      <w:iCs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rsid w:val="009966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D7690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9966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7690"/>
    <w:rPr>
      <w:color w:val="000000" w:themeColor="text1"/>
    </w:rPr>
  </w:style>
  <w:style w:type="paragraph" w:customStyle="1" w:styleId="ContactUsCover">
    <w:name w:val="Contact Us Cover"/>
    <w:basedOn w:val="Normal"/>
    <w:qFormat/>
    <w:rsid w:val="00605FA7"/>
    <w:pPr>
      <w:contextualSpacing/>
      <w:jc w:val="center"/>
    </w:pPr>
    <w:rPr>
      <w:rFonts w:asciiTheme="majorHAnsi" w:hAnsiTheme="majorHAnsi"/>
      <w:b/>
      <w:color w:val="FFFFFF" w:themeColor="background1"/>
      <w:sz w:val="24"/>
      <w:szCs w:val="24"/>
    </w:rPr>
  </w:style>
  <w:style w:type="paragraph" w:customStyle="1" w:styleId="Image">
    <w:name w:val="Image"/>
    <w:basedOn w:val="NoSpacing"/>
    <w:qFormat/>
    <w:rsid w:val="00605FA7"/>
    <w:pPr>
      <w:spacing w:after="480"/>
      <w:jc w:val="center"/>
    </w:pPr>
    <w:rPr>
      <w:color w:val="000000" w:themeColor="text1"/>
      <w:sz w:val="21"/>
    </w:rPr>
  </w:style>
  <w:style w:type="character" w:styleId="Strong">
    <w:name w:val="Strong"/>
    <w:basedOn w:val="DefaultParagraphFont"/>
    <w:uiPriority w:val="22"/>
    <w:qFormat/>
    <w:rsid w:val="00E159E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714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semiHidden/>
    <w:qFormat/>
    <w:rsid w:val="003714E6"/>
    <w:pPr>
      <w:ind w:left="720"/>
      <w:contextualSpacing/>
    </w:pPr>
  </w:style>
  <w:style w:type="paragraph" w:customStyle="1" w:styleId="0581867EC2C84886A03D3B95D0AA045B">
    <w:name w:val="0581867EC2C84886A03D3B95D0AA045B"/>
    <w:rsid w:val="003714E6"/>
    <w:pPr>
      <w:spacing w:line="259" w:lineRule="auto"/>
    </w:pPr>
    <w:rPr>
      <w:color w:val="auto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4.png"/><Relationship Id="rId18" Type="http://schemas.openxmlformats.org/officeDocument/2006/relationships/image" Target="media/image9.jpeg"/><Relationship Id="rId26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footer" Target="footer2.xml"/><Relationship Id="rId5" Type="http://schemas.openxmlformats.org/officeDocument/2006/relationships/customXml" Target="../customXml/item5.xml"/><Relationship Id="rId15" Type="http://schemas.openxmlformats.org/officeDocument/2006/relationships/image" Target="media/image6.png"/><Relationship Id="rId23" Type="http://schemas.openxmlformats.org/officeDocument/2006/relationships/header" Target="header3.xml"/><Relationship Id="rId10" Type="http://schemas.openxmlformats.org/officeDocument/2006/relationships/footnotes" Target="footnotes.xml"/><Relationship Id="rId19" Type="http://schemas.openxmlformats.org/officeDocument/2006/relationships/image" Target="media/image10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5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2.svg"/><Relationship Id="rId1" Type="http://schemas.openxmlformats.org/officeDocument/2006/relationships/image" Target="media/image11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zte\AppData\Roaming\Microsoft\Templates\Travel%20bookle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A89EC66341F4FB4A395F0C6CF0C85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0608F1-9761-4725-A1A3-12172E5C55C9}"/>
      </w:docPartPr>
      <w:docPartBody>
        <w:p w:rsidR="00E61CB6" w:rsidRPr="005200E6" w:rsidRDefault="00E61CB6" w:rsidP="005200E6">
          <w:bookmarkStart w:id="0" w:name="_Toc347752181"/>
          <w:bookmarkStart w:id="1" w:name="_Toc347752182"/>
          <w:r w:rsidRPr="005200E6">
            <w:t xml:space="preserve">If you’re using this booklet for a company brochure, these middle pages are a good place for a summary of competitive benefits or some of those glowing testimonials, like the one above. </w:t>
          </w:r>
        </w:p>
        <w:p w:rsidR="00000000" w:rsidRDefault="00E61CB6" w:rsidP="00E61CB6">
          <w:pPr>
            <w:pStyle w:val="7A89EC66341F4FB4A395F0C6CF0C85FE"/>
          </w:pPr>
          <w:r w:rsidRPr="005200E6">
            <w:t>You might also want to mention a few of your most impressive clients here:</w:t>
          </w:r>
        </w:p>
        <w:bookmarkEnd w:id="0"/>
        <w:bookmarkEnd w:id="1"/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9E780AF8"/>
    <w:lvl w:ilvl="0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  <w:color w:val="ED7D31" w:themeColor="accent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CB6"/>
    <w:rsid w:val="00413855"/>
    <w:rsid w:val="00E61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2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2B29A41A1848E2801AEF4F526C7C6C">
    <w:name w:val="DA2B29A41A1848E2801AEF4F526C7C6C"/>
  </w:style>
  <w:style w:type="paragraph" w:customStyle="1" w:styleId="5BAEB66B7CB94DDFB82EC13671CA5F00">
    <w:name w:val="5BAEB66B7CB94DDFB82EC13671CA5F00"/>
  </w:style>
  <w:style w:type="paragraph" w:styleId="ListBullet">
    <w:name w:val="List Bullet"/>
    <w:basedOn w:val="Normal"/>
    <w:uiPriority w:val="2"/>
    <w:qFormat/>
    <w:rsid w:val="00E61CB6"/>
    <w:pPr>
      <w:numPr>
        <w:numId w:val="1"/>
      </w:numPr>
      <w:spacing w:line="240" w:lineRule="auto"/>
    </w:pPr>
    <w:rPr>
      <w:color w:val="000000" w:themeColor="text1"/>
      <w:sz w:val="20"/>
      <w:szCs w:val="20"/>
      <w:lang w:eastAsia="ja-JP"/>
    </w:rPr>
  </w:style>
  <w:style w:type="paragraph" w:customStyle="1" w:styleId="A3C0748F61F2420FADE99B8FC5E9A99C">
    <w:name w:val="A3C0748F61F2420FADE99B8FC5E9A99C"/>
  </w:style>
  <w:style w:type="paragraph" w:styleId="Title">
    <w:name w:val="Title"/>
    <w:basedOn w:val="Normal"/>
    <w:link w:val="TitleChar"/>
    <w:uiPriority w:val="2"/>
    <w:qFormat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color w:val="FFFFFF" w:themeColor="background1"/>
      <w:kern w:val="28"/>
      <w:sz w:val="48"/>
      <w:szCs w:val="88"/>
      <w:lang w:eastAsia="ja-JP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b/>
      <w:color w:val="FFFFFF" w:themeColor="background1"/>
      <w:kern w:val="28"/>
      <w:sz w:val="48"/>
      <w:szCs w:val="88"/>
      <w:lang w:eastAsia="ja-JP"/>
    </w:rPr>
  </w:style>
  <w:style w:type="paragraph" w:customStyle="1" w:styleId="30482404CE0D48169AE64035222D6A61">
    <w:name w:val="30482404CE0D48169AE64035222D6A61"/>
  </w:style>
  <w:style w:type="paragraph" w:customStyle="1" w:styleId="AEB8A0A444DF43158689093BA22D46CE">
    <w:name w:val="AEB8A0A444DF43158689093BA22D46CE"/>
  </w:style>
  <w:style w:type="paragraph" w:customStyle="1" w:styleId="E305C6ED0DDD463F8B0F413EBDF7682E">
    <w:name w:val="E305C6ED0DDD463F8B0F413EBDF7682E"/>
  </w:style>
  <w:style w:type="paragraph" w:customStyle="1" w:styleId="5D8A15265A6B4A45BA6C3E968324F2A3">
    <w:name w:val="5D8A15265A6B4A45BA6C3E968324F2A3"/>
  </w:style>
  <w:style w:type="paragraph" w:customStyle="1" w:styleId="5B0E07520FD04B3C8463DF7EF923029B">
    <w:name w:val="5B0E07520FD04B3C8463DF7EF923029B"/>
  </w:style>
  <w:style w:type="paragraph" w:customStyle="1" w:styleId="0581867EC2C84886A03D3B95D0AA045B">
    <w:name w:val="0581867EC2C84886A03D3B95D0AA045B"/>
  </w:style>
  <w:style w:type="paragraph" w:customStyle="1" w:styleId="2D112E767A424B00A9900A3E267071E0">
    <w:name w:val="2D112E767A424B00A9900A3E267071E0"/>
  </w:style>
  <w:style w:type="paragraph" w:customStyle="1" w:styleId="89520A2067F3445890C593545A0840A4">
    <w:name w:val="89520A2067F3445890C593545A0840A4"/>
  </w:style>
  <w:style w:type="paragraph" w:customStyle="1" w:styleId="08639C20A6E644A981461FA6C8B42B8F">
    <w:name w:val="08639C20A6E644A981461FA6C8B42B8F"/>
  </w:style>
  <w:style w:type="paragraph" w:customStyle="1" w:styleId="D17AA545644044549F2E8731DF72ABED">
    <w:name w:val="D17AA545644044549F2E8731DF72ABED"/>
  </w:style>
  <w:style w:type="paragraph" w:customStyle="1" w:styleId="D0A80B4F27484EA19E791BA91A7073C4">
    <w:name w:val="D0A80B4F27484EA19E791BA91A7073C4"/>
  </w:style>
  <w:style w:type="paragraph" w:customStyle="1" w:styleId="CEE8F530504248F3A97A4C51DCB04CAC">
    <w:name w:val="CEE8F530504248F3A97A4C51DCB04CAC"/>
  </w:style>
  <w:style w:type="paragraph" w:customStyle="1" w:styleId="52116E59C2104791978A33813E9EDEA1">
    <w:name w:val="52116E59C2104791978A33813E9EDEA1"/>
  </w:style>
  <w:style w:type="paragraph" w:customStyle="1" w:styleId="8F4FB01604DC42AB8FC87CF06306694D">
    <w:name w:val="8F4FB01604DC42AB8FC87CF06306694D"/>
  </w:style>
  <w:style w:type="paragraph" w:customStyle="1" w:styleId="3DA32A19D0084393AB6CD3CDAD997CA5">
    <w:name w:val="3DA32A19D0084393AB6CD3CDAD997CA5"/>
  </w:style>
  <w:style w:type="paragraph" w:customStyle="1" w:styleId="48BB6971328349C99E742C3C7C4754E1">
    <w:name w:val="48BB6971328349C99E742C3C7C4754E1"/>
  </w:style>
  <w:style w:type="paragraph" w:customStyle="1" w:styleId="5ADDF5A9B48D4DB6856911D2C615CA23">
    <w:name w:val="5ADDF5A9B48D4DB6856911D2C615CA23"/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BAC0AF7BB4934793B49409EFD0C10B31">
    <w:name w:val="BAC0AF7BB4934793B49409EFD0C10B31"/>
  </w:style>
  <w:style w:type="paragraph" w:customStyle="1" w:styleId="7FB3B2901F524D218F1E718B0C016649">
    <w:name w:val="7FB3B2901F524D218F1E718B0C016649"/>
  </w:style>
  <w:style w:type="paragraph" w:customStyle="1" w:styleId="66572E97DF114879B9C6EC7D768C0A37">
    <w:name w:val="66572E97DF114879B9C6EC7D768C0A37"/>
  </w:style>
  <w:style w:type="paragraph" w:customStyle="1" w:styleId="6DB3A6D106B1463C93BE60BCE91D35E4">
    <w:name w:val="6DB3A6D106B1463C93BE60BCE91D35E4"/>
  </w:style>
  <w:style w:type="paragraph" w:customStyle="1" w:styleId="B7293F43B599436AB4791762037DC379">
    <w:name w:val="B7293F43B599436AB4791762037DC379"/>
  </w:style>
  <w:style w:type="paragraph" w:customStyle="1" w:styleId="11D980DE2A5B4393B3C584F9C2D318FA">
    <w:name w:val="11D980DE2A5B4393B3C584F9C2D318FA"/>
  </w:style>
  <w:style w:type="paragraph" w:customStyle="1" w:styleId="641AA9EBAAB14B01860A58D29FA6F2D6">
    <w:name w:val="641AA9EBAAB14B01860A58D29FA6F2D6"/>
  </w:style>
  <w:style w:type="paragraph" w:customStyle="1" w:styleId="4386393C05BE428C9DF8A2E62BCBC621">
    <w:name w:val="4386393C05BE428C9DF8A2E62BCBC621"/>
  </w:style>
  <w:style w:type="paragraph" w:customStyle="1" w:styleId="19D5F4A901A04BB8BF6BABB2B49C688F">
    <w:name w:val="19D5F4A901A04BB8BF6BABB2B49C688F"/>
  </w:style>
  <w:style w:type="paragraph" w:customStyle="1" w:styleId="6E7C526DF3E44FDFA0F93EAA4C23FD65">
    <w:name w:val="6E7C526DF3E44FDFA0F93EAA4C23FD65"/>
  </w:style>
  <w:style w:type="paragraph" w:customStyle="1" w:styleId="375B0317B0E94F07A1BE3ADC8CA19915">
    <w:name w:val="375B0317B0E94F07A1BE3ADC8CA19915"/>
  </w:style>
  <w:style w:type="paragraph" w:customStyle="1" w:styleId="0CD500ABFE6A4616B0242064379E6866">
    <w:name w:val="0CD500ABFE6A4616B0242064379E6866"/>
  </w:style>
  <w:style w:type="paragraph" w:customStyle="1" w:styleId="9102B3B95866456CAE61756E3420FE23">
    <w:name w:val="9102B3B95866456CAE61756E3420FE23"/>
  </w:style>
  <w:style w:type="paragraph" w:customStyle="1" w:styleId="923977C684794D76BDB391205ED021D7">
    <w:name w:val="923977C684794D76BDB391205ED021D7"/>
  </w:style>
  <w:style w:type="paragraph" w:customStyle="1" w:styleId="38F4AF77FDA54286B94A37B476B2020D">
    <w:name w:val="38F4AF77FDA54286B94A37B476B2020D"/>
  </w:style>
  <w:style w:type="paragraph" w:customStyle="1" w:styleId="676F047ACAEF48B08054CBAEECE1B358">
    <w:name w:val="676F047ACAEF48B08054CBAEECE1B358"/>
  </w:style>
  <w:style w:type="paragraph" w:customStyle="1" w:styleId="E2B65B1634AF4C5AA15FAE3FCC2DCA70">
    <w:name w:val="E2B65B1634AF4C5AA15FAE3FCC2DCA70"/>
  </w:style>
  <w:style w:type="paragraph" w:customStyle="1" w:styleId="2AB977F4417947F191C2487AC22E2634">
    <w:name w:val="2AB977F4417947F191C2487AC22E2634"/>
  </w:style>
  <w:style w:type="paragraph" w:customStyle="1" w:styleId="A49E0E4167624CDD8444F7E1F5D8DA45">
    <w:name w:val="A49E0E4167624CDD8444F7E1F5D8DA45"/>
  </w:style>
  <w:style w:type="paragraph" w:customStyle="1" w:styleId="8CEF40959D0643B1A70058221B5418C3">
    <w:name w:val="8CEF40959D0643B1A70058221B5418C3"/>
  </w:style>
  <w:style w:type="paragraph" w:customStyle="1" w:styleId="1873B7E5C328461EB7772EE071854D5E">
    <w:name w:val="1873B7E5C328461EB7772EE071854D5E"/>
  </w:style>
  <w:style w:type="paragraph" w:customStyle="1" w:styleId="9F36C6C117B84B479CDC7C3F92D716D1">
    <w:name w:val="9F36C6C117B84B479CDC7C3F92D716D1"/>
  </w:style>
  <w:style w:type="paragraph" w:customStyle="1" w:styleId="FFE83818352345C89BBCF78E17F11B5E">
    <w:name w:val="FFE83818352345C89BBCF78E17F11B5E"/>
  </w:style>
  <w:style w:type="paragraph" w:customStyle="1" w:styleId="F08F931E93DA479187632290DB7E9703">
    <w:name w:val="F08F931E93DA479187632290DB7E9703"/>
  </w:style>
  <w:style w:type="paragraph" w:customStyle="1" w:styleId="4775133F0DF944BE8ECCD6A510AEB1AE">
    <w:name w:val="4775133F0DF944BE8ECCD6A510AEB1AE"/>
  </w:style>
  <w:style w:type="paragraph" w:customStyle="1" w:styleId="852A31378D62466AAA09861E413E4AA0">
    <w:name w:val="852A31378D62466AAA09861E413E4AA0"/>
  </w:style>
  <w:style w:type="paragraph" w:customStyle="1" w:styleId="DF90120EB96D4DC390B7552DD99F4245">
    <w:name w:val="DF90120EB96D4DC390B7552DD99F4245"/>
  </w:style>
  <w:style w:type="paragraph" w:customStyle="1" w:styleId="5B2B704352084B75A86F4B1B6460FB2B">
    <w:name w:val="5B2B704352084B75A86F4B1B6460FB2B"/>
  </w:style>
  <w:style w:type="paragraph" w:customStyle="1" w:styleId="C2AEBB26521C443C82D9EA6B09FD815A">
    <w:name w:val="C2AEBB26521C443C82D9EA6B09FD815A"/>
  </w:style>
  <w:style w:type="paragraph" w:customStyle="1" w:styleId="5C748FA38D7747B48EF37D62D0855101">
    <w:name w:val="5C748FA38D7747B48EF37D62D0855101"/>
  </w:style>
  <w:style w:type="paragraph" w:customStyle="1" w:styleId="A0FEB9DF0B0945FC8DFDD18C7D2E0678">
    <w:name w:val="A0FEB9DF0B0945FC8DFDD18C7D2E0678"/>
  </w:style>
  <w:style w:type="paragraph" w:customStyle="1" w:styleId="D744C68F04974879A1B7D9172F41298E">
    <w:name w:val="D744C68F04974879A1B7D9172F41298E"/>
  </w:style>
  <w:style w:type="paragraph" w:customStyle="1" w:styleId="5A05635C496B49B4ADFE9FFA8F03855E">
    <w:name w:val="5A05635C496B49B4ADFE9FFA8F03855E"/>
  </w:style>
  <w:style w:type="paragraph" w:customStyle="1" w:styleId="645BAB29DA12413C985B646DF12CFDEE">
    <w:name w:val="645BAB29DA12413C985B646DF12CFDEE"/>
  </w:style>
  <w:style w:type="paragraph" w:customStyle="1" w:styleId="6E2655C5F0FF46969C44F69774546F8B">
    <w:name w:val="6E2655C5F0FF46969C44F69774546F8B"/>
  </w:style>
  <w:style w:type="paragraph" w:customStyle="1" w:styleId="FEA3D8DA6CBF4303AFB8A7DE60684B0A">
    <w:name w:val="FEA3D8DA6CBF4303AFB8A7DE60684B0A"/>
  </w:style>
  <w:style w:type="paragraph" w:customStyle="1" w:styleId="A77148EE41F7439E9E1B7461B864793F">
    <w:name w:val="A77148EE41F7439E9E1B7461B864793F"/>
  </w:style>
  <w:style w:type="paragraph" w:customStyle="1" w:styleId="B53F0F6F5C224F4588EEC6DDAFCC8B0A">
    <w:name w:val="B53F0F6F5C224F4588EEC6DDAFCC8B0A"/>
  </w:style>
  <w:style w:type="paragraph" w:customStyle="1" w:styleId="73A6F14B1C394524BE3224C840562A19">
    <w:name w:val="73A6F14B1C394524BE3224C840562A19"/>
  </w:style>
  <w:style w:type="paragraph" w:customStyle="1" w:styleId="E6CCDB45B8C84A0ABF2D9F23DF723934">
    <w:name w:val="E6CCDB45B8C84A0ABF2D9F23DF723934"/>
  </w:style>
  <w:style w:type="paragraph" w:customStyle="1" w:styleId="C9D28BFCF7C94681B44F799389823F2A">
    <w:name w:val="C9D28BFCF7C94681B44F799389823F2A"/>
  </w:style>
  <w:style w:type="paragraph" w:customStyle="1" w:styleId="3F15A541270346D2A758CCE178D2ECBF">
    <w:name w:val="3F15A541270346D2A758CCE178D2ECBF"/>
  </w:style>
  <w:style w:type="paragraph" w:customStyle="1" w:styleId="4B512AF068834933B82EFC2581C9B0A3">
    <w:name w:val="4B512AF068834933B82EFC2581C9B0A3"/>
  </w:style>
  <w:style w:type="paragraph" w:customStyle="1" w:styleId="355AC44F65784DC58C9B7B80C8B2130B">
    <w:name w:val="355AC44F65784DC58C9B7B80C8B2130B"/>
  </w:style>
  <w:style w:type="paragraph" w:customStyle="1" w:styleId="EC2234A5CA60492DA34FC627BE3A8769">
    <w:name w:val="EC2234A5CA60492DA34FC627BE3A8769"/>
    <w:rsid w:val="00E61CB6"/>
  </w:style>
  <w:style w:type="paragraph" w:customStyle="1" w:styleId="9A790430B406422A932BBD63EF52A759">
    <w:name w:val="9A790430B406422A932BBD63EF52A759"/>
    <w:rsid w:val="00E61CB6"/>
  </w:style>
  <w:style w:type="paragraph" w:customStyle="1" w:styleId="67489028DF4C4EBC91C696EF27957E5B">
    <w:name w:val="67489028DF4C4EBC91C696EF27957E5B"/>
    <w:rsid w:val="00E61CB6"/>
  </w:style>
  <w:style w:type="paragraph" w:customStyle="1" w:styleId="604565173F944DE9952AE4EFE6ED3146">
    <w:name w:val="604565173F944DE9952AE4EFE6ED3146"/>
    <w:rsid w:val="00E61CB6"/>
  </w:style>
  <w:style w:type="paragraph" w:customStyle="1" w:styleId="48454675447C4A07B30B7A50D7BFFBE5">
    <w:name w:val="48454675447C4A07B30B7A50D7BFFBE5"/>
    <w:rsid w:val="00E61CB6"/>
  </w:style>
  <w:style w:type="paragraph" w:customStyle="1" w:styleId="0812EE68795E433D837468F29297DA42">
    <w:name w:val="0812EE68795E433D837468F29297DA42"/>
    <w:rsid w:val="00E61CB6"/>
  </w:style>
  <w:style w:type="paragraph" w:customStyle="1" w:styleId="CE9DF755A5B244C2B43F6AA8F6421141">
    <w:name w:val="CE9DF755A5B244C2B43F6AA8F6421141"/>
    <w:rsid w:val="00E61CB6"/>
  </w:style>
  <w:style w:type="paragraph" w:customStyle="1" w:styleId="8B94C4E12C4E4CB1BFD81353BC436E6B">
    <w:name w:val="8B94C4E12C4E4CB1BFD81353BC436E6B"/>
    <w:rsid w:val="00E61CB6"/>
  </w:style>
  <w:style w:type="paragraph" w:customStyle="1" w:styleId="2A5FC5F12005410A9160EDA30D77BF33">
    <w:name w:val="2A5FC5F12005410A9160EDA30D77BF33"/>
    <w:rsid w:val="00E61CB6"/>
  </w:style>
  <w:style w:type="paragraph" w:customStyle="1" w:styleId="28A46BBC7C2C453D8921887B41378714">
    <w:name w:val="28A46BBC7C2C453D8921887B41378714"/>
    <w:rsid w:val="00E61CB6"/>
  </w:style>
  <w:style w:type="paragraph" w:customStyle="1" w:styleId="CF0CF5BD5B3540469D79AFE1618DA599">
    <w:name w:val="CF0CF5BD5B3540469D79AFE1618DA599"/>
    <w:rsid w:val="00E61CB6"/>
  </w:style>
  <w:style w:type="paragraph" w:customStyle="1" w:styleId="88F247B80B0942EEBBF2FAB7EC35D51C">
    <w:name w:val="88F247B80B0942EEBBF2FAB7EC35D51C"/>
    <w:rsid w:val="00E61CB6"/>
  </w:style>
  <w:style w:type="paragraph" w:customStyle="1" w:styleId="7A89EC66341F4FB4A395F0C6CF0C85FE">
    <w:name w:val="7A89EC66341F4FB4A395F0C6CF0C85FE"/>
    <w:rsid w:val="00E61CB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Bklt0">
  <a:themeElements>
    <a:clrScheme name="Custom 26">
      <a:dk1>
        <a:sysClr val="windowText" lastClr="000000"/>
      </a:dk1>
      <a:lt1>
        <a:sysClr val="window" lastClr="FFFFFF"/>
      </a:lt1>
      <a:dk2>
        <a:srgbClr val="16738F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Tours">
      <a:majorFont>
        <a:latin typeface="Century Gothic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031FD50-55EE-486B-A523-FD55CF79DF71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968923EA-11AC-48A7-A314-AA836979179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0E6EADE-35A3-424A-9077-23B4D702CF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6F5D2078-4182-4670-A0F2-72BFA72176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Travel booklet</Template>
  <TotalTime>0</TotalTime>
  <Pages>2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2019-12-25T19:49:00Z</dcterms:created>
  <dcterms:modified xsi:type="dcterms:W3CDTF">2019-12-25T20:35:00Z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